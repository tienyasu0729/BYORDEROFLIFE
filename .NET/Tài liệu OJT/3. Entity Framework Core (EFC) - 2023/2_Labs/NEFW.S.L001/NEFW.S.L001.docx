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0412BE1" w:rsidR="005E64CE" w:rsidRPr="007F5672" w:rsidRDefault="007F567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Entity Framework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7ED43424" w14:textId="77777777" w:rsidR="001E4895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61505" w:history="1">
        <w:r w:rsidR="001E4895" w:rsidRPr="0025301E">
          <w:rPr>
            <w:rStyle w:val="Hyperlink"/>
            <w:rFonts w:cs="Arial"/>
            <w:noProof/>
          </w:rPr>
          <w:t>Lab: Change Tracking in Entity Framework</w:t>
        </w:r>
        <w:r w:rsidR="001E4895">
          <w:rPr>
            <w:noProof/>
            <w:webHidden/>
          </w:rPr>
          <w:tab/>
        </w:r>
        <w:r w:rsidR="001E4895">
          <w:rPr>
            <w:noProof/>
            <w:webHidden/>
          </w:rPr>
          <w:fldChar w:fldCharType="begin"/>
        </w:r>
        <w:r w:rsidR="001E4895">
          <w:rPr>
            <w:noProof/>
            <w:webHidden/>
          </w:rPr>
          <w:instrText xml:space="preserve"> PAGEREF _Toc13561505 \h </w:instrText>
        </w:r>
        <w:r w:rsidR="001E4895">
          <w:rPr>
            <w:noProof/>
            <w:webHidden/>
          </w:rPr>
        </w:r>
        <w:r w:rsidR="001E4895">
          <w:rPr>
            <w:noProof/>
            <w:webHidden/>
          </w:rPr>
          <w:fldChar w:fldCharType="separate"/>
        </w:r>
        <w:r w:rsidR="001E4895">
          <w:rPr>
            <w:noProof/>
            <w:webHidden/>
          </w:rPr>
          <w:t>4</w:t>
        </w:r>
        <w:r w:rsidR="001E4895">
          <w:rPr>
            <w:noProof/>
            <w:webHidden/>
          </w:rPr>
          <w:fldChar w:fldCharType="end"/>
        </w:r>
      </w:hyperlink>
    </w:p>
    <w:p w14:paraId="2DE145E9" w14:textId="77777777" w:rsidR="001E4895" w:rsidRDefault="001E48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06" w:history="1">
        <w:r w:rsidRPr="0025301E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43C6CC" w14:textId="77777777" w:rsidR="001E4895" w:rsidRDefault="001E48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07" w:history="1">
        <w:r w:rsidRPr="0025301E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E6111" w14:textId="77777777" w:rsidR="001E4895" w:rsidRDefault="001E48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08" w:history="1">
        <w:r w:rsidRPr="0025301E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4EA4AA" w14:textId="77777777" w:rsidR="001E4895" w:rsidRDefault="001E489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09" w:history="1">
        <w:r w:rsidRPr="0025301E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FDF48" w14:textId="77777777" w:rsidR="001E4895" w:rsidRDefault="001E489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10" w:history="1">
        <w:r w:rsidRPr="0025301E">
          <w:rPr>
            <w:rStyle w:val="Hyperlink"/>
            <w:noProof/>
          </w:rPr>
          <w:t>Step 1: Open Visual Studio and create a console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5989C" w14:textId="77777777" w:rsidR="001E4895" w:rsidRDefault="001E489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11" w:history="1">
        <w:r w:rsidRPr="0025301E">
          <w:rPr>
            <w:rStyle w:val="Hyperlink"/>
            <w:noProof/>
          </w:rPr>
          <w:t xml:space="preserve">Step 2: </w:t>
        </w:r>
        <w:r w:rsidRPr="0025301E">
          <w:rPr>
            <w:rStyle w:val="Hyperlink"/>
            <w:noProof/>
            <w:lang w:val="en-GB"/>
          </w:rPr>
          <w:t>Check .net Framework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EC6F24" w14:textId="77777777" w:rsidR="001E4895" w:rsidRDefault="001E489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12" w:history="1">
        <w:r w:rsidRPr="0025301E">
          <w:rPr>
            <w:rStyle w:val="Hyperlink"/>
            <w:noProof/>
            <w:lang w:val="en-GB"/>
          </w:rPr>
          <w:t>Step 3: Add method DisplayTrackedEntities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708316" w14:textId="77777777" w:rsidR="001E4895" w:rsidRDefault="001E489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13" w:history="1">
        <w:r w:rsidRPr="0025301E">
          <w:rPr>
            <w:rStyle w:val="Hyperlink"/>
            <w:noProof/>
            <w:lang w:val="en-GB"/>
          </w:rPr>
          <w:t>Step 4: Print tracking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618FA6" w14:textId="77777777" w:rsidR="001E4895" w:rsidRDefault="001E4895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1514" w:history="1">
        <w:r w:rsidRPr="0025301E">
          <w:rPr>
            <w:rStyle w:val="Hyperlink"/>
            <w:noProof/>
            <w:lang w:val="en-GB"/>
          </w:rPr>
          <w:t>Step 5: Run and check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7A8EDDB5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NEFW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C16A0A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01</w:t>
            </w:r>
            <w:bookmarkStart w:id="1" w:name="_GoBack"/>
            <w:bookmarkEnd w:id="1"/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49E08F29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</w:rPr>
              <w:t>100</w:t>
            </w:r>
          </w:p>
          <w:p w14:paraId="1CA355C6" w14:textId="4080D5A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</w:rPr>
              <w:t>30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7E3469D9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8042533"/>
      <w:bookmarkStart w:id="3" w:name="_Toc536158119"/>
      <w:bookmarkStart w:id="4" w:name="_Toc13561505"/>
      <w:r>
        <w:rPr>
          <w:rFonts w:ascii="Arial" w:hAnsi="Arial" w:cs="Arial"/>
        </w:rPr>
        <w:t>Lab</w:t>
      </w:r>
      <w:bookmarkEnd w:id="3"/>
      <w:r w:rsidR="007F1F5A">
        <w:rPr>
          <w:rFonts w:ascii="Arial" w:hAnsi="Arial" w:cs="Arial"/>
        </w:rPr>
        <w:t xml:space="preserve">: </w:t>
      </w:r>
      <w:r w:rsidR="001E4895" w:rsidRPr="001E4895">
        <w:rPr>
          <w:rFonts w:ascii="Arial" w:hAnsi="Arial" w:cs="Arial"/>
        </w:rPr>
        <w:t>Change Tracking in Entity Framework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61506"/>
      <w:bookmarkEnd w:id="2"/>
      <w:r w:rsidRPr="00090250">
        <w:t>Objectives:</w:t>
      </w:r>
      <w:bookmarkEnd w:id="5"/>
    </w:p>
    <w:p w14:paraId="315210FD" w14:textId="43A8EA11" w:rsidR="00B00049" w:rsidRPr="00F1617D" w:rsidRDefault="001E4895" w:rsidP="001E4895">
      <w:pPr>
        <w:pStyle w:val="ListParagraph"/>
      </w:pPr>
      <w:r>
        <w:t>L</w:t>
      </w:r>
      <w:r w:rsidRPr="001E4895">
        <w:t>earn how Entity Framework tracks changes on entities during their life time.</w:t>
      </w:r>
      <w:r w:rsidR="00026FF1">
        <w:rPr>
          <w:lang w:val="en-US"/>
        </w:rPr>
        <w:t>.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61507"/>
      <w:r w:rsidRPr="005921F5">
        <w:t>Prerequisites</w:t>
      </w:r>
      <w:r w:rsidR="00EF4573">
        <w:t>:</w:t>
      </w:r>
      <w:bookmarkEnd w:id="6"/>
    </w:p>
    <w:p w14:paraId="36C89480" w14:textId="14CBA16F" w:rsidR="009C19C2" w:rsidRPr="003C5098" w:rsidRDefault="003C5098" w:rsidP="00F1617D">
      <w:pPr>
        <w:pStyle w:val="ListParagraph"/>
        <w:rPr>
          <w:b/>
          <w:bCs/>
        </w:rPr>
      </w:pPr>
      <w:r>
        <w:t>Download and installs Visual Studio (included .net Framework)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61508"/>
      <w:r>
        <w:t>Problem</w:t>
      </w:r>
      <w:r w:rsidR="00DA1E0E">
        <w:t xml:space="preserve"> Description</w:t>
      </w:r>
      <w:r>
        <w:t>:</w:t>
      </w:r>
      <w:bookmarkEnd w:id="7"/>
    </w:p>
    <w:p w14:paraId="00058423" w14:textId="46170A36" w:rsidR="001E4895" w:rsidRDefault="001E4895" w:rsidP="002259A9">
      <w:pPr>
        <w:pStyle w:val="Body"/>
        <w:numPr>
          <w:ilvl w:val="0"/>
          <w:numId w:val="31"/>
        </w:numPr>
        <w:spacing w:after="0" w:line="360" w:lineRule="auto"/>
        <w:jc w:val="both"/>
      </w:pPr>
      <w:r>
        <w:t>Entity Framework supports automatic change tracking of the loaded entities during the life-time of the context. The DbChangeTracker class gives you all the information about current entities being tracked by the context.</w:t>
      </w:r>
    </w:p>
    <w:p w14:paraId="2CD8315D" w14:textId="7CEF8418" w:rsidR="00DA1E0E" w:rsidRPr="005550F0" w:rsidRDefault="001E4895" w:rsidP="001E4895">
      <w:pPr>
        <w:pStyle w:val="Body"/>
        <w:numPr>
          <w:ilvl w:val="0"/>
          <w:numId w:val="31"/>
        </w:numPr>
        <w:spacing w:before="0" w:after="0" w:line="360" w:lineRule="auto"/>
        <w:jc w:val="both"/>
      </w:pPr>
      <w:r>
        <w:t>Please note that every entity must have a key (primary key) property in order to be tracked by the context. Entity Framework will not add any entity in the conceptual model which does not have an EntityKey property.</w:t>
      </w:r>
    </w:p>
    <w:p w14:paraId="21BF0970" w14:textId="48747391" w:rsidR="003F684D" w:rsidRDefault="00C440C8" w:rsidP="00090250">
      <w:pPr>
        <w:pStyle w:val="Style2"/>
      </w:pPr>
      <w:bookmarkStart w:id="8" w:name="_Toc13561509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E5F41C6" w14:textId="65C3CC34" w:rsidR="00363209" w:rsidRDefault="003C5098" w:rsidP="003C5098">
      <w:pPr>
        <w:pStyle w:val="Heading3"/>
      </w:pPr>
      <w:bookmarkStart w:id="9" w:name="_Toc13561510"/>
      <w:r>
        <w:t xml:space="preserve">Step 1: </w:t>
      </w:r>
      <w:r w:rsidR="007F1F5A" w:rsidRPr="007F1F5A">
        <w:t>Open Visual Studio and create a console project</w:t>
      </w:r>
      <w:bookmarkEnd w:id="9"/>
    </w:p>
    <w:p w14:paraId="4ECABBC0" w14:textId="35F55E92" w:rsidR="00C672C2" w:rsidRPr="00C672C2" w:rsidRDefault="003C5098" w:rsidP="003C5098">
      <w:pPr>
        <w:pStyle w:val="Heading3"/>
        <w:rPr>
          <w:lang w:val="en-GB"/>
        </w:rPr>
      </w:pPr>
      <w:bookmarkStart w:id="10" w:name="_Toc13561511"/>
      <w:r>
        <w:t xml:space="preserve">Step 2: </w:t>
      </w:r>
      <w:r w:rsidR="00C672C2">
        <w:rPr>
          <w:lang w:val="en-GB"/>
        </w:rPr>
        <w:t>Check .net Framework version</w:t>
      </w:r>
      <w:bookmarkEnd w:id="10"/>
    </w:p>
    <w:p w14:paraId="4B96A70C" w14:textId="5291945C" w:rsidR="00363209" w:rsidRDefault="007F1F5A" w:rsidP="00C672C2">
      <w:r w:rsidRPr="007F1F5A">
        <w:t xml:space="preserve">Go to </w:t>
      </w:r>
      <w:r>
        <w:rPr>
          <w:lang w:val="en-GB"/>
        </w:rPr>
        <w:t>Project in the</w:t>
      </w:r>
      <w:r w:rsidRPr="007F1F5A">
        <w:t xml:space="preserve"> menu -&gt; {project name} Properties.. - and make sure that the project's target framework is .NET Framework 4.5, as shown below.</w:t>
      </w:r>
    </w:p>
    <w:p w14:paraId="79BED42B" w14:textId="453E90D4" w:rsidR="007F1F5A" w:rsidRPr="007F1F5A" w:rsidRDefault="007F1F5A" w:rsidP="007F1F5A">
      <w:r>
        <w:rPr>
          <w:noProof/>
          <w:lang w:val="en-US"/>
        </w:rPr>
        <w:drawing>
          <wp:inline distT="0" distB="0" distL="0" distR="0" wp14:anchorId="1DC03EAF" wp14:editId="689AAA6E">
            <wp:extent cx="6119495" cy="1956360"/>
            <wp:effectExtent l="0" t="0" r="0" b="6350"/>
            <wp:docPr id="2" name="Picture 2" descr="http://www.entityframeworktutorial.net/images/EF5/create-EDM-f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tityframeworktutorial.net/images/EF5/create-EDM-fg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1F39" w14:textId="6F918B24" w:rsidR="007F1F5A" w:rsidRDefault="007F1F5A" w:rsidP="00C672C2">
      <w:pPr>
        <w:pStyle w:val="Heading3"/>
        <w:rPr>
          <w:lang w:val="en-GB"/>
        </w:rPr>
      </w:pPr>
      <w:bookmarkStart w:id="11" w:name="_Toc13561512"/>
      <w:r>
        <w:rPr>
          <w:lang w:val="en-GB"/>
        </w:rPr>
        <w:t xml:space="preserve">Step 3: </w:t>
      </w:r>
      <w:r w:rsidR="00C672C2">
        <w:rPr>
          <w:lang w:val="en-GB"/>
        </w:rPr>
        <w:t>A</w:t>
      </w:r>
      <w:r w:rsidRPr="007F1F5A">
        <w:rPr>
          <w:lang w:val="en-GB"/>
        </w:rPr>
        <w:t xml:space="preserve">dd </w:t>
      </w:r>
      <w:r w:rsidR="001E4895">
        <w:rPr>
          <w:lang w:val="en-GB"/>
        </w:rPr>
        <w:t xml:space="preserve">method </w:t>
      </w:r>
      <w:r w:rsidR="001E4895" w:rsidRPr="001E4895">
        <w:rPr>
          <w:lang w:val="en-GB"/>
        </w:rPr>
        <w:t>DisplayTrackedEntities</w:t>
      </w:r>
      <w:bookmarkEnd w:id="11"/>
    </w:p>
    <w:p w14:paraId="157DA6EB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private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static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DisplayTrackedEntities(</w:t>
      </w:r>
      <w:r>
        <w:rPr>
          <w:rStyle w:val="userclass"/>
          <w:rFonts w:ascii="Consolas" w:hAnsi="Consolas"/>
          <w:color w:val="2B91AF"/>
          <w:sz w:val="23"/>
          <w:szCs w:val="23"/>
        </w:rPr>
        <w:t>DbChangeTracker</w:t>
      </w:r>
      <w:r>
        <w:rPr>
          <w:rFonts w:ascii="Consolas" w:hAnsi="Consolas"/>
          <w:color w:val="000000"/>
          <w:sz w:val="23"/>
          <w:szCs w:val="23"/>
        </w:rPr>
        <w:t xml:space="preserve"> changeTracker)</w:t>
      </w:r>
    </w:p>
    <w:p w14:paraId="107937CE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14:paraId="155E8752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userclass"/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000000"/>
          <w:sz w:val="23"/>
          <w:szCs w:val="23"/>
        </w:rPr>
        <w:t>.WriteLine(</w:t>
      </w:r>
      <w:r>
        <w:rPr>
          <w:rStyle w:val="str"/>
          <w:rFonts w:ascii="Consolas" w:hAnsi="Consolas"/>
          <w:color w:val="A31515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667A1214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7414796E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entries = changeTracker.Entries();</w:t>
      </w:r>
    </w:p>
    <w:p w14:paraId="50836DF1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foreach</w:t>
      </w:r>
      <w:r>
        <w:rPr>
          <w:rFonts w:ascii="Consolas" w:hAnsi="Consolas"/>
          <w:color w:val="000000"/>
          <w:sz w:val="23"/>
          <w:szCs w:val="23"/>
        </w:rPr>
        <w:t xml:space="preserve"> (</w:t>
      </w: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entry </w:t>
      </w:r>
      <w:r>
        <w:rPr>
          <w:rStyle w:val="kwrd"/>
          <w:rFonts w:ascii="Consolas" w:hAnsi="Consolas"/>
          <w:color w:val="0000FF"/>
          <w:sz w:val="23"/>
          <w:szCs w:val="23"/>
        </w:rPr>
        <w:t>in</w:t>
      </w:r>
      <w:r>
        <w:rPr>
          <w:rFonts w:ascii="Consolas" w:hAnsi="Consolas"/>
          <w:color w:val="000000"/>
          <w:sz w:val="23"/>
          <w:szCs w:val="23"/>
        </w:rPr>
        <w:t xml:space="preserve"> entries)</w:t>
      </w:r>
    </w:p>
    <w:p w14:paraId="5D1D8F7D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14:paraId="52169F8D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userclass"/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000000"/>
          <w:sz w:val="23"/>
          <w:szCs w:val="23"/>
        </w:rPr>
        <w:t>.WriteLine(</w:t>
      </w:r>
      <w:r>
        <w:rPr>
          <w:rStyle w:val="str"/>
          <w:rFonts w:ascii="Consolas" w:hAnsi="Consolas"/>
          <w:color w:val="A31515"/>
          <w:sz w:val="23"/>
          <w:szCs w:val="23"/>
        </w:rPr>
        <w:t>"Entity Name: {0}"</w:t>
      </w:r>
      <w:r>
        <w:rPr>
          <w:rFonts w:ascii="Consolas" w:hAnsi="Consolas"/>
          <w:color w:val="000000"/>
          <w:sz w:val="23"/>
          <w:szCs w:val="23"/>
        </w:rPr>
        <w:t>, entry.Entity.GetType().FullName);</w:t>
      </w:r>
    </w:p>
    <w:p w14:paraId="48F3C8B4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userclass"/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000000"/>
          <w:sz w:val="23"/>
          <w:szCs w:val="23"/>
        </w:rPr>
        <w:t>.WriteLine(</w:t>
      </w:r>
      <w:r>
        <w:rPr>
          <w:rStyle w:val="str"/>
          <w:rFonts w:ascii="Consolas" w:hAnsi="Consolas"/>
          <w:color w:val="A31515"/>
          <w:sz w:val="23"/>
          <w:szCs w:val="23"/>
        </w:rPr>
        <w:t>"Status: {0}"</w:t>
      </w:r>
      <w:r>
        <w:rPr>
          <w:rFonts w:ascii="Consolas" w:hAnsi="Consolas"/>
          <w:color w:val="000000"/>
          <w:sz w:val="23"/>
          <w:szCs w:val="23"/>
        </w:rPr>
        <w:t>, entry.State);</w:t>
      </w:r>
    </w:p>
    <w:p w14:paraId="4B676B1F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14:paraId="598553E9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userclass"/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000000"/>
          <w:sz w:val="23"/>
          <w:szCs w:val="23"/>
        </w:rPr>
        <w:t>.WriteLine(</w:t>
      </w:r>
      <w:r>
        <w:rPr>
          <w:rStyle w:val="str"/>
          <w:rFonts w:ascii="Consolas" w:hAnsi="Consolas"/>
          <w:color w:val="A31515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6AF0EEB4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userclass"/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000000"/>
          <w:sz w:val="23"/>
          <w:szCs w:val="23"/>
        </w:rPr>
        <w:t>.WriteLine(</w:t>
      </w:r>
      <w:r>
        <w:rPr>
          <w:rStyle w:val="str"/>
          <w:rFonts w:ascii="Consolas" w:hAnsi="Consolas"/>
          <w:color w:val="A31515"/>
          <w:sz w:val="23"/>
          <w:szCs w:val="23"/>
        </w:rPr>
        <w:t>"---------------------------------------"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38026029" w14:textId="77777777" w:rsidR="001E4895" w:rsidRDefault="001E4895" w:rsidP="001E489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14:paraId="67F90BC3" w14:textId="77777777" w:rsidR="001E4895" w:rsidRDefault="001E4895" w:rsidP="001E4895">
      <w:pPr>
        <w:pStyle w:val="Heading3"/>
        <w:rPr>
          <w:lang w:val="en-GB"/>
        </w:rPr>
      </w:pPr>
    </w:p>
    <w:p w14:paraId="325B650D" w14:textId="08FFD49A" w:rsidR="001E4895" w:rsidRDefault="001E4895" w:rsidP="001E4895">
      <w:pPr>
        <w:pStyle w:val="Heading3"/>
        <w:rPr>
          <w:lang w:val="en-GB"/>
        </w:rPr>
      </w:pPr>
      <w:bookmarkStart w:id="12" w:name="_Toc13561513"/>
      <w:r>
        <w:rPr>
          <w:lang w:val="en-GB"/>
        </w:rPr>
        <w:t>Step 4: Print tracking information</w:t>
      </w:r>
      <w:bookmarkEnd w:id="12"/>
    </w:p>
    <w:p w14:paraId="22D98548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static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</w:t>
      </w: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void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Main(</w:t>
      </w: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string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[] args)</w:t>
      </w:r>
    </w:p>
    <w:p w14:paraId="0DDADBAC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{</w:t>
      </w:r>
    </w:p>
    <w:p w14:paraId="202A1806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</w:t>
      </w: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using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(</w:t>
      </w: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var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ctx = </w:t>
      </w: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new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SchoolDBEntities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())</w:t>
      </w:r>
    </w:p>
    <w:p w14:paraId="09E85D0C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{</w:t>
      </w:r>
    </w:p>
    <w:p w14:paraId="3246580C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4FAC9129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"Find Student"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);</w:t>
      </w:r>
    </w:p>
    <w:p w14:paraId="2A49B2B4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var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std1 = ctx.Students.Find(1);</w:t>
      </w:r>
    </w:p>
    <w:p w14:paraId="685970F0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4A4EA751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"Context tracking changes of {0} entity."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, ctx.ChangeTracker.Entries().Count());</w:t>
      </w:r>
    </w:p>
    <w:p w14:paraId="46759921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28806480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DisplayTrackedEntities(ctx.ChangeTracker);</w:t>
      </w:r>
    </w:p>
    <w:p w14:paraId="609C5059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67C35BF8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"Find Standard"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);</w:t>
      </w:r>
    </w:p>
    <w:p w14:paraId="4CAC19AD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0161E0DC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var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standard = ctx.Standards.Find(1);</w:t>
      </w:r>
    </w:p>
    <w:p w14:paraId="22FC17B0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3C258485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"Context tracking changes of {0} entities."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, ctx.ChangeTracker.Entries().Count());</w:t>
      </w:r>
    </w:p>
    <w:p w14:paraId="0659AF89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);</w:t>
      </w:r>
    </w:p>
    <w:p w14:paraId="39AFC208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"Editing Standard"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);</w:t>
      </w:r>
    </w:p>
    <w:p w14:paraId="26B38DA4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        </w:t>
      </w:r>
    </w:p>
    <w:p w14:paraId="514D9329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standard.StandardName = 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"Edited name"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;</w:t>
      </w:r>
    </w:p>
    <w:p w14:paraId="281369C8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DisplayTrackedEntities(ctx.ChangeTracker);</w:t>
      </w:r>
    </w:p>
    <w:p w14:paraId="0BCDE7FD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75498F93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22160339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Teacher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tchr = </w:t>
      </w:r>
      <w:r w:rsidRPr="001E4895">
        <w:rPr>
          <w:rFonts w:ascii="Consolas" w:eastAsia="Times New Roman" w:hAnsi="Consolas" w:cs="Courier New"/>
          <w:color w:val="0000FF"/>
          <w:sz w:val="23"/>
          <w:szCs w:val="23"/>
          <w:lang w:val="en-US"/>
        </w:rPr>
        <w:t>new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Teacher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() { TeacherName = 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"new teacher"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};</w:t>
      </w:r>
    </w:p>
    <w:p w14:paraId="41866F42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"Adding New Teacher"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);</w:t>
      </w:r>
    </w:p>
    <w:p w14:paraId="5D6710BD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55FA13BA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ctx.Teachers.Add(tchr);</w:t>
      </w:r>
    </w:p>
    <w:p w14:paraId="75D3A414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);</w:t>
      </w:r>
    </w:p>
    <w:p w14:paraId="534A877B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"Context tracking changes of {0} entities."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, ctx.ChangeTracker.Entries().Count());</w:t>
      </w:r>
    </w:p>
    <w:p w14:paraId="6D3C4908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DisplayTrackedEntities(ctx.ChangeTracker);</w:t>
      </w:r>
    </w:p>
    <w:p w14:paraId="3CCA9F75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4454268B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"Remove Student"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);</w:t>
      </w:r>
    </w:p>
    <w:p w14:paraId="6B577092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</w:t>
      </w:r>
      <w:r w:rsidRPr="001E4895">
        <w:rPr>
          <w:rFonts w:ascii="Consolas" w:eastAsia="Times New Roman" w:hAnsi="Consolas" w:cs="Courier New"/>
          <w:color w:val="2B91AF"/>
          <w:sz w:val="23"/>
          <w:szCs w:val="23"/>
          <w:lang w:val="en-US"/>
        </w:rPr>
        <w:t>Console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.WriteLine(</w:t>
      </w:r>
      <w:r w:rsidRPr="001E4895">
        <w:rPr>
          <w:rFonts w:ascii="Consolas" w:eastAsia="Times New Roman" w:hAnsi="Consolas" w:cs="Courier New"/>
          <w:color w:val="A31515"/>
          <w:sz w:val="23"/>
          <w:szCs w:val="23"/>
          <w:lang w:val="en-US"/>
        </w:rPr>
        <w:t>""</w:t>
      </w: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);</w:t>
      </w:r>
    </w:p>
    <w:p w14:paraId="14867539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</w:p>
    <w:p w14:paraId="054BB9A4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ctx.Students.Remove(std1);</w:t>
      </w:r>
    </w:p>
    <w:p w14:paraId="451D8951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    DisplayTrackedEntities(ctx.ChangeTracker);</w:t>
      </w:r>
    </w:p>
    <w:p w14:paraId="1929BFDF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 xml:space="preserve">    }</w:t>
      </w:r>
    </w:p>
    <w:p w14:paraId="71B28083" w14:textId="77777777" w:rsidR="001E4895" w:rsidRPr="001E4895" w:rsidRDefault="001E4895" w:rsidP="001E489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/>
        </w:rPr>
      </w:pPr>
      <w:r w:rsidRPr="001E4895">
        <w:rPr>
          <w:rFonts w:ascii="Consolas" w:eastAsia="Times New Roman" w:hAnsi="Consolas" w:cs="Courier New"/>
          <w:color w:val="000000"/>
          <w:sz w:val="23"/>
          <w:szCs w:val="23"/>
          <w:lang w:val="en-US"/>
        </w:rPr>
        <w:t>}</w:t>
      </w:r>
    </w:p>
    <w:p w14:paraId="7D1E2860" w14:textId="77777777" w:rsidR="001E4895" w:rsidRPr="001E4895" w:rsidRDefault="001E4895" w:rsidP="001E4895">
      <w:pPr>
        <w:rPr>
          <w:lang w:val="en-GB"/>
        </w:rPr>
      </w:pPr>
    </w:p>
    <w:p w14:paraId="4E2FC69B" w14:textId="021693FC" w:rsidR="001E4895" w:rsidRDefault="001E4895" w:rsidP="001E4895">
      <w:pPr>
        <w:pStyle w:val="Heading3"/>
        <w:rPr>
          <w:lang w:val="en-GB"/>
        </w:rPr>
      </w:pPr>
      <w:bookmarkStart w:id="13" w:name="_Toc13561514"/>
      <w:r>
        <w:rPr>
          <w:lang w:val="en-GB"/>
        </w:rPr>
        <w:t>Step 5: Run and check output</w:t>
      </w:r>
      <w:bookmarkEnd w:id="13"/>
    </w:p>
    <w:p w14:paraId="39707C48" w14:textId="3A7B1ADB" w:rsidR="00005076" w:rsidRPr="001E4895" w:rsidRDefault="001E4895" w:rsidP="001E4895">
      <w:pPr>
        <w:rPr>
          <w:lang w:val="en-GB"/>
        </w:rPr>
      </w:pPr>
      <w:r>
        <w:rPr>
          <w:rFonts w:ascii="Consolas" w:hAnsi="Consolas"/>
          <w:color w:val="FFFFFF"/>
          <w:shd w:val="clear" w:color="auto" w:fill="5F5B5B"/>
        </w:rPr>
        <w:t>Find Student 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Context tracking changes of 1 entity.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EFTutorials.Student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Unchanged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---------------------------------------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Find Standard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Context tracking changes of 2 entities.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Editing Standard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EFTutorials.Standard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Modified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EFTutorials.Student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Unchanged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---------------------------------------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Adding New Teacher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Context tracking changes of 3 entities.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EFTutorials.Teacher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Added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EFTutorials.Standard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Modified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EFTutorials.Student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Unchanged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---------------------------------------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Remove Student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EFTutorials.Teacher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Added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EFTutorials.Standard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Modified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Entity Name: EFTutorials.Student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Status: Deleted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---------------------------------------</w:t>
      </w:r>
    </w:p>
    <w:sectPr w:rsidR="00005076" w:rsidRPr="001E4895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E8487" w14:textId="77777777" w:rsidR="00271FF6" w:rsidRDefault="00271FF6" w:rsidP="00F1617D">
      <w:pPr>
        <w:pStyle w:val="ListParagraph"/>
      </w:pPr>
      <w:r>
        <w:separator/>
      </w:r>
    </w:p>
  </w:endnote>
  <w:endnote w:type="continuationSeparator" w:id="0">
    <w:p w14:paraId="43170BD2" w14:textId="77777777" w:rsidR="00271FF6" w:rsidRDefault="00271FF6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16A0A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16A0A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5E4FD" w14:textId="77777777" w:rsidR="00271FF6" w:rsidRDefault="00271FF6" w:rsidP="00F1617D">
      <w:pPr>
        <w:pStyle w:val="ListParagraph"/>
      </w:pPr>
      <w:r>
        <w:separator/>
      </w:r>
    </w:p>
  </w:footnote>
  <w:footnote w:type="continuationSeparator" w:id="0">
    <w:p w14:paraId="785010FF" w14:textId="77777777" w:rsidR="00271FF6" w:rsidRDefault="00271FF6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19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0"/>
  </w:num>
  <w:num w:numId="15">
    <w:abstractNumId w:val="21"/>
  </w:num>
  <w:num w:numId="16">
    <w:abstractNumId w:val="27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6"/>
  </w:num>
  <w:num w:numId="31">
    <w:abstractNumId w:val="25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FF1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E4895"/>
    <w:rsid w:val="001F3EED"/>
    <w:rsid w:val="001F455A"/>
    <w:rsid w:val="001F5A02"/>
    <w:rsid w:val="0020055E"/>
    <w:rsid w:val="00201C24"/>
    <w:rsid w:val="002279BD"/>
    <w:rsid w:val="002353A4"/>
    <w:rsid w:val="002454BF"/>
    <w:rsid w:val="00251E83"/>
    <w:rsid w:val="00255B7B"/>
    <w:rsid w:val="00271FF6"/>
    <w:rsid w:val="00280532"/>
    <w:rsid w:val="002863CD"/>
    <w:rsid w:val="002A03CD"/>
    <w:rsid w:val="002A0595"/>
    <w:rsid w:val="002A1B75"/>
    <w:rsid w:val="002B262C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D24A1"/>
    <w:rsid w:val="003D5293"/>
    <w:rsid w:val="003D552E"/>
    <w:rsid w:val="003D6CC1"/>
    <w:rsid w:val="003D747D"/>
    <w:rsid w:val="003F19DF"/>
    <w:rsid w:val="003F684D"/>
    <w:rsid w:val="004053C9"/>
    <w:rsid w:val="00432EAB"/>
    <w:rsid w:val="00453047"/>
    <w:rsid w:val="004559F0"/>
    <w:rsid w:val="004624B6"/>
    <w:rsid w:val="004756FF"/>
    <w:rsid w:val="00495666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16A0A"/>
    <w:rsid w:val="00C234A7"/>
    <w:rsid w:val="00C35833"/>
    <w:rsid w:val="00C36B0F"/>
    <w:rsid w:val="00C43DDC"/>
    <w:rsid w:val="00C440C8"/>
    <w:rsid w:val="00C45A55"/>
    <w:rsid w:val="00C511EA"/>
    <w:rsid w:val="00C672C2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1306F"/>
    <w:rsid w:val="00D21A33"/>
    <w:rsid w:val="00D43FAE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95"/>
    <w:rPr>
      <w:rFonts w:ascii="Courier New" w:eastAsia="Times New Roman" w:hAnsi="Courier New" w:cs="Courier New"/>
    </w:rPr>
  </w:style>
  <w:style w:type="character" w:customStyle="1" w:styleId="kwrd">
    <w:name w:val="kwrd"/>
    <w:basedOn w:val="DefaultParagraphFont"/>
    <w:rsid w:val="001E4895"/>
  </w:style>
  <w:style w:type="character" w:customStyle="1" w:styleId="userclass">
    <w:name w:val="userclass"/>
    <w:basedOn w:val="DefaultParagraphFont"/>
    <w:rsid w:val="001E4895"/>
  </w:style>
  <w:style w:type="character" w:customStyle="1" w:styleId="str">
    <w:name w:val="str"/>
    <w:basedOn w:val="DefaultParagraphFont"/>
    <w:rsid w:val="001E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DDBF7-B5C5-47D9-A518-341A464E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262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4886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90</cp:revision>
  <cp:lastPrinted>2019-06-10T04:15:00Z</cp:lastPrinted>
  <dcterms:created xsi:type="dcterms:W3CDTF">2019-06-10T03:55:00Z</dcterms:created>
  <dcterms:modified xsi:type="dcterms:W3CDTF">2019-07-09T03:45:00Z</dcterms:modified>
  <cp:category>Template</cp:category>
  <cp:contentStatus>20/11/2012</cp:contentStatus>
</cp:coreProperties>
</file>