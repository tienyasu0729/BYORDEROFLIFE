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0412BE1" w:rsidR="005E64CE" w:rsidRPr="007F5672" w:rsidRDefault="007F567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Entity Framework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7F7BCB82" w14:textId="77777777" w:rsidR="008D0F4C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60967" w:history="1">
        <w:r w:rsidR="008D0F4C" w:rsidRPr="0054794A">
          <w:rPr>
            <w:rStyle w:val="Hyperlink"/>
            <w:rFonts w:cs="Arial"/>
            <w:noProof/>
          </w:rPr>
          <w:t>Lab: Creating an Entity Data Model</w:t>
        </w:r>
        <w:r w:rsidR="008D0F4C">
          <w:rPr>
            <w:noProof/>
            <w:webHidden/>
          </w:rPr>
          <w:tab/>
        </w:r>
        <w:r w:rsidR="008D0F4C">
          <w:rPr>
            <w:noProof/>
            <w:webHidden/>
          </w:rPr>
          <w:fldChar w:fldCharType="begin"/>
        </w:r>
        <w:r w:rsidR="008D0F4C">
          <w:rPr>
            <w:noProof/>
            <w:webHidden/>
          </w:rPr>
          <w:instrText xml:space="preserve"> PAGEREF _Toc13560967 \h </w:instrText>
        </w:r>
        <w:r w:rsidR="008D0F4C">
          <w:rPr>
            <w:noProof/>
            <w:webHidden/>
          </w:rPr>
        </w:r>
        <w:r w:rsidR="008D0F4C">
          <w:rPr>
            <w:noProof/>
            <w:webHidden/>
          </w:rPr>
          <w:fldChar w:fldCharType="separate"/>
        </w:r>
        <w:r w:rsidR="008D0F4C">
          <w:rPr>
            <w:noProof/>
            <w:webHidden/>
          </w:rPr>
          <w:t>4</w:t>
        </w:r>
        <w:r w:rsidR="008D0F4C">
          <w:rPr>
            <w:noProof/>
            <w:webHidden/>
          </w:rPr>
          <w:fldChar w:fldCharType="end"/>
        </w:r>
      </w:hyperlink>
    </w:p>
    <w:p w14:paraId="4B3B3C87" w14:textId="77777777" w:rsidR="008D0F4C" w:rsidRDefault="008D0F4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68" w:history="1">
        <w:r w:rsidRPr="0054794A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8DDC16" w14:textId="77777777" w:rsidR="008D0F4C" w:rsidRDefault="008D0F4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69" w:history="1">
        <w:r w:rsidRPr="0054794A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1180C" w14:textId="77777777" w:rsidR="008D0F4C" w:rsidRDefault="008D0F4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0" w:history="1">
        <w:r w:rsidRPr="0054794A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47F51" w14:textId="77777777" w:rsidR="008D0F4C" w:rsidRDefault="008D0F4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1" w:history="1">
        <w:r w:rsidRPr="0054794A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5231C" w14:textId="77777777" w:rsidR="008D0F4C" w:rsidRDefault="008D0F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2" w:history="1">
        <w:r w:rsidRPr="0054794A">
          <w:rPr>
            <w:rStyle w:val="Hyperlink"/>
            <w:noProof/>
          </w:rPr>
          <w:t>Step 1: Open Visual Studio and create a console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B0DD77" w14:textId="77777777" w:rsidR="008D0F4C" w:rsidRDefault="008D0F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3" w:history="1">
        <w:r w:rsidRPr="0054794A">
          <w:rPr>
            <w:rStyle w:val="Hyperlink"/>
            <w:noProof/>
          </w:rPr>
          <w:t xml:space="preserve">Step 2: </w:t>
        </w:r>
        <w:r w:rsidRPr="0054794A">
          <w:rPr>
            <w:rStyle w:val="Hyperlink"/>
            <w:noProof/>
            <w:lang w:val="en-GB"/>
          </w:rPr>
          <w:t>Check .net Framework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2CCE1C" w14:textId="77777777" w:rsidR="008D0F4C" w:rsidRDefault="008D0F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4" w:history="1">
        <w:r w:rsidRPr="0054794A">
          <w:rPr>
            <w:rStyle w:val="Hyperlink"/>
            <w:noProof/>
            <w:lang w:val="en-GB"/>
          </w:rPr>
          <w:t>Step 3: Add Entity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EBE4A2" w14:textId="77777777" w:rsidR="008D0F4C" w:rsidRDefault="008D0F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5" w:history="1">
        <w:r w:rsidRPr="0054794A">
          <w:rPr>
            <w:rStyle w:val="Hyperlink"/>
            <w:noProof/>
            <w:lang w:val="en-GB"/>
          </w:rPr>
          <w:t xml:space="preserve">Step 4: </w:t>
        </w:r>
        <w:r w:rsidRPr="0054794A">
          <w:rPr>
            <w:rStyle w:val="Hyperlink"/>
            <w:noProof/>
            <w:shd w:val="clear" w:color="auto" w:fill="FFFFFF"/>
          </w:rPr>
          <w:t>Select the </w:t>
        </w:r>
        <w:r w:rsidRPr="0054794A">
          <w:rPr>
            <w:rStyle w:val="Hyperlink"/>
            <w:b/>
            <w:bCs/>
            <w:noProof/>
            <w:shd w:val="clear" w:color="auto" w:fill="FFFFFF"/>
          </w:rPr>
          <w:t>EF Designer from database</w:t>
        </w:r>
        <w:r w:rsidRPr="0054794A">
          <w:rPr>
            <w:rStyle w:val="Hyperlink"/>
            <w:noProof/>
            <w:shd w:val="clear" w:color="auto" w:fill="FFFFFF"/>
          </w:rPr>
          <w:t> 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AEFA3C" w14:textId="77777777" w:rsidR="008D0F4C" w:rsidRDefault="008D0F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6" w:history="1">
        <w:r w:rsidRPr="0054794A">
          <w:rPr>
            <w:rStyle w:val="Hyperlink"/>
            <w:noProof/>
            <w:lang w:val="en-GB"/>
          </w:rPr>
          <w:t>Step 5: Create a connection with your existing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C2B267" w14:textId="77777777" w:rsidR="008D0F4C" w:rsidRDefault="008D0F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7" w:history="1">
        <w:r w:rsidRPr="0054794A">
          <w:rPr>
            <w:rStyle w:val="Hyperlink"/>
            <w:noProof/>
            <w:lang w:val="en-GB"/>
          </w:rPr>
          <w:t>Step 6: Choose the version of Entity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42F4C2" w14:textId="77777777" w:rsidR="008D0F4C" w:rsidRDefault="008D0F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8" w:history="1">
        <w:r w:rsidRPr="0054794A">
          <w:rPr>
            <w:rStyle w:val="Hyperlink"/>
            <w:noProof/>
            <w:lang w:val="en-GB"/>
          </w:rPr>
          <w:t>Step 7: Select the Tables, Views and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B47A10" w14:textId="77777777" w:rsidR="008D0F4C" w:rsidRDefault="008D0F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0979" w:history="1">
        <w:r w:rsidRPr="0054794A">
          <w:rPr>
            <w:rStyle w:val="Hyperlink"/>
            <w:noProof/>
            <w:lang w:val="en-GB"/>
          </w:rPr>
          <w:t>Step 8: Import selected stored procedures and functions into entity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3035F2B7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NEFW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20055E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02</w:t>
            </w:r>
            <w:bookmarkStart w:id="1" w:name="_GoBack"/>
            <w:bookmarkEnd w:id="1"/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49E08F29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</w:rPr>
              <w:t>100</w:t>
            </w:r>
          </w:p>
          <w:p w14:paraId="1CA355C6" w14:textId="4080D5A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</w:rPr>
              <w:t>30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4DED3E0E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8042533"/>
      <w:bookmarkStart w:id="3" w:name="_Toc536158119"/>
      <w:bookmarkStart w:id="4" w:name="_Toc13560967"/>
      <w:r>
        <w:rPr>
          <w:rFonts w:ascii="Arial" w:hAnsi="Arial" w:cs="Arial"/>
        </w:rPr>
        <w:t>Lab</w:t>
      </w:r>
      <w:bookmarkEnd w:id="3"/>
      <w:r w:rsidR="007F1F5A">
        <w:rPr>
          <w:rFonts w:ascii="Arial" w:hAnsi="Arial" w:cs="Arial"/>
        </w:rPr>
        <w:t xml:space="preserve">: </w:t>
      </w:r>
      <w:r w:rsidR="007F1F5A" w:rsidRPr="007F1F5A">
        <w:rPr>
          <w:rFonts w:ascii="Arial" w:hAnsi="Arial" w:cs="Arial"/>
        </w:rPr>
        <w:t>Creating an Entity Data Model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60968"/>
      <w:bookmarkEnd w:id="2"/>
      <w:r w:rsidRPr="00090250">
        <w:t>Objectives:</w:t>
      </w:r>
      <w:bookmarkEnd w:id="5"/>
    </w:p>
    <w:p w14:paraId="315210FD" w14:textId="7846E090" w:rsidR="00B00049" w:rsidRPr="00F1617D" w:rsidRDefault="007F1F5A" w:rsidP="007F1F5A">
      <w:pPr>
        <w:pStyle w:val="ListParagraph"/>
      </w:pPr>
      <w:r>
        <w:t>C</w:t>
      </w:r>
      <w:r w:rsidRPr="007F1F5A">
        <w:t>reate an Entity Data Model (EDM) for an existing database in database-first approach</w:t>
      </w:r>
      <w:r w:rsidR="00026FF1">
        <w:rPr>
          <w:lang w:val="en-US"/>
        </w:rPr>
        <w:t>.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60969"/>
      <w:r w:rsidRPr="005921F5">
        <w:t>Prerequisites</w:t>
      </w:r>
      <w:r w:rsidR="00EF4573">
        <w:t>:</w:t>
      </w:r>
      <w:bookmarkEnd w:id="6"/>
    </w:p>
    <w:p w14:paraId="36C89480" w14:textId="14CBA16F" w:rsidR="009C19C2" w:rsidRPr="003C5098" w:rsidRDefault="003C5098" w:rsidP="00F1617D">
      <w:pPr>
        <w:pStyle w:val="ListParagraph"/>
        <w:rPr>
          <w:b/>
          <w:bCs/>
        </w:rPr>
      </w:pPr>
      <w:r>
        <w:t>Download and installs Visual Studio (included .net Framework)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60970"/>
      <w:r>
        <w:t>Problem</w:t>
      </w:r>
      <w:r w:rsidR="00DA1E0E">
        <w:t xml:space="preserve"> Description</w:t>
      </w:r>
      <w:r>
        <w:t>:</w:t>
      </w:r>
      <w:bookmarkEnd w:id="7"/>
    </w:p>
    <w:p w14:paraId="324C18B5" w14:textId="77777777" w:rsidR="0099629C" w:rsidRDefault="0099629C" w:rsidP="003C5098">
      <w:pPr>
        <w:pStyle w:val="Body"/>
        <w:numPr>
          <w:ilvl w:val="0"/>
          <w:numId w:val="31"/>
        </w:numPr>
        <w:spacing w:before="0" w:after="0" w:line="360" w:lineRule="auto"/>
        <w:jc w:val="both"/>
      </w:pPr>
      <w:r>
        <w:t>Write a C# console application to show Hello World message.</w:t>
      </w:r>
    </w:p>
    <w:p w14:paraId="2CD8315D" w14:textId="2500FF3A" w:rsidR="00DA1E0E" w:rsidRPr="005550F0" w:rsidRDefault="003C5098" w:rsidP="003C5098">
      <w:pPr>
        <w:pStyle w:val="Body"/>
        <w:numPr>
          <w:ilvl w:val="0"/>
          <w:numId w:val="31"/>
        </w:numPr>
        <w:spacing w:before="0" w:after="0" w:line="360" w:lineRule="auto"/>
        <w:jc w:val="both"/>
      </w:pPr>
      <w:r>
        <w:t>Use the Console.WriteLine statement to print the message to console.</w:t>
      </w:r>
    </w:p>
    <w:p w14:paraId="21BF0970" w14:textId="48747391" w:rsidR="003F684D" w:rsidRDefault="00C440C8" w:rsidP="00090250">
      <w:pPr>
        <w:pStyle w:val="Style2"/>
      </w:pPr>
      <w:bookmarkStart w:id="8" w:name="_Toc13560971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E5F41C6" w14:textId="65C3CC34" w:rsidR="00363209" w:rsidRDefault="003C5098" w:rsidP="003C5098">
      <w:pPr>
        <w:pStyle w:val="Heading3"/>
      </w:pPr>
      <w:bookmarkStart w:id="9" w:name="_Toc13560972"/>
      <w:r>
        <w:t xml:space="preserve">Step 1: </w:t>
      </w:r>
      <w:r w:rsidR="007F1F5A" w:rsidRPr="007F1F5A">
        <w:t>Open Visual Studio and create a console project</w:t>
      </w:r>
      <w:bookmarkEnd w:id="9"/>
    </w:p>
    <w:p w14:paraId="4ECABBC0" w14:textId="35F55E92" w:rsidR="00C672C2" w:rsidRPr="00C672C2" w:rsidRDefault="003C5098" w:rsidP="003C5098">
      <w:pPr>
        <w:pStyle w:val="Heading3"/>
        <w:rPr>
          <w:lang w:val="en-GB"/>
        </w:rPr>
      </w:pPr>
      <w:bookmarkStart w:id="10" w:name="_Toc13560973"/>
      <w:r>
        <w:t xml:space="preserve">Step 2: </w:t>
      </w:r>
      <w:r w:rsidR="00C672C2">
        <w:rPr>
          <w:lang w:val="en-GB"/>
        </w:rPr>
        <w:t>Check .net Framework version</w:t>
      </w:r>
      <w:bookmarkEnd w:id="10"/>
    </w:p>
    <w:p w14:paraId="4B96A70C" w14:textId="5291945C" w:rsidR="00363209" w:rsidRDefault="007F1F5A" w:rsidP="00C672C2">
      <w:r w:rsidRPr="007F1F5A">
        <w:t xml:space="preserve">Go to </w:t>
      </w:r>
      <w:r>
        <w:rPr>
          <w:lang w:val="en-GB"/>
        </w:rPr>
        <w:t>Project in the</w:t>
      </w:r>
      <w:r w:rsidRPr="007F1F5A">
        <w:t xml:space="preserve"> menu -&gt; {project name} Properties.. - and make sure that the project's target framework is .NET Framework 4.5, as shown below.</w:t>
      </w:r>
    </w:p>
    <w:p w14:paraId="79BED42B" w14:textId="453E90D4" w:rsidR="007F1F5A" w:rsidRPr="007F1F5A" w:rsidRDefault="007F1F5A" w:rsidP="007F1F5A">
      <w:r>
        <w:rPr>
          <w:noProof/>
          <w:lang w:val="en-US"/>
        </w:rPr>
        <w:drawing>
          <wp:inline distT="0" distB="0" distL="0" distR="0" wp14:anchorId="1DC03EAF" wp14:editId="689AAA6E">
            <wp:extent cx="6119495" cy="1956360"/>
            <wp:effectExtent l="0" t="0" r="0" b="6350"/>
            <wp:docPr id="2" name="Picture 2" descr="http://www.entityframeworktutorial.net/images/EF5/create-EDM-f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tityframeworktutorial.net/images/EF5/create-EDM-fg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1F39" w14:textId="160166A0" w:rsidR="007F1F5A" w:rsidRPr="007F1F5A" w:rsidRDefault="007F1F5A" w:rsidP="00C672C2">
      <w:pPr>
        <w:pStyle w:val="Heading3"/>
        <w:rPr>
          <w:lang w:val="en-GB"/>
        </w:rPr>
      </w:pPr>
      <w:bookmarkStart w:id="11" w:name="_Toc13560974"/>
      <w:r>
        <w:rPr>
          <w:lang w:val="en-GB"/>
        </w:rPr>
        <w:t xml:space="preserve">Step 3: </w:t>
      </w:r>
      <w:r w:rsidR="00C672C2">
        <w:rPr>
          <w:lang w:val="en-GB"/>
        </w:rPr>
        <w:t>A</w:t>
      </w:r>
      <w:r w:rsidRPr="007F1F5A">
        <w:rPr>
          <w:lang w:val="en-GB"/>
        </w:rPr>
        <w:t>dd Entity Data Model</w:t>
      </w:r>
      <w:bookmarkEnd w:id="11"/>
    </w:p>
    <w:p w14:paraId="1ED8202F" w14:textId="77777777" w:rsidR="007F1F5A" w:rsidRDefault="007F1F5A" w:rsidP="00395A87">
      <w:r>
        <w:t>R</w:t>
      </w:r>
      <w:r w:rsidRPr="007F1F5A">
        <w:t xml:space="preserve">ight clicking on the project in the solution explorer -&gt; Add -&gt; New Item. </w:t>
      </w:r>
    </w:p>
    <w:p w14:paraId="083A68BC" w14:textId="77777777" w:rsidR="007F1F5A" w:rsidRDefault="007F1F5A" w:rsidP="00395A87">
      <w:r w:rsidRPr="007F1F5A">
        <w:t xml:space="preserve">This will open the Add New Item popup. </w:t>
      </w:r>
    </w:p>
    <w:p w14:paraId="030E8F42" w14:textId="43D096EA" w:rsidR="007F1F5A" w:rsidRDefault="007F1F5A" w:rsidP="00395A87">
      <w:r w:rsidRPr="007F1F5A">
        <w:t>In the popup, select ADO.NET Entity Data Model and provide an appropriate name to the EDM ('School' in this case) and click the Add button.</w:t>
      </w:r>
    </w:p>
    <w:p w14:paraId="343A65B3" w14:textId="08D499EC" w:rsidR="007F1F5A" w:rsidRDefault="007F1F5A" w:rsidP="00395A87">
      <w:r>
        <w:rPr>
          <w:noProof/>
          <w:lang w:val="en-US"/>
        </w:rPr>
        <w:lastRenderedPageBreak/>
        <w:drawing>
          <wp:inline distT="0" distB="0" distL="0" distR="0" wp14:anchorId="4A71198A" wp14:editId="56C96FD8">
            <wp:extent cx="5943600" cy="3619500"/>
            <wp:effectExtent l="0" t="0" r="0" b="0"/>
            <wp:docPr id="7" name="Picture 7" descr="Entity Framewor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ity Framework Tuto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7670" w14:textId="08DD3BA1" w:rsidR="00D43FAE" w:rsidRDefault="00D43FAE" w:rsidP="00C672C2">
      <w:pPr>
        <w:pStyle w:val="Heading3"/>
        <w:rPr>
          <w:shd w:val="clear" w:color="auto" w:fill="FFFFFF"/>
        </w:rPr>
      </w:pPr>
      <w:bookmarkStart w:id="12" w:name="_Toc13560975"/>
      <w:r>
        <w:rPr>
          <w:lang w:val="en-GB"/>
        </w:rPr>
        <w:lastRenderedPageBreak/>
        <w:t xml:space="preserve">Step 4: 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>elect the </w:t>
      </w:r>
      <w:r>
        <w:rPr>
          <w:b/>
          <w:bCs/>
          <w:shd w:val="clear" w:color="auto" w:fill="FFFFFF"/>
        </w:rPr>
        <w:t>EF Designer from database</w:t>
      </w:r>
      <w:r>
        <w:rPr>
          <w:shd w:val="clear" w:color="auto" w:fill="FFFFFF"/>
        </w:rPr>
        <w:t> option</w:t>
      </w:r>
      <w:bookmarkEnd w:id="12"/>
    </w:p>
    <w:p w14:paraId="0FACD302" w14:textId="01D51BFF" w:rsidR="00C672C2" w:rsidRDefault="00C672C2" w:rsidP="00395A87">
      <w:r>
        <w:rPr>
          <w:noProof/>
          <w:lang w:val="en-US"/>
        </w:rPr>
        <w:drawing>
          <wp:inline distT="0" distB="0" distL="0" distR="0" wp14:anchorId="7BD007B3" wp14:editId="07F29F47">
            <wp:extent cx="5943600" cy="5305425"/>
            <wp:effectExtent l="0" t="0" r="0" b="9525"/>
            <wp:docPr id="8" name="Picture 8" descr="Entity Framewor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ity Framework Tutor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B057" w14:textId="1F71F206" w:rsidR="00C672C2" w:rsidRPr="00C672C2" w:rsidRDefault="00C672C2" w:rsidP="00C672C2">
      <w:pPr>
        <w:pStyle w:val="Heading3"/>
        <w:rPr>
          <w:lang w:val="en-GB"/>
        </w:rPr>
      </w:pPr>
      <w:bookmarkStart w:id="13" w:name="_Toc13560976"/>
      <w:r>
        <w:rPr>
          <w:lang w:val="en-GB"/>
        </w:rPr>
        <w:lastRenderedPageBreak/>
        <w:t>Step 5: C</w:t>
      </w:r>
      <w:r w:rsidRPr="00C672C2">
        <w:rPr>
          <w:lang w:val="en-GB"/>
        </w:rPr>
        <w:t>reate a connection with your existing database</w:t>
      </w:r>
      <w:bookmarkEnd w:id="13"/>
    </w:p>
    <w:p w14:paraId="31A4F7C9" w14:textId="490A4ACE" w:rsidR="00C672C2" w:rsidRDefault="00C672C2" w:rsidP="00395A87">
      <w:r>
        <w:rPr>
          <w:noProof/>
          <w:lang w:val="en-US"/>
        </w:rPr>
        <w:drawing>
          <wp:inline distT="0" distB="0" distL="0" distR="0" wp14:anchorId="442F21E8" wp14:editId="485D942D">
            <wp:extent cx="6010275" cy="5381625"/>
            <wp:effectExtent l="0" t="0" r="9525" b="9525"/>
            <wp:docPr id="9" name="Picture 9" descr="Entity Framewor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ity Framework Tutori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D980" w14:textId="300F5A23" w:rsidR="00C672C2" w:rsidRPr="00C672C2" w:rsidRDefault="00C672C2" w:rsidP="00C672C2">
      <w:pPr>
        <w:pStyle w:val="Heading3"/>
        <w:rPr>
          <w:lang w:val="en-GB"/>
        </w:rPr>
      </w:pPr>
      <w:bookmarkStart w:id="14" w:name="_Toc13560977"/>
      <w:r>
        <w:rPr>
          <w:lang w:val="en-GB"/>
        </w:rPr>
        <w:t>Step 6</w:t>
      </w:r>
      <w:r>
        <w:rPr>
          <w:lang w:val="en-GB"/>
        </w:rPr>
        <w:t xml:space="preserve">: </w:t>
      </w:r>
      <w:r>
        <w:rPr>
          <w:lang w:val="en-GB"/>
        </w:rPr>
        <w:t>C</w:t>
      </w:r>
      <w:r w:rsidRPr="00C672C2">
        <w:rPr>
          <w:lang w:val="en-GB"/>
        </w:rPr>
        <w:t>hoose the version of Entity Framework</w:t>
      </w:r>
      <w:bookmarkEnd w:id="14"/>
    </w:p>
    <w:p w14:paraId="20C2AF5D" w14:textId="751D8C1B" w:rsidR="00C672C2" w:rsidRDefault="00C672C2" w:rsidP="00395A87">
      <w:r>
        <w:rPr>
          <w:noProof/>
          <w:lang w:val="en-US"/>
        </w:rPr>
        <w:drawing>
          <wp:inline distT="0" distB="0" distL="0" distR="0" wp14:anchorId="71138F72" wp14:editId="14A41099">
            <wp:extent cx="6010275" cy="1905000"/>
            <wp:effectExtent l="0" t="0" r="9525" b="0"/>
            <wp:docPr id="10" name="Picture 10" descr="Entity Framewor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ity Framework Tutori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21F7" w14:textId="6B91B369" w:rsidR="00C672C2" w:rsidRPr="00C672C2" w:rsidRDefault="00C672C2" w:rsidP="00C672C2">
      <w:pPr>
        <w:pStyle w:val="Heading3"/>
        <w:rPr>
          <w:lang w:val="en-GB"/>
        </w:rPr>
      </w:pPr>
      <w:bookmarkStart w:id="15" w:name="_Toc13560978"/>
      <w:r>
        <w:rPr>
          <w:lang w:val="en-GB"/>
        </w:rPr>
        <w:lastRenderedPageBreak/>
        <w:t>Step 7</w:t>
      </w:r>
      <w:r>
        <w:rPr>
          <w:lang w:val="en-GB"/>
        </w:rPr>
        <w:t xml:space="preserve">: </w:t>
      </w:r>
      <w:r w:rsidRPr="00C672C2">
        <w:rPr>
          <w:lang w:val="en-GB"/>
        </w:rPr>
        <w:t xml:space="preserve">Select the Tables, Views and </w:t>
      </w:r>
      <w:r>
        <w:rPr>
          <w:lang w:val="en-GB"/>
        </w:rPr>
        <w:t>Stored Procedures</w:t>
      </w:r>
      <w:bookmarkEnd w:id="15"/>
    </w:p>
    <w:p w14:paraId="67CE585A" w14:textId="58CCFEBC" w:rsidR="00C672C2" w:rsidRDefault="00C672C2" w:rsidP="00395A87">
      <w:r>
        <w:rPr>
          <w:noProof/>
          <w:lang w:val="en-US"/>
        </w:rPr>
        <w:drawing>
          <wp:inline distT="0" distB="0" distL="0" distR="0" wp14:anchorId="5C09EC72" wp14:editId="47B729D7">
            <wp:extent cx="5943600" cy="5295900"/>
            <wp:effectExtent l="0" t="0" r="0" b="0"/>
            <wp:docPr id="12" name="Picture 12" descr="Entity Framewor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ity Framework Tutori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B5D1" w14:textId="2D360DDE" w:rsidR="00C672C2" w:rsidRPr="00C672C2" w:rsidRDefault="00C672C2" w:rsidP="00C672C2">
      <w:pPr>
        <w:pStyle w:val="Heading3"/>
        <w:rPr>
          <w:lang w:val="en-GB"/>
        </w:rPr>
      </w:pPr>
      <w:bookmarkStart w:id="16" w:name="_Toc13560979"/>
      <w:r>
        <w:rPr>
          <w:lang w:val="en-GB"/>
        </w:rPr>
        <w:t>Step 8</w:t>
      </w:r>
      <w:r>
        <w:rPr>
          <w:lang w:val="en-GB"/>
        </w:rPr>
        <w:t xml:space="preserve">: </w:t>
      </w:r>
      <w:r w:rsidRPr="00C672C2">
        <w:rPr>
          <w:lang w:val="en-GB"/>
        </w:rPr>
        <w:t>Import selected stored procedures and functions into entity model</w:t>
      </w:r>
      <w:bookmarkEnd w:id="16"/>
    </w:p>
    <w:p w14:paraId="72205F2A" w14:textId="46FDE3F3" w:rsidR="00C672C2" w:rsidRDefault="00C672C2" w:rsidP="00395A87">
      <w:r>
        <w:rPr>
          <w:noProof/>
          <w:lang w:val="en-US"/>
        </w:rPr>
        <w:drawing>
          <wp:inline distT="0" distB="0" distL="0" distR="0" wp14:anchorId="1A0EF331" wp14:editId="1B99A68E">
            <wp:extent cx="5905500" cy="2599704"/>
            <wp:effectExtent l="0" t="0" r="0" b="0"/>
            <wp:docPr id="13" name="Picture 13" descr="Entity Framewor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ity Framework Tutori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76" cy="260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C728" w14:textId="77777777" w:rsidR="00C672C2" w:rsidRDefault="00C672C2" w:rsidP="00395A87"/>
    <w:p w14:paraId="39707C48" w14:textId="70976049" w:rsidR="00005076" w:rsidRPr="003C5098" w:rsidRDefault="00005076" w:rsidP="003C5098">
      <w:pPr>
        <w:ind w:left="630"/>
        <w:rPr>
          <w:b/>
        </w:rPr>
      </w:pPr>
    </w:p>
    <w:sectPr w:rsidR="00005076" w:rsidRPr="003C5098" w:rsidSect="007A5F82">
      <w:headerReference w:type="default" r:id="rId17"/>
      <w:footerReference w:type="default" r:id="rId18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BBE2B" w14:textId="77777777" w:rsidR="00FF5980" w:rsidRDefault="00FF5980" w:rsidP="00F1617D">
      <w:pPr>
        <w:pStyle w:val="ListParagraph"/>
      </w:pPr>
      <w:r>
        <w:separator/>
      </w:r>
    </w:p>
  </w:endnote>
  <w:endnote w:type="continuationSeparator" w:id="0">
    <w:p w14:paraId="2957913C" w14:textId="77777777" w:rsidR="00FF5980" w:rsidRDefault="00FF5980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0055E">
      <w:rPr>
        <w:rStyle w:val="PageNumber"/>
        <w:rFonts w:ascii="Arial" w:hAnsi="Arial" w:cs="Arial"/>
        <w:noProof/>
        <w:sz w:val="18"/>
        <w:szCs w:val="18"/>
      </w:rPr>
      <w:t>8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0055E">
      <w:rPr>
        <w:rStyle w:val="PageNumber"/>
        <w:rFonts w:ascii="Arial" w:hAnsi="Arial" w:cs="Arial"/>
        <w:noProof/>
        <w:sz w:val="18"/>
        <w:szCs w:val="18"/>
      </w:rPr>
      <w:t>8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7A993" w14:textId="77777777" w:rsidR="00FF5980" w:rsidRDefault="00FF5980" w:rsidP="00F1617D">
      <w:pPr>
        <w:pStyle w:val="ListParagraph"/>
      </w:pPr>
      <w:r>
        <w:separator/>
      </w:r>
    </w:p>
  </w:footnote>
  <w:footnote w:type="continuationSeparator" w:id="0">
    <w:p w14:paraId="25C79391" w14:textId="77777777" w:rsidR="00FF5980" w:rsidRDefault="00FF5980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19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0"/>
  </w:num>
  <w:num w:numId="15">
    <w:abstractNumId w:val="21"/>
  </w:num>
  <w:num w:numId="16">
    <w:abstractNumId w:val="27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6"/>
  </w:num>
  <w:num w:numId="31">
    <w:abstractNumId w:val="25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FF1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F3EED"/>
    <w:rsid w:val="001F455A"/>
    <w:rsid w:val="001F5A02"/>
    <w:rsid w:val="0020055E"/>
    <w:rsid w:val="00201C24"/>
    <w:rsid w:val="002279BD"/>
    <w:rsid w:val="002353A4"/>
    <w:rsid w:val="002454BF"/>
    <w:rsid w:val="00251E83"/>
    <w:rsid w:val="00255B7B"/>
    <w:rsid w:val="00280532"/>
    <w:rsid w:val="002863CD"/>
    <w:rsid w:val="002A03CD"/>
    <w:rsid w:val="002A0595"/>
    <w:rsid w:val="002A1B75"/>
    <w:rsid w:val="002B262C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D24A1"/>
    <w:rsid w:val="003D5293"/>
    <w:rsid w:val="003D552E"/>
    <w:rsid w:val="003D6CC1"/>
    <w:rsid w:val="003D747D"/>
    <w:rsid w:val="003F19DF"/>
    <w:rsid w:val="003F684D"/>
    <w:rsid w:val="004053C9"/>
    <w:rsid w:val="00432EAB"/>
    <w:rsid w:val="00453047"/>
    <w:rsid w:val="004559F0"/>
    <w:rsid w:val="004624B6"/>
    <w:rsid w:val="004756FF"/>
    <w:rsid w:val="00495666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234A7"/>
    <w:rsid w:val="00C35833"/>
    <w:rsid w:val="00C36B0F"/>
    <w:rsid w:val="00C43DDC"/>
    <w:rsid w:val="00C440C8"/>
    <w:rsid w:val="00C45A55"/>
    <w:rsid w:val="00C511EA"/>
    <w:rsid w:val="00C672C2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1306F"/>
    <w:rsid w:val="00D21A33"/>
    <w:rsid w:val="00D43FAE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F12A4-1877-4D0F-9138-4240477E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256</TotalTime>
  <Pages>8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2972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88</cp:revision>
  <cp:lastPrinted>2019-06-10T04:15:00Z</cp:lastPrinted>
  <dcterms:created xsi:type="dcterms:W3CDTF">2019-06-10T03:55:00Z</dcterms:created>
  <dcterms:modified xsi:type="dcterms:W3CDTF">2019-07-09T03:38:00Z</dcterms:modified>
  <cp:category>Template</cp:category>
  <cp:contentStatus>20/11/2012</cp:contentStatus>
</cp:coreProperties>
</file>