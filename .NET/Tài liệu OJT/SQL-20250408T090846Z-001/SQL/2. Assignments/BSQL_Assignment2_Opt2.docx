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90825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21180D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1570" w:history="1">
        <w:r w:rsidR="0021180D" w:rsidRPr="0043286B">
          <w:rPr>
            <w:rStyle w:val="Hyperlink"/>
            <w:noProof/>
          </w:rPr>
          <w:t>For the following assignments:</w:t>
        </w:r>
        <w:r w:rsidR="0021180D">
          <w:rPr>
            <w:noProof/>
            <w:webHidden/>
          </w:rPr>
          <w:tab/>
        </w:r>
        <w:r w:rsidR="0021180D">
          <w:rPr>
            <w:noProof/>
            <w:webHidden/>
          </w:rPr>
          <w:fldChar w:fldCharType="begin"/>
        </w:r>
        <w:r w:rsidR="0021180D">
          <w:rPr>
            <w:noProof/>
            <w:webHidden/>
          </w:rPr>
          <w:instrText xml:space="preserve"> PAGEREF _Toc14121570 \h </w:instrText>
        </w:r>
        <w:r w:rsidR="0021180D">
          <w:rPr>
            <w:noProof/>
            <w:webHidden/>
          </w:rPr>
        </w:r>
        <w:r w:rsidR="0021180D">
          <w:rPr>
            <w:noProof/>
            <w:webHidden/>
          </w:rPr>
          <w:fldChar w:fldCharType="separate"/>
        </w:r>
        <w:r w:rsidR="0021180D">
          <w:rPr>
            <w:noProof/>
            <w:webHidden/>
          </w:rPr>
          <w:t>3</w:t>
        </w:r>
        <w:r w:rsidR="0021180D">
          <w:rPr>
            <w:noProof/>
            <w:webHidden/>
          </w:rPr>
          <w:fldChar w:fldCharType="end"/>
        </w:r>
      </w:hyperlink>
    </w:p>
    <w:p w:rsidR="0021180D" w:rsidRDefault="0021180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1571" w:history="1">
        <w:r w:rsidRPr="0043286B">
          <w:rPr>
            <w:rStyle w:val="Hyperlink"/>
            <w:noProof/>
          </w:rPr>
          <w:t>Day 2. Lesson 2: SQL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80D" w:rsidRDefault="0021180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1572" w:history="1">
        <w:r w:rsidRPr="0043286B">
          <w:rPr>
            <w:rStyle w:val="Hyperlink"/>
            <w:noProof/>
            <w:lang w:val="en-US"/>
          </w:rPr>
          <w:t xml:space="preserve">Assignment 2_Opt2: </w:t>
        </w:r>
        <w:r w:rsidRPr="0043286B">
          <w:rPr>
            <w:rStyle w:val="Hyperlink"/>
            <w:noProof/>
          </w:rPr>
          <w:t>Fresher Training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604ECF" w:rsidRDefault="00604ECF">
      <w:pPr>
        <w:spacing w:after="0" w:line="240" w:lineRule="auto"/>
      </w:pPr>
      <w:r>
        <w:br w:type="page"/>
      </w:r>
    </w:p>
    <w:tbl>
      <w:tblPr>
        <w:tblW w:w="9776" w:type="dxa"/>
        <w:tblInd w:w="108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604ECF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604EC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ignment2_Opt2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0" w:name="_Toc14121570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5D100D" w:rsidP="00BA3600">
      <w:pPr>
        <w:pStyle w:val="Heading1"/>
      </w:pPr>
      <w:bookmarkStart w:id="1" w:name="_Toc14121571"/>
      <w:r>
        <w:t>Day 2</w:t>
      </w:r>
      <w:r w:rsidR="00BA3600">
        <w:t>.</w:t>
      </w:r>
      <w:r w:rsidR="00BA3600" w:rsidRPr="00171177">
        <w:t xml:space="preserve"> </w:t>
      </w:r>
      <w:r w:rsidR="00BA3600">
        <w:t>Lesson 2</w:t>
      </w:r>
      <w:r w:rsidR="0015654A">
        <w:t xml:space="preserve">: </w:t>
      </w:r>
      <w:r w:rsidR="0015654A" w:rsidRPr="0015654A">
        <w:t>SQL Basic</w:t>
      </w:r>
      <w:bookmarkEnd w:id="1"/>
    </w:p>
    <w:p w:rsidR="00D11735" w:rsidRPr="005A62EB" w:rsidRDefault="00D11735" w:rsidP="00D11735">
      <w:pPr>
        <w:pStyle w:val="Heading2"/>
        <w:rPr>
          <w:color w:val="2E74B5" w:themeColor="accent1" w:themeShade="BF"/>
          <w:lang w:val="en-US"/>
        </w:rPr>
      </w:pPr>
      <w:bookmarkStart w:id="2" w:name="_Toc14121572"/>
      <w:r>
        <w:rPr>
          <w:color w:val="2E74B5" w:themeColor="accent1" w:themeShade="BF"/>
          <w:lang w:val="en-US"/>
        </w:rPr>
        <w:t>Assignment 2_Opt2</w:t>
      </w:r>
      <w:r w:rsidRPr="00391EE9">
        <w:rPr>
          <w:color w:val="2E74B5" w:themeColor="accent1" w:themeShade="BF"/>
          <w:lang w:val="en-US"/>
        </w:rPr>
        <w:t xml:space="preserve">: </w:t>
      </w:r>
      <w:r w:rsidRPr="00354E07">
        <w:t>Fresher Training Management</w:t>
      </w:r>
      <w:bookmarkEnd w:id="2"/>
    </w:p>
    <w:p w:rsidR="00D11735" w:rsidRPr="001A0124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>
        <w:rPr>
          <w:sz w:val="20"/>
          <w:szCs w:val="20"/>
          <w:lang w:val="en-US"/>
        </w:rPr>
        <w:t xml:space="preserve">: </w:t>
      </w:r>
      <w:r w:rsidR="000E4A81" w:rsidRPr="000E4A81">
        <w:rPr>
          <w:sz w:val="20"/>
          <w:szCs w:val="20"/>
          <w:lang w:val="en-US"/>
        </w:rPr>
        <w:t>Each sub-question is 10%.</w:t>
      </w:r>
    </w:p>
    <w:p w:rsidR="00D11735" w:rsidRPr="001A0124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Pr="001E32A3">
        <w:rPr>
          <w:sz w:val="20"/>
          <w:szCs w:val="20"/>
          <w:lang w:val="en-US"/>
        </w:rPr>
        <w:t>H</w:t>
      </w:r>
      <w:r w:rsidR="0095730C">
        <w:rPr>
          <w:sz w:val="20"/>
          <w:szCs w:val="20"/>
          <w:lang w:val="en-US"/>
        </w:rPr>
        <w:t>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D11735" w:rsidRPr="001A0124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11735">
        <w:rPr>
          <w:sz w:val="20"/>
          <w:szCs w:val="20"/>
          <w:lang w:val="en-US"/>
        </w:rPr>
        <w:t>In the database design for the Employee Management System of FSOFT Company, given tables of the application with below: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EMPLOYEE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EmpNo: employee code, primary key.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EmpName: employee name.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BirthDay: birth day of the employee.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DeptNo: department code of the employee.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MgrNo: manager code, not null.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StartDate: starting date of work.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Salary: salary of the employee, data type is money (VND).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Level: level of the employee (accepts value range from 1 to 7 only).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Status: status of the employee (0: working, 1: unpaid leave, 2: out)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Note:  some note about employee, free text.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EMP_SKILL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SkillNo: skill code, foreign key.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EmpNo: employee code, foreign key.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SkillLevel: skill level of the employee (accepts value range from 1 to 3 only).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RegDate: registration date.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Description: skill description, free text.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11735">
        <w:rPr>
          <w:sz w:val="20"/>
          <w:szCs w:val="20"/>
          <w:lang w:val="en-US"/>
        </w:rPr>
        <w:t>Primary key (SkillNo, EmpNo)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SKILL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SkillNo: skill code, primary key, auto increment.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lastRenderedPageBreak/>
        <w:t>SkillName: name of skill.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Note: some note about skill, free text.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DEPARTMENT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DeptNo: department code, primary key, auto increment.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DeptName: department name.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8F7C25">
        <w:rPr>
          <w:b w:val="0"/>
        </w:rPr>
        <w:t>Note: some note about department, free text.</w:t>
      </w:r>
    </w:p>
    <w:p w:rsidR="006950A2" w:rsidRDefault="00D11735" w:rsidP="00336767">
      <w:pPr>
        <w:spacing w:before="120" w:after="120"/>
        <w:rPr>
          <w:sz w:val="20"/>
          <w:szCs w:val="20"/>
          <w:lang w:val="en-US"/>
        </w:rPr>
      </w:pPr>
      <w:bookmarkStart w:id="3" w:name="_GoBack"/>
      <w:bookmarkEnd w:id="3"/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6950A2" w:rsidRPr="006950A2" w:rsidRDefault="006950A2" w:rsidP="00336767">
      <w:pPr>
        <w:spacing w:before="120" w:after="120"/>
        <w:rPr>
          <w:b/>
          <w:sz w:val="20"/>
          <w:szCs w:val="20"/>
          <w:lang w:eastAsia="ja-JP"/>
        </w:rPr>
      </w:pPr>
      <w:r w:rsidRPr="006950A2">
        <w:rPr>
          <w:b/>
          <w:sz w:val="20"/>
          <w:szCs w:val="20"/>
          <w:lang w:val="en-US" w:eastAsia="ja-JP"/>
        </w:rPr>
        <w:t>Q</w:t>
      </w:r>
      <w:r w:rsidRPr="006950A2">
        <w:rPr>
          <w:b/>
          <w:sz w:val="20"/>
          <w:szCs w:val="20"/>
          <w:lang w:eastAsia="ja-JP"/>
        </w:rPr>
        <w:t>1: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 xml:space="preserve">Create EMPLOYEE table with the most appropriate/economic field/column constraints &amp; types. All fields are mandatory except Note field. 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Create SKILL table with the most appropriate/economic field/column constraints &amp; types, all fields are mandatory except Note field.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Create DEPARTMENT table with the most appropriate/economic field/column constraints &amp; types, all fields are mandatory except Note field.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Create EMP_SKILL table with the most appropriate/economic field/column constraints &amp; types, all fields are mandatory except Description field.</w:t>
      </w:r>
    </w:p>
    <w:p w:rsidR="006950A2" w:rsidRPr="008F7C25" w:rsidRDefault="006950A2" w:rsidP="00336767">
      <w:pPr>
        <w:spacing w:before="120" w:after="120"/>
        <w:rPr>
          <w:b/>
          <w:sz w:val="20"/>
          <w:szCs w:val="20"/>
          <w:lang w:eastAsia="ja-JP"/>
        </w:rPr>
      </w:pPr>
      <w:r w:rsidRPr="008F7C25">
        <w:rPr>
          <w:b/>
          <w:sz w:val="20"/>
          <w:szCs w:val="20"/>
          <w:lang w:val="en-US" w:eastAsia="ja-JP"/>
        </w:rPr>
        <w:t>Q</w:t>
      </w:r>
      <w:r w:rsidRPr="008F7C25">
        <w:rPr>
          <w:b/>
          <w:sz w:val="20"/>
          <w:szCs w:val="20"/>
          <w:lang w:eastAsia="ja-JP"/>
        </w:rPr>
        <w:t>2:</w:t>
      </w:r>
    </w:p>
    <w:p w:rsidR="006950A2" w:rsidRPr="008F7C25" w:rsidRDefault="006950A2" w:rsidP="00336767">
      <w:pPr>
        <w:pStyle w:val="ListParagraph"/>
        <w:numPr>
          <w:ilvl w:val="0"/>
          <w:numId w:val="17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Add an Email field to EMPLOYEE table and make sure that the database will not allow the value for Email to be inserted into a new row if that value has already been used in another row.</w:t>
      </w:r>
    </w:p>
    <w:p w:rsidR="006950A2" w:rsidRPr="008F7C25" w:rsidRDefault="006950A2" w:rsidP="00336767">
      <w:pPr>
        <w:pStyle w:val="ListParagraph"/>
        <w:numPr>
          <w:ilvl w:val="0"/>
          <w:numId w:val="17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Modify EMPLOYEE table to set default values to 0 of MgrNo and Status fields.</w:t>
      </w:r>
    </w:p>
    <w:p w:rsidR="006950A2" w:rsidRPr="006950A2" w:rsidRDefault="006950A2" w:rsidP="00336767">
      <w:pPr>
        <w:spacing w:before="120" w:after="120"/>
        <w:rPr>
          <w:sz w:val="20"/>
          <w:szCs w:val="20"/>
          <w:lang w:eastAsia="ja-JP"/>
        </w:rPr>
      </w:pPr>
      <w:r w:rsidRPr="00EE1508">
        <w:rPr>
          <w:b/>
          <w:sz w:val="20"/>
          <w:szCs w:val="20"/>
          <w:lang w:eastAsia="ja-JP"/>
        </w:rPr>
        <w:t>Q3</w:t>
      </w:r>
      <w:r w:rsidRPr="006950A2">
        <w:rPr>
          <w:sz w:val="20"/>
          <w:szCs w:val="20"/>
          <w:lang w:eastAsia="ja-JP"/>
        </w:rPr>
        <w:t xml:space="preserve">: </w:t>
      </w:r>
    </w:p>
    <w:p w:rsidR="006950A2" w:rsidRPr="00EE1508" w:rsidRDefault="006950A2" w:rsidP="00336767">
      <w:pPr>
        <w:pStyle w:val="ListParagraph"/>
        <w:numPr>
          <w:ilvl w:val="0"/>
          <w:numId w:val="18"/>
        </w:numPr>
        <w:contextualSpacing w:val="0"/>
        <w:jc w:val="both"/>
        <w:outlineLvl w:val="9"/>
        <w:rPr>
          <w:b w:val="0"/>
          <w:lang w:eastAsia="ja-JP"/>
        </w:rPr>
      </w:pPr>
      <w:r w:rsidRPr="00EE1508">
        <w:rPr>
          <w:b w:val="0"/>
          <w:lang w:eastAsia="ja-JP"/>
        </w:rPr>
        <w:t>Add the FOREIGN KEY constrain of DeptNo field to the EMPLOYEE table that will relate the DEPARTMENT table.</w:t>
      </w:r>
    </w:p>
    <w:p w:rsidR="006950A2" w:rsidRPr="00EE1508" w:rsidRDefault="006950A2" w:rsidP="00336767">
      <w:pPr>
        <w:pStyle w:val="ListParagraph"/>
        <w:numPr>
          <w:ilvl w:val="0"/>
          <w:numId w:val="18"/>
        </w:numPr>
        <w:contextualSpacing w:val="0"/>
        <w:jc w:val="both"/>
        <w:outlineLvl w:val="9"/>
        <w:rPr>
          <w:b w:val="0"/>
          <w:lang w:eastAsia="ja-JP"/>
        </w:rPr>
      </w:pPr>
      <w:r w:rsidRPr="00EE1508">
        <w:rPr>
          <w:b w:val="0"/>
          <w:lang w:eastAsia="ja-JP"/>
        </w:rPr>
        <w:t>Remove the Description field from the EMP_SKILL table.</w:t>
      </w:r>
    </w:p>
    <w:p w:rsidR="006950A2" w:rsidRPr="006950A2" w:rsidRDefault="006950A2" w:rsidP="00336767">
      <w:pPr>
        <w:spacing w:before="120" w:after="120"/>
        <w:rPr>
          <w:sz w:val="20"/>
          <w:szCs w:val="20"/>
          <w:lang w:eastAsia="ja-JP"/>
        </w:rPr>
      </w:pPr>
      <w:r w:rsidRPr="00EE1508">
        <w:rPr>
          <w:b/>
          <w:sz w:val="20"/>
          <w:szCs w:val="20"/>
          <w:lang w:eastAsia="ja-JP"/>
        </w:rPr>
        <w:t>Q4</w:t>
      </w:r>
      <w:r w:rsidRPr="006950A2">
        <w:rPr>
          <w:sz w:val="20"/>
          <w:szCs w:val="20"/>
          <w:lang w:eastAsia="ja-JP"/>
        </w:rPr>
        <w:t>:</w:t>
      </w:r>
    </w:p>
    <w:p w:rsidR="006950A2" w:rsidRPr="00EE1508" w:rsidRDefault="006950A2" w:rsidP="00336767">
      <w:pPr>
        <w:pStyle w:val="ListParagraph"/>
        <w:numPr>
          <w:ilvl w:val="0"/>
          <w:numId w:val="19"/>
        </w:numPr>
        <w:contextualSpacing w:val="0"/>
        <w:jc w:val="both"/>
        <w:outlineLvl w:val="9"/>
        <w:rPr>
          <w:b w:val="0"/>
          <w:lang w:eastAsia="ja-JP"/>
        </w:rPr>
      </w:pPr>
      <w:r w:rsidRPr="00EE1508">
        <w:rPr>
          <w:b w:val="0"/>
          <w:lang w:eastAsia="ja-JP"/>
        </w:rPr>
        <w:t>Add at least 5 records into each the created tables.</w:t>
      </w:r>
    </w:p>
    <w:p w:rsidR="00D11735" w:rsidRPr="00EE1508" w:rsidRDefault="006950A2" w:rsidP="00336767">
      <w:pPr>
        <w:pStyle w:val="ListParagraph"/>
        <w:numPr>
          <w:ilvl w:val="0"/>
          <w:numId w:val="19"/>
        </w:numPr>
        <w:contextualSpacing w:val="0"/>
        <w:jc w:val="both"/>
        <w:outlineLvl w:val="9"/>
        <w:rPr>
          <w:b w:val="0"/>
        </w:rPr>
      </w:pPr>
      <w:r w:rsidRPr="00EE1508">
        <w:rPr>
          <w:b w:val="0"/>
          <w:lang w:eastAsia="ja-JP"/>
        </w:rPr>
        <w:t>Create a VIEW called EMPLOYEE_TRACKING that will appear to the user as EmpNo, Emp_Name and Level. It has Level satisfied the criteria: Level &gt;=3 and Level &lt;= 5.</w:t>
      </w:r>
    </w:p>
    <w:p w:rsidR="00151B68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:180 mins</w:t>
      </w:r>
      <w:r w:rsidR="00FB44ED">
        <w:rPr>
          <w:sz w:val="20"/>
          <w:szCs w:val="20"/>
          <w:lang w:val="en-US"/>
        </w:rPr>
        <w:t>.</w:t>
      </w:r>
    </w:p>
    <w:p w:rsidR="00336767" w:rsidRDefault="00336767" w:rsidP="00336767">
      <w:pPr>
        <w:spacing w:before="120" w:after="120"/>
        <w:rPr>
          <w:sz w:val="20"/>
          <w:szCs w:val="20"/>
          <w:lang w:val="en-US"/>
        </w:rPr>
      </w:pPr>
    </w:p>
    <w:p w:rsidR="00336767" w:rsidRPr="00336767" w:rsidRDefault="00336767" w:rsidP="00336767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336767" w:rsidRPr="00336767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68A" w:rsidRDefault="0028368A" w:rsidP="000A18DA">
      <w:pPr>
        <w:pStyle w:val="ListParagraph"/>
      </w:pPr>
      <w:r>
        <w:separator/>
      </w:r>
    </w:p>
  </w:endnote>
  <w:endnote w:type="continuationSeparator" w:id="0">
    <w:p w:rsidR="0028368A" w:rsidRDefault="0028368A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C5F11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C5F11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68A" w:rsidRDefault="0028368A" w:rsidP="000A18DA">
      <w:pPr>
        <w:pStyle w:val="ListParagraph"/>
      </w:pPr>
      <w:r>
        <w:separator/>
      </w:r>
    </w:p>
  </w:footnote>
  <w:footnote w:type="continuationSeparator" w:id="0">
    <w:p w:rsidR="0028368A" w:rsidRDefault="0028368A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92BB0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55A"/>
    <w:rsid w:val="001F5A02"/>
    <w:rsid w:val="00201C24"/>
    <w:rsid w:val="0021180D"/>
    <w:rsid w:val="00214EA8"/>
    <w:rsid w:val="002279BD"/>
    <w:rsid w:val="002353A4"/>
    <w:rsid w:val="00251E83"/>
    <w:rsid w:val="00255B7B"/>
    <w:rsid w:val="00280532"/>
    <w:rsid w:val="00281460"/>
    <w:rsid w:val="0028368A"/>
    <w:rsid w:val="002863CD"/>
    <w:rsid w:val="00290825"/>
    <w:rsid w:val="002A0595"/>
    <w:rsid w:val="002A1B75"/>
    <w:rsid w:val="002A2630"/>
    <w:rsid w:val="002A7218"/>
    <w:rsid w:val="002B1239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6767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B7B08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04ECF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70A3"/>
    <w:rsid w:val="0095730C"/>
    <w:rsid w:val="009623A9"/>
    <w:rsid w:val="00963E52"/>
    <w:rsid w:val="009652F2"/>
    <w:rsid w:val="009668F0"/>
    <w:rsid w:val="009D2241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35B78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C5F1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D8D2B-B495-4764-BBCB-88F45836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296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3732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123</cp:revision>
  <cp:lastPrinted>2010-11-26T02:45:00Z</cp:lastPrinted>
  <dcterms:created xsi:type="dcterms:W3CDTF">2016-10-14T02:48:00Z</dcterms:created>
  <dcterms:modified xsi:type="dcterms:W3CDTF">2019-07-15T15:19:00Z</dcterms:modified>
  <cp:category>Template</cp:category>
  <cp:contentStatus>20/11/2012</cp:contentStatus>
</cp:coreProperties>
</file>