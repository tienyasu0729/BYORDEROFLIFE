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2A76E7" w:rsidRDefault="007355B1" w:rsidP="00365484">
      <w:pPr>
        <w:jc w:val="center"/>
        <w:rPr>
          <w:rFonts w:cs="Arial"/>
        </w:rPr>
      </w:pPr>
      <w:r w:rsidRPr="002A76E7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2A76E7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2A76E7" w:rsidRDefault="005E64CE" w:rsidP="005E64CE">
      <w:pPr>
        <w:rPr>
          <w:rFonts w:cs="Arial"/>
        </w:rPr>
      </w:pPr>
    </w:p>
    <w:p w14:paraId="2004C708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2A76E7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2A76E7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2A76E7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2A76E7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2A76E7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2A76E7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2A76E7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2A76E7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2A76E7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2A76E7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2A76E7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2A76E7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2A76E7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2A76E7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2A76E7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2A76E7">
              <w:rPr>
                <w:rFonts w:ascii="Arial" w:hAnsi="Arial" w:cs="Arial"/>
                <w:bCs w:val="0"/>
                <w:color w:val="auto"/>
              </w:rPr>
              <w:t>D</w:t>
            </w:r>
            <w:r w:rsidRPr="002A76E7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2A76E7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2A76E7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2A76E7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2A76E7" w:rsidRDefault="005E64CE" w:rsidP="005E64CE">
      <w:pPr>
        <w:rPr>
          <w:rFonts w:cs="Arial"/>
          <w:color w:val="000000"/>
        </w:rPr>
      </w:pPr>
    </w:p>
    <w:p w14:paraId="32B9EA6A" w14:textId="77777777" w:rsidR="005E64CE" w:rsidRPr="002A76E7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2A76E7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2A76E7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2A76E7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2A76E7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2A76E7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2A76E7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2A76E7" w:rsidRDefault="005E64CE" w:rsidP="005E64CE">
      <w:pPr>
        <w:jc w:val="center"/>
        <w:rPr>
          <w:rFonts w:cs="Arial"/>
          <w:b/>
          <w:bCs/>
          <w:lang w:val="en-GB"/>
        </w:rPr>
      </w:pPr>
      <w:r w:rsidRPr="002A76E7">
        <w:rPr>
          <w:rFonts w:cs="Arial"/>
          <w:b/>
          <w:bCs/>
        </w:rPr>
        <w:t xml:space="preserve">Hanoi, </w:t>
      </w:r>
      <w:r w:rsidR="00B41976" w:rsidRPr="002A76E7">
        <w:rPr>
          <w:rFonts w:cs="Arial"/>
          <w:b/>
          <w:bCs/>
          <w:lang w:val="en-GB"/>
        </w:rPr>
        <w:t>06</w:t>
      </w:r>
      <w:r w:rsidRPr="002A76E7">
        <w:rPr>
          <w:rFonts w:cs="Arial"/>
          <w:b/>
          <w:bCs/>
        </w:rPr>
        <w:t>/</w:t>
      </w:r>
      <w:r w:rsidR="00B41976" w:rsidRPr="002A76E7">
        <w:rPr>
          <w:rFonts w:cs="Arial"/>
          <w:b/>
          <w:bCs/>
          <w:lang w:val="en-GB"/>
        </w:rPr>
        <w:t>2019</w:t>
      </w:r>
    </w:p>
    <w:p w14:paraId="3B5D1172" w14:textId="77777777" w:rsidR="005E64CE" w:rsidRPr="002A76E7" w:rsidRDefault="005E64CE" w:rsidP="00171177">
      <w:pPr>
        <w:pStyle w:val="NormalH"/>
      </w:pPr>
      <w:r w:rsidRPr="002A76E7">
        <w:lastRenderedPageBreak/>
        <w:t>RECORD OF CHANGES</w:t>
      </w:r>
    </w:p>
    <w:p w14:paraId="7C7312E2" w14:textId="77777777" w:rsidR="005E64CE" w:rsidRPr="002A76E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2A76E7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2A76E7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2A76E7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2A76E7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2A76E7" w14:paraId="261A588F" w14:textId="77777777" w:rsidTr="007355B1">
        <w:tc>
          <w:tcPr>
            <w:tcW w:w="540" w:type="dxa"/>
          </w:tcPr>
          <w:p w14:paraId="0B2D86B2" w14:textId="77777777" w:rsidR="007355B1" w:rsidRPr="002A76E7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2A76E7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1287A3A6" w14:textId="77777777" w:rsidTr="007355B1">
        <w:tc>
          <w:tcPr>
            <w:tcW w:w="540" w:type="dxa"/>
          </w:tcPr>
          <w:p w14:paraId="5BC42111" w14:textId="77777777" w:rsidR="007355B1" w:rsidRPr="002A76E7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2A76E7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2A76E7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776470B2" w14:textId="77777777" w:rsidTr="007355B1">
        <w:tc>
          <w:tcPr>
            <w:tcW w:w="540" w:type="dxa"/>
          </w:tcPr>
          <w:p w14:paraId="789DCC8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59A5279E" w14:textId="77777777" w:rsidTr="007355B1">
        <w:tc>
          <w:tcPr>
            <w:tcW w:w="540" w:type="dxa"/>
          </w:tcPr>
          <w:p w14:paraId="634453F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2D067491" w14:textId="77777777" w:rsidTr="007355B1">
        <w:tc>
          <w:tcPr>
            <w:tcW w:w="540" w:type="dxa"/>
          </w:tcPr>
          <w:p w14:paraId="2FEDCBA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990A1AB" w14:textId="77777777" w:rsidTr="007355B1">
        <w:tc>
          <w:tcPr>
            <w:tcW w:w="540" w:type="dxa"/>
          </w:tcPr>
          <w:p w14:paraId="6BB29C5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58FEA944" w14:textId="77777777" w:rsidTr="007355B1">
        <w:tc>
          <w:tcPr>
            <w:tcW w:w="540" w:type="dxa"/>
          </w:tcPr>
          <w:p w14:paraId="7C9700D9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ECCC41B" w14:textId="77777777" w:rsidTr="007355B1">
        <w:tc>
          <w:tcPr>
            <w:tcW w:w="540" w:type="dxa"/>
          </w:tcPr>
          <w:p w14:paraId="3CB0732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3416B365" w14:textId="77777777" w:rsidTr="007355B1">
        <w:tc>
          <w:tcPr>
            <w:tcW w:w="540" w:type="dxa"/>
          </w:tcPr>
          <w:p w14:paraId="508C0F02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2A76E7" w14:paraId="1993DAF8" w14:textId="77777777" w:rsidTr="007355B1">
        <w:tc>
          <w:tcPr>
            <w:tcW w:w="540" w:type="dxa"/>
          </w:tcPr>
          <w:p w14:paraId="65ED00D5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2A76E7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2A76E7" w:rsidRDefault="005E64CE" w:rsidP="005E64CE">
      <w:pPr>
        <w:rPr>
          <w:rFonts w:cs="Arial"/>
          <w:bCs/>
        </w:rPr>
      </w:pPr>
    </w:p>
    <w:p w14:paraId="484C6C3C" w14:textId="77777777" w:rsidR="002F3B39" w:rsidRPr="002A76E7" w:rsidRDefault="005E64CE">
      <w:pPr>
        <w:rPr>
          <w:rFonts w:cs="Arial"/>
          <w:lang w:val="en-US"/>
        </w:rPr>
      </w:pPr>
      <w:r w:rsidRPr="002A76E7">
        <w:rPr>
          <w:rFonts w:cs="Arial"/>
        </w:rPr>
        <w:br w:type="page"/>
      </w:r>
    </w:p>
    <w:p w14:paraId="36E10CF8" w14:textId="77777777" w:rsidR="002F3B39" w:rsidRPr="002A76E7" w:rsidRDefault="002F3B39" w:rsidP="006071A5">
      <w:pPr>
        <w:pStyle w:val="TOCHeading"/>
      </w:pPr>
      <w:r w:rsidRPr="002A76E7">
        <w:lastRenderedPageBreak/>
        <w:t>Contents</w:t>
      </w:r>
    </w:p>
    <w:p w14:paraId="7BB0E44F" w14:textId="424EF4ED" w:rsidR="00B10697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E45475">
        <w:rPr>
          <w:rFonts w:cs="Arial"/>
          <w:sz w:val="20"/>
          <w:szCs w:val="20"/>
        </w:rPr>
        <w:fldChar w:fldCharType="begin"/>
      </w:r>
      <w:r w:rsidR="002F3B39" w:rsidRPr="00E45475">
        <w:rPr>
          <w:rFonts w:cs="Arial"/>
          <w:sz w:val="20"/>
          <w:szCs w:val="20"/>
        </w:rPr>
        <w:instrText xml:space="preserve"> TOC \o "1-3" \h \z \u </w:instrText>
      </w:r>
      <w:r w:rsidRPr="00E45475">
        <w:rPr>
          <w:rFonts w:cs="Arial"/>
          <w:sz w:val="20"/>
          <w:szCs w:val="20"/>
        </w:rPr>
        <w:fldChar w:fldCharType="separate"/>
      </w:r>
      <w:hyperlink w:anchor="_Toc12004745" w:history="1">
        <w:r w:rsidR="00B10697" w:rsidRPr="00AA011B">
          <w:rPr>
            <w:rStyle w:val="Hyperlink"/>
            <w:noProof/>
          </w:rPr>
          <w:t>Day 1: Assignment 2: Identifiers</w:t>
        </w:r>
        <w:r w:rsidR="00B10697">
          <w:rPr>
            <w:noProof/>
            <w:webHidden/>
          </w:rPr>
          <w:tab/>
        </w:r>
        <w:r w:rsidR="00B10697">
          <w:rPr>
            <w:noProof/>
            <w:webHidden/>
          </w:rPr>
          <w:fldChar w:fldCharType="begin"/>
        </w:r>
        <w:r w:rsidR="00B10697">
          <w:rPr>
            <w:noProof/>
            <w:webHidden/>
          </w:rPr>
          <w:instrText xml:space="preserve"> PAGEREF _Toc12004745 \h </w:instrText>
        </w:r>
        <w:r w:rsidR="00B10697">
          <w:rPr>
            <w:noProof/>
            <w:webHidden/>
          </w:rPr>
        </w:r>
        <w:r w:rsidR="00B10697">
          <w:rPr>
            <w:noProof/>
            <w:webHidden/>
          </w:rPr>
          <w:fldChar w:fldCharType="separate"/>
        </w:r>
        <w:r w:rsidR="00B10697">
          <w:rPr>
            <w:noProof/>
            <w:webHidden/>
          </w:rPr>
          <w:t>4</w:t>
        </w:r>
        <w:r w:rsidR="00B10697">
          <w:rPr>
            <w:noProof/>
            <w:webHidden/>
          </w:rPr>
          <w:fldChar w:fldCharType="end"/>
        </w:r>
      </w:hyperlink>
    </w:p>
    <w:p w14:paraId="4C33B1DF" w14:textId="793CE150" w:rsidR="00B10697" w:rsidRPr="00B10697" w:rsidRDefault="00CD06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004746" w:history="1">
        <w:r w:rsidR="00B10697" w:rsidRPr="00B10697">
          <w:rPr>
            <w:rStyle w:val="Hyperlink"/>
            <w:rFonts w:eastAsia="Times New Roman" w:cs="Arial"/>
            <w:bCs/>
            <w:noProof/>
          </w:rPr>
          <w:t>Objectives:</w:t>
        </w:r>
        <w:r w:rsidR="00B10697" w:rsidRPr="00B10697">
          <w:rPr>
            <w:noProof/>
            <w:webHidden/>
          </w:rPr>
          <w:tab/>
        </w:r>
        <w:r w:rsidR="00B10697" w:rsidRPr="00B10697">
          <w:rPr>
            <w:noProof/>
            <w:webHidden/>
          </w:rPr>
          <w:fldChar w:fldCharType="begin"/>
        </w:r>
        <w:r w:rsidR="00B10697" w:rsidRPr="00B10697">
          <w:rPr>
            <w:noProof/>
            <w:webHidden/>
          </w:rPr>
          <w:instrText xml:space="preserve"> PAGEREF _Toc12004746 \h </w:instrText>
        </w:r>
        <w:r w:rsidR="00B10697" w:rsidRPr="00B10697">
          <w:rPr>
            <w:noProof/>
            <w:webHidden/>
          </w:rPr>
        </w:r>
        <w:r w:rsidR="00B10697" w:rsidRPr="00B10697">
          <w:rPr>
            <w:noProof/>
            <w:webHidden/>
          </w:rPr>
          <w:fldChar w:fldCharType="separate"/>
        </w:r>
        <w:r w:rsidR="00B10697" w:rsidRPr="00B10697">
          <w:rPr>
            <w:noProof/>
            <w:webHidden/>
          </w:rPr>
          <w:t>4</w:t>
        </w:r>
        <w:r w:rsidR="00B10697" w:rsidRPr="00B10697">
          <w:rPr>
            <w:noProof/>
            <w:webHidden/>
          </w:rPr>
          <w:fldChar w:fldCharType="end"/>
        </w:r>
      </w:hyperlink>
    </w:p>
    <w:p w14:paraId="763B858F" w14:textId="5E62E6DC" w:rsidR="00B10697" w:rsidRPr="00B10697" w:rsidRDefault="00CD06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004747" w:history="1">
        <w:r w:rsidR="00B10697" w:rsidRPr="00B10697">
          <w:rPr>
            <w:rStyle w:val="Hyperlink"/>
            <w:rFonts w:eastAsia="Times New Roman" w:cs="Arial"/>
            <w:bCs/>
            <w:noProof/>
            <w:lang w:val="en-US"/>
          </w:rPr>
          <w:t>Prerequisites:</w:t>
        </w:r>
        <w:r w:rsidR="00B10697" w:rsidRPr="00B10697">
          <w:rPr>
            <w:noProof/>
            <w:webHidden/>
          </w:rPr>
          <w:tab/>
        </w:r>
        <w:r w:rsidR="00B10697" w:rsidRPr="00B10697">
          <w:rPr>
            <w:noProof/>
            <w:webHidden/>
          </w:rPr>
          <w:fldChar w:fldCharType="begin"/>
        </w:r>
        <w:r w:rsidR="00B10697" w:rsidRPr="00B10697">
          <w:rPr>
            <w:noProof/>
            <w:webHidden/>
          </w:rPr>
          <w:instrText xml:space="preserve"> PAGEREF _Toc12004747 \h </w:instrText>
        </w:r>
        <w:r w:rsidR="00B10697" w:rsidRPr="00B10697">
          <w:rPr>
            <w:noProof/>
            <w:webHidden/>
          </w:rPr>
        </w:r>
        <w:r w:rsidR="00B10697" w:rsidRPr="00B10697">
          <w:rPr>
            <w:noProof/>
            <w:webHidden/>
          </w:rPr>
          <w:fldChar w:fldCharType="separate"/>
        </w:r>
        <w:r w:rsidR="00B10697" w:rsidRPr="00B10697">
          <w:rPr>
            <w:noProof/>
            <w:webHidden/>
          </w:rPr>
          <w:t>4</w:t>
        </w:r>
        <w:r w:rsidR="00B10697" w:rsidRPr="00B10697">
          <w:rPr>
            <w:noProof/>
            <w:webHidden/>
          </w:rPr>
          <w:fldChar w:fldCharType="end"/>
        </w:r>
      </w:hyperlink>
    </w:p>
    <w:p w14:paraId="647FBF13" w14:textId="631B284C" w:rsidR="00B10697" w:rsidRPr="00B10697" w:rsidRDefault="00CD06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004748" w:history="1">
        <w:r w:rsidR="00B10697" w:rsidRPr="00B10697">
          <w:rPr>
            <w:rStyle w:val="Hyperlink"/>
            <w:rFonts w:cs="Arial"/>
            <w:noProof/>
            <w:lang w:val="en-US"/>
          </w:rPr>
          <w:t>Functional Requirements:</w:t>
        </w:r>
        <w:r w:rsidR="00B10697" w:rsidRPr="00B10697">
          <w:rPr>
            <w:noProof/>
            <w:webHidden/>
          </w:rPr>
          <w:tab/>
        </w:r>
        <w:r w:rsidR="00B10697" w:rsidRPr="00B10697">
          <w:rPr>
            <w:noProof/>
            <w:webHidden/>
          </w:rPr>
          <w:fldChar w:fldCharType="begin"/>
        </w:r>
        <w:r w:rsidR="00B10697" w:rsidRPr="00B10697">
          <w:rPr>
            <w:noProof/>
            <w:webHidden/>
          </w:rPr>
          <w:instrText xml:space="preserve"> PAGEREF _Toc12004748 \h </w:instrText>
        </w:r>
        <w:r w:rsidR="00B10697" w:rsidRPr="00B10697">
          <w:rPr>
            <w:noProof/>
            <w:webHidden/>
          </w:rPr>
        </w:r>
        <w:r w:rsidR="00B10697" w:rsidRPr="00B10697">
          <w:rPr>
            <w:noProof/>
            <w:webHidden/>
          </w:rPr>
          <w:fldChar w:fldCharType="separate"/>
        </w:r>
        <w:r w:rsidR="00B10697" w:rsidRPr="00B10697">
          <w:rPr>
            <w:noProof/>
            <w:webHidden/>
          </w:rPr>
          <w:t>4</w:t>
        </w:r>
        <w:r w:rsidR="00B10697" w:rsidRPr="00B10697">
          <w:rPr>
            <w:noProof/>
            <w:webHidden/>
          </w:rPr>
          <w:fldChar w:fldCharType="end"/>
        </w:r>
      </w:hyperlink>
    </w:p>
    <w:p w14:paraId="13D22D1F" w14:textId="7DCA0BE0" w:rsidR="00B10697" w:rsidRPr="00B10697" w:rsidRDefault="00CD06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004749" w:history="1">
        <w:r w:rsidR="00B10697" w:rsidRPr="00B10697">
          <w:rPr>
            <w:rStyle w:val="Hyperlink"/>
            <w:rFonts w:cs="Arial"/>
            <w:noProof/>
            <w:lang w:val="en-US"/>
          </w:rPr>
          <w:t>Writing rules for Naming and Identifier:</w:t>
        </w:r>
        <w:r w:rsidR="00B10697" w:rsidRPr="00B10697">
          <w:rPr>
            <w:noProof/>
            <w:webHidden/>
          </w:rPr>
          <w:tab/>
        </w:r>
        <w:r w:rsidR="00B10697" w:rsidRPr="00B10697">
          <w:rPr>
            <w:noProof/>
            <w:webHidden/>
          </w:rPr>
          <w:fldChar w:fldCharType="begin"/>
        </w:r>
        <w:r w:rsidR="00B10697" w:rsidRPr="00B10697">
          <w:rPr>
            <w:noProof/>
            <w:webHidden/>
          </w:rPr>
          <w:instrText xml:space="preserve"> PAGEREF _Toc12004749 \h </w:instrText>
        </w:r>
        <w:r w:rsidR="00B10697" w:rsidRPr="00B10697">
          <w:rPr>
            <w:noProof/>
            <w:webHidden/>
          </w:rPr>
        </w:r>
        <w:r w:rsidR="00B10697" w:rsidRPr="00B10697">
          <w:rPr>
            <w:noProof/>
            <w:webHidden/>
          </w:rPr>
          <w:fldChar w:fldCharType="separate"/>
        </w:r>
        <w:r w:rsidR="00B10697" w:rsidRPr="00B10697">
          <w:rPr>
            <w:noProof/>
            <w:webHidden/>
          </w:rPr>
          <w:t>4</w:t>
        </w:r>
        <w:r w:rsidR="00B10697" w:rsidRPr="00B10697">
          <w:rPr>
            <w:noProof/>
            <w:webHidden/>
          </w:rPr>
          <w:fldChar w:fldCharType="end"/>
        </w:r>
      </w:hyperlink>
    </w:p>
    <w:p w14:paraId="10C64BB2" w14:textId="4879975F" w:rsidR="00DA3871" w:rsidRPr="002A76E7" w:rsidRDefault="00A530F8" w:rsidP="00063DA7">
      <w:pPr>
        <w:rPr>
          <w:rFonts w:cs="Arial"/>
        </w:rPr>
      </w:pPr>
      <w:r w:rsidRPr="00E45475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2A76E7" w:rsidRDefault="005940DB" w:rsidP="007A5F82">
      <w:pPr>
        <w:rPr>
          <w:rFonts w:cs="Arial"/>
          <w:i/>
          <w:color w:val="0070C0"/>
          <w:lang w:val="en-US"/>
        </w:rPr>
      </w:pPr>
      <w:r w:rsidRPr="002A76E7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2A76E7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A76E7" w:rsidRDefault="00D01CEC" w:rsidP="004F248C">
            <w:pPr>
              <w:jc w:val="center"/>
              <w:rPr>
                <w:rFonts w:cs="Arial"/>
              </w:rPr>
            </w:pPr>
            <w:r w:rsidRPr="002A76E7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052107EA" w:rsidR="00D01CEC" w:rsidRPr="002A76E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071A5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</w:t>
            </w:r>
            <w:r w:rsidR="00F21C20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</w:t>
            </w:r>
            <w:r w:rsidR="006071A5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.A00</w:t>
            </w:r>
            <w:r w:rsidR="00F21C20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2</w:t>
            </w:r>
          </w:p>
          <w:p w14:paraId="70784EDC" w14:textId="18504ADB" w:rsidR="00D01CEC" w:rsidRPr="002A76E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2A76E7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2A76E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2A76E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03E073ED" w:rsidR="00D01CEC" w:rsidRPr="002A76E7" w:rsidRDefault="00D01CEC" w:rsidP="00901F7E">
            <w:pPr>
              <w:spacing w:after="120"/>
              <w:rPr>
                <w:rFonts w:cs="Arial"/>
                <w:b/>
                <w:sz w:val="32"/>
              </w:rPr>
            </w:pP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01F7E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90</w:t>
            </w:r>
            <w:bookmarkStart w:id="1" w:name="_GoBack"/>
            <w:bookmarkEnd w:id="1"/>
            <w:r w:rsidRPr="002A76E7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2A76E7" w:rsidRDefault="007A5F82" w:rsidP="007A5F82">
      <w:pPr>
        <w:rPr>
          <w:rFonts w:cs="Arial"/>
          <w:color w:val="0070C0"/>
        </w:rPr>
      </w:pPr>
    </w:p>
    <w:p w14:paraId="7E53A01F" w14:textId="0EDB1E04" w:rsidR="00860E6D" w:rsidRPr="006071A5" w:rsidRDefault="4D949BE8" w:rsidP="006071A5">
      <w:pPr>
        <w:pStyle w:val="Heading1"/>
      </w:pPr>
      <w:bookmarkStart w:id="2" w:name="_Toc12004745"/>
      <w:r w:rsidRPr="006071A5">
        <w:t xml:space="preserve">Day </w:t>
      </w:r>
      <w:r w:rsidR="006071A5" w:rsidRPr="006071A5">
        <w:t>1</w:t>
      </w:r>
      <w:r w:rsidR="003D23DC" w:rsidRPr="006071A5">
        <w:t>:</w:t>
      </w:r>
      <w:r w:rsidRPr="006071A5">
        <w:t xml:space="preserve"> </w:t>
      </w:r>
      <w:r w:rsidRPr="006071A5">
        <w:rPr>
          <w:lang w:val="vi-VN"/>
        </w:rPr>
        <w:t xml:space="preserve">Assignment </w:t>
      </w:r>
      <w:bookmarkStart w:id="3" w:name="_Toc8042533"/>
      <w:r w:rsidR="00E45475">
        <w:t>2</w:t>
      </w:r>
      <w:r w:rsidR="006071A5" w:rsidRPr="006071A5">
        <w:t xml:space="preserve">: </w:t>
      </w:r>
      <w:r w:rsidR="00E45475">
        <w:t>Identifiers</w:t>
      </w:r>
      <w:bookmarkEnd w:id="2"/>
    </w:p>
    <w:p w14:paraId="538C6911" w14:textId="166F71C3" w:rsidR="008A0793" w:rsidRPr="00E45475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4" w:name="_Toc11325769"/>
      <w:bookmarkStart w:id="5" w:name="_Toc12004746"/>
      <w:bookmarkEnd w:id="3"/>
      <w:r w:rsidRPr="00E45475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4"/>
      <w:bookmarkEnd w:id="5"/>
    </w:p>
    <w:p w14:paraId="7EDC0176" w14:textId="75F8E397" w:rsidR="00AB2652" w:rsidRPr="00E45475" w:rsidRDefault="007E17FD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45475">
        <w:rPr>
          <w:rFonts w:ascii="Arial" w:hAnsi="Arial" w:cs="Arial"/>
          <w:sz w:val="20"/>
          <w:szCs w:val="20"/>
        </w:rPr>
        <w:t xml:space="preserve">Understand and practice with </w:t>
      </w:r>
      <w:r w:rsidR="006071A5" w:rsidRPr="00E45475">
        <w:rPr>
          <w:rFonts w:ascii="Arial" w:hAnsi="Arial" w:cs="Arial"/>
          <w:sz w:val="20"/>
          <w:szCs w:val="20"/>
        </w:rPr>
        <w:t>Identifiers</w:t>
      </w:r>
      <w:r w:rsidRPr="00E45475">
        <w:rPr>
          <w:rFonts w:ascii="Arial" w:hAnsi="Arial" w:cs="Arial"/>
          <w:sz w:val="20"/>
          <w:szCs w:val="20"/>
        </w:rPr>
        <w:t xml:space="preserve"> in C#.</w:t>
      </w:r>
    </w:p>
    <w:p w14:paraId="1894FBFC" w14:textId="5A2F6C01" w:rsidR="008C259B" w:rsidRPr="00E45475" w:rsidRDefault="00EB7598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6" w:name="_Toc12004747"/>
      <w:bookmarkStart w:id="7" w:name="_Toc11325771"/>
      <w:r w:rsidRPr="00E45475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E45475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6"/>
    </w:p>
    <w:p w14:paraId="4811F196" w14:textId="26F97FC2" w:rsidR="00C710DA" w:rsidRPr="00E45475" w:rsidRDefault="00C710DA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45475">
        <w:rPr>
          <w:rFonts w:ascii="Arial" w:hAnsi="Arial" w:cs="Arial"/>
          <w:sz w:val="20"/>
          <w:szCs w:val="20"/>
        </w:rPr>
        <w:t xml:space="preserve">Working environment: Visual Studio 2013 or higher. </w:t>
      </w:r>
    </w:p>
    <w:p w14:paraId="66887BE7" w14:textId="5A38A5EF" w:rsidR="00654B1E" w:rsidRPr="00E45475" w:rsidRDefault="00654B1E" w:rsidP="004D5ED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45475">
        <w:rPr>
          <w:rFonts w:ascii="Arial" w:hAnsi="Arial" w:cs="Arial"/>
          <w:color w:val="000000" w:themeColor="text1"/>
          <w:sz w:val="20"/>
          <w:szCs w:val="20"/>
        </w:rPr>
        <w:t xml:space="preserve">Delivery: </w:t>
      </w:r>
      <w:r w:rsidR="002A76E7" w:rsidRPr="00E45475">
        <w:rPr>
          <w:rFonts w:ascii="Arial" w:hAnsi="Arial" w:cs="Arial"/>
          <w:sz w:val="20"/>
          <w:szCs w:val="20"/>
        </w:rPr>
        <w:t>Source code packaged in a compress archive.</w:t>
      </w:r>
    </w:p>
    <w:p w14:paraId="036BADA7" w14:textId="633D1A20" w:rsidR="00C710DA" w:rsidRPr="00E45475" w:rsidRDefault="00EB7598" w:rsidP="00C710D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8" w:name="_Toc12004748"/>
      <w:r w:rsidRPr="00E45475">
        <w:rPr>
          <w:rFonts w:cs="Arial"/>
          <w:b/>
          <w:sz w:val="20"/>
          <w:szCs w:val="20"/>
          <w:u w:val="single"/>
          <w:lang w:val="en-US"/>
        </w:rPr>
        <w:t>Functional Require</w:t>
      </w:r>
      <w:r w:rsidR="006071A5" w:rsidRPr="00E45475">
        <w:rPr>
          <w:rFonts w:cs="Arial"/>
          <w:b/>
          <w:sz w:val="20"/>
          <w:szCs w:val="20"/>
          <w:u w:val="single"/>
          <w:lang w:val="en-US"/>
        </w:rPr>
        <w:t>m</w:t>
      </w:r>
      <w:r w:rsidRPr="00E45475">
        <w:rPr>
          <w:rFonts w:cs="Arial"/>
          <w:b/>
          <w:sz w:val="20"/>
          <w:szCs w:val="20"/>
          <w:u w:val="single"/>
          <w:lang w:val="en-US"/>
        </w:rPr>
        <w:t>e</w:t>
      </w:r>
      <w:r w:rsidR="006071A5" w:rsidRPr="00E45475">
        <w:rPr>
          <w:rFonts w:cs="Arial"/>
          <w:b/>
          <w:sz w:val="20"/>
          <w:szCs w:val="20"/>
          <w:u w:val="single"/>
          <w:lang w:val="en-US"/>
        </w:rPr>
        <w:t>nts</w:t>
      </w:r>
      <w:r w:rsidR="000B5A8B" w:rsidRPr="00E45475">
        <w:rPr>
          <w:rFonts w:cs="Arial"/>
          <w:b/>
          <w:sz w:val="20"/>
          <w:szCs w:val="20"/>
          <w:u w:val="single"/>
          <w:lang w:val="en-US"/>
        </w:rPr>
        <w:t>:</w:t>
      </w:r>
      <w:bookmarkEnd w:id="8"/>
    </w:p>
    <w:p w14:paraId="4F35959E" w14:textId="77777777" w:rsidR="00D30A56" w:rsidRDefault="00D30A56" w:rsidP="00D30A56">
      <w:pPr>
        <w:pStyle w:val="NormalWeb"/>
        <w:numPr>
          <w:ilvl w:val="0"/>
          <w:numId w:val="6"/>
        </w:numPr>
        <w:shd w:val="clear" w:color="auto" w:fill="FFFFFF"/>
        <w:spacing w:before="120" w:after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 xml:space="preserve">The application manages request objects. Each object has information: </w:t>
      </w:r>
    </w:p>
    <w:p w14:paraId="3CD2C59E" w14:textId="55B9A670" w:rsidR="00D30A56" w:rsidRP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>Staff Name</w:t>
      </w:r>
    </w:p>
    <w:p w14:paraId="7CF4244C" w14:textId="77777777" w:rsidR="00D30A56" w:rsidRP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 xml:space="preserve">Staff Department </w:t>
      </w:r>
    </w:p>
    <w:p w14:paraId="3D217903" w14:textId="77777777" w:rsidR="00D30A56" w:rsidRP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>Staff ID</w:t>
      </w:r>
    </w:p>
    <w:p w14:paraId="482C363D" w14:textId="77777777" w:rsidR="00D30A56" w:rsidRP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>Project Name</w:t>
      </w:r>
    </w:p>
    <w:p w14:paraId="6329AD4E" w14:textId="77777777" w:rsidR="00D30A56" w:rsidRP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>Role in Project</w:t>
      </w:r>
    </w:p>
    <w:p w14:paraId="4E3300EF" w14:textId="77777777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D30A56">
        <w:rPr>
          <w:rFonts w:ascii="Arial" w:hAnsi="Arial" w:cs="Arial"/>
          <w:color w:val="252525"/>
          <w:sz w:val="20"/>
          <w:szCs w:val="20"/>
        </w:rPr>
        <w:t>Project Duration</w:t>
      </w:r>
    </w:p>
    <w:p w14:paraId="455CA7ED" w14:textId="1EA93BBA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Request Date</w:t>
      </w:r>
    </w:p>
    <w:p w14:paraId="0EA302A5" w14:textId="071D9742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Start Work at</w:t>
      </w:r>
    </w:p>
    <w:p w14:paraId="5D65027F" w14:textId="15407FA5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End Work at</w:t>
      </w:r>
    </w:p>
    <w:p w14:paraId="666D870D" w14:textId="23ED3B8E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Total Working Hours</w:t>
      </w:r>
    </w:p>
    <w:p w14:paraId="12E2DAB6" w14:textId="5F127C58" w:rsidR="00D30A56" w:rsidRDefault="00D30A56" w:rsidP="00D30A5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Remarks</w:t>
      </w:r>
    </w:p>
    <w:p w14:paraId="6134D92E" w14:textId="42569BCC" w:rsidR="00C710DA" w:rsidRPr="00E45475" w:rsidRDefault="006071A5" w:rsidP="00D30A5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E45475">
        <w:rPr>
          <w:rFonts w:ascii="Arial" w:hAnsi="Arial" w:cs="Arial"/>
          <w:color w:val="252525"/>
          <w:sz w:val="20"/>
          <w:szCs w:val="20"/>
        </w:rPr>
        <w:t>Give identifiers</w:t>
      </w:r>
      <w:r w:rsidR="00D30A56">
        <w:rPr>
          <w:rFonts w:ascii="Arial" w:hAnsi="Arial" w:cs="Arial"/>
          <w:color w:val="252525"/>
          <w:sz w:val="20"/>
          <w:szCs w:val="20"/>
        </w:rPr>
        <w:t xml:space="preserve"> and choose appropriate data type for each information above.</w:t>
      </w:r>
    </w:p>
    <w:p w14:paraId="64DDFA75" w14:textId="77777777" w:rsidR="006071A5" w:rsidRPr="00E45475" w:rsidRDefault="006071A5" w:rsidP="006071A5">
      <w:pPr>
        <w:keepNext/>
        <w:keepLines/>
        <w:spacing w:before="20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9" w:name="_Toc12004749"/>
      <w:bookmarkEnd w:id="7"/>
      <w:r w:rsidRPr="00E45475">
        <w:rPr>
          <w:rFonts w:cs="Arial"/>
          <w:b/>
          <w:sz w:val="20"/>
          <w:szCs w:val="20"/>
          <w:u w:val="single"/>
          <w:lang w:val="en-US"/>
        </w:rPr>
        <w:t>Writing rules for Naming and Identifier</w:t>
      </w:r>
      <w:r w:rsidR="000B5A8B" w:rsidRPr="00E45475">
        <w:rPr>
          <w:rFonts w:cs="Arial"/>
          <w:b/>
          <w:sz w:val="20"/>
          <w:szCs w:val="20"/>
          <w:u w:val="single"/>
          <w:lang w:val="en-US"/>
        </w:rPr>
        <w:t>:</w:t>
      </w:r>
      <w:bookmarkEnd w:id="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39"/>
        <w:gridCol w:w="6590"/>
      </w:tblGrid>
      <w:tr w:rsidR="006071A5" w:rsidRPr="00E45475" w14:paraId="623C75DC" w14:textId="77777777" w:rsidTr="00234560">
        <w:trPr>
          <w:trHeight w:val="1439"/>
        </w:trPr>
        <w:tc>
          <w:tcPr>
            <w:tcW w:w="2898" w:type="dxa"/>
          </w:tcPr>
          <w:p w14:paraId="4CA64627" w14:textId="77777777" w:rsidR="006071A5" w:rsidRPr="00E45475" w:rsidRDefault="006071A5" w:rsidP="006071A5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21DE24F4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71A5" w:rsidRPr="00E45475" w14:paraId="0C44C4B0" w14:textId="77777777" w:rsidTr="006071A5">
        <w:trPr>
          <w:trHeight w:val="435"/>
        </w:trPr>
        <w:tc>
          <w:tcPr>
            <w:tcW w:w="2898" w:type="dxa"/>
          </w:tcPr>
          <w:p w14:paraId="4482753A" w14:textId="77777777" w:rsidR="006071A5" w:rsidRPr="00E45475" w:rsidRDefault="006071A5" w:rsidP="006071A5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5BD81905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71A5" w:rsidRPr="00E45475" w14:paraId="5A14007E" w14:textId="77777777" w:rsidTr="006071A5">
        <w:trPr>
          <w:trHeight w:val="327"/>
        </w:trPr>
        <w:tc>
          <w:tcPr>
            <w:tcW w:w="2898" w:type="dxa"/>
          </w:tcPr>
          <w:p w14:paraId="453A4EAE" w14:textId="77777777" w:rsidR="006071A5" w:rsidRPr="00E45475" w:rsidRDefault="006071A5" w:rsidP="006071A5">
            <w:pPr>
              <w:pStyle w:val="NormalWeb"/>
              <w:numPr>
                <w:ilvl w:val="0"/>
                <w:numId w:val="18"/>
              </w:numPr>
              <w:spacing w:before="0"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68E952A2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71A5" w:rsidRPr="00E45475" w14:paraId="238D4410" w14:textId="77777777" w:rsidTr="00234560">
        <w:tc>
          <w:tcPr>
            <w:tcW w:w="2898" w:type="dxa"/>
          </w:tcPr>
          <w:p w14:paraId="4C63D457" w14:textId="77777777" w:rsidR="006071A5" w:rsidRPr="00E45475" w:rsidRDefault="006071A5" w:rsidP="006071A5">
            <w:pPr>
              <w:pStyle w:val="NormalWeb"/>
              <w:numPr>
                <w:ilvl w:val="0"/>
                <w:numId w:val="19"/>
              </w:numPr>
              <w:spacing w:before="0" w:after="0" w:afterAutospacing="0" w:line="360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2CD5DD08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71A5" w:rsidRPr="00E45475" w14:paraId="0900308E" w14:textId="77777777" w:rsidTr="00234560">
        <w:tc>
          <w:tcPr>
            <w:tcW w:w="2898" w:type="dxa"/>
          </w:tcPr>
          <w:p w14:paraId="7D78F093" w14:textId="77777777" w:rsidR="006071A5" w:rsidRPr="00E45475" w:rsidRDefault="006071A5" w:rsidP="006071A5">
            <w:pPr>
              <w:pStyle w:val="NormalWeb"/>
              <w:numPr>
                <w:ilvl w:val="0"/>
                <w:numId w:val="19"/>
              </w:numPr>
              <w:spacing w:before="0" w:after="0" w:afterAutospacing="0" w:line="360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23B244A5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71A5" w:rsidRPr="00E45475" w14:paraId="46B1C3A6" w14:textId="77777777" w:rsidTr="00234560">
        <w:tc>
          <w:tcPr>
            <w:tcW w:w="2898" w:type="dxa"/>
          </w:tcPr>
          <w:p w14:paraId="67537D6B" w14:textId="77777777" w:rsidR="006071A5" w:rsidRPr="00E45475" w:rsidRDefault="006071A5" w:rsidP="006071A5">
            <w:pPr>
              <w:pStyle w:val="NormalWeb"/>
              <w:numPr>
                <w:ilvl w:val="0"/>
                <w:numId w:val="19"/>
              </w:numPr>
              <w:spacing w:before="0" w:after="0" w:afterAutospacing="0" w:line="360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2" w:type="dxa"/>
          </w:tcPr>
          <w:p w14:paraId="08FF56CE" w14:textId="77777777" w:rsidR="006071A5" w:rsidRPr="00E45475" w:rsidRDefault="006071A5" w:rsidP="00234560">
            <w:pPr>
              <w:pStyle w:val="NormalWeb"/>
              <w:spacing w:after="0" w:afterAutospacing="0" w:line="360" w:lineRule="auto"/>
              <w:ind w:left="-90" w:firstLine="9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76FB54F" w14:textId="6B592538" w:rsidR="003D23DC" w:rsidRPr="006071A5" w:rsidRDefault="003D23DC" w:rsidP="006071A5">
      <w:pPr>
        <w:keepNext/>
        <w:keepLines/>
        <w:spacing w:before="200" w:after="0" w:line="360" w:lineRule="auto"/>
        <w:outlineLvl w:val="1"/>
        <w:rPr>
          <w:rFonts w:cs="Arial"/>
          <w:b/>
          <w:u w:val="single"/>
          <w:lang w:val="en-US"/>
        </w:rPr>
      </w:pPr>
    </w:p>
    <w:sectPr w:rsidR="003D23DC" w:rsidRPr="006071A5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082AF" w14:textId="77777777" w:rsidR="00CD062B" w:rsidRDefault="00CD062B" w:rsidP="00063DA7">
      <w:pPr>
        <w:pStyle w:val="ListParagraph"/>
      </w:pPr>
      <w:r>
        <w:separator/>
      </w:r>
    </w:p>
  </w:endnote>
  <w:endnote w:type="continuationSeparator" w:id="0">
    <w:p w14:paraId="29291B22" w14:textId="77777777" w:rsidR="00CD062B" w:rsidRDefault="00CD062B" w:rsidP="00063DA7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718A3C72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01F7E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01F7E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E63F0" w14:textId="77777777" w:rsidR="00CD062B" w:rsidRDefault="00CD062B" w:rsidP="00063DA7">
      <w:pPr>
        <w:pStyle w:val="ListParagraph"/>
      </w:pPr>
      <w:r>
        <w:separator/>
      </w:r>
    </w:p>
  </w:footnote>
  <w:footnote w:type="continuationSeparator" w:id="0">
    <w:p w14:paraId="087D832C" w14:textId="77777777" w:rsidR="00CD062B" w:rsidRDefault="00CD062B" w:rsidP="00063DA7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6C6CDDC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C831CE">
      <w:rPr>
        <w:sz w:val="20"/>
        <w:lang w:val="en-GB"/>
      </w:rPr>
      <w:t>C#</w:t>
    </w:r>
    <w:r w:rsidR="008A0793">
      <w:rPr>
        <w:sz w:val="20"/>
        <w:lang w:val="en-GB"/>
      </w:rPr>
      <w:t xml:space="preserve">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265"/>
    <w:multiLevelType w:val="hybridMultilevel"/>
    <w:tmpl w:val="6B0411FE"/>
    <w:lvl w:ilvl="0" w:tplc="1C8EB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8650807"/>
    <w:multiLevelType w:val="hybridMultilevel"/>
    <w:tmpl w:val="F4D2DC68"/>
    <w:lvl w:ilvl="0" w:tplc="1C8EB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52F43"/>
    <w:multiLevelType w:val="hybridMultilevel"/>
    <w:tmpl w:val="96968366"/>
    <w:lvl w:ilvl="0" w:tplc="D1EE4AEA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16CE"/>
    <w:multiLevelType w:val="hybridMultilevel"/>
    <w:tmpl w:val="4886A820"/>
    <w:lvl w:ilvl="0" w:tplc="D1EE4AEA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2F5"/>
    <w:multiLevelType w:val="hybridMultilevel"/>
    <w:tmpl w:val="3F5C3A44"/>
    <w:lvl w:ilvl="0" w:tplc="BDD638EA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7578C"/>
    <w:multiLevelType w:val="hybridMultilevel"/>
    <w:tmpl w:val="AC32757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605AF"/>
    <w:multiLevelType w:val="hybridMultilevel"/>
    <w:tmpl w:val="CD20C70E"/>
    <w:lvl w:ilvl="0" w:tplc="F1A636C8">
      <w:start w:val="1"/>
      <w:numFmt w:val="bullet"/>
      <w:pStyle w:val="ListParagraph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6"/>
  </w:num>
  <w:num w:numId="8">
    <w:abstractNumId w:val="1"/>
  </w:num>
  <w:num w:numId="9">
    <w:abstractNumId w:val="14"/>
  </w:num>
  <w:num w:numId="10">
    <w:abstractNumId w:val="15"/>
  </w:num>
  <w:num w:numId="11">
    <w:abstractNumId w:val="9"/>
  </w:num>
  <w:num w:numId="12">
    <w:abstractNumId w:val="8"/>
  </w:num>
  <w:num w:numId="13">
    <w:abstractNumId w:val="18"/>
  </w:num>
  <w:num w:numId="14">
    <w:abstractNumId w:val="10"/>
  </w:num>
  <w:num w:numId="15">
    <w:abstractNumId w:val="13"/>
  </w:num>
  <w:num w:numId="16">
    <w:abstractNumId w:val="5"/>
  </w:num>
  <w:num w:numId="17">
    <w:abstractNumId w:val="0"/>
  </w:num>
  <w:num w:numId="18">
    <w:abstractNumId w:val="6"/>
  </w:num>
  <w:num w:numId="1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3B1F"/>
    <w:rsid w:val="00005076"/>
    <w:rsid w:val="0002066A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E05CE"/>
    <w:rsid w:val="001E217D"/>
    <w:rsid w:val="001E5DFA"/>
    <w:rsid w:val="001F3EED"/>
    <w:rsid w:val="001F455A"/>
    <w:rsid w:val="001F5A02"/>
    <w:rsid w:val="00201C24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76E7"/>
    <w:rsid w:val="002B262C"/>
    <w:rsid w:val="002B6010"/>
    <w:rsid w:val="002C5099"/>
    <w:rsid w:val="002C697D"/>
    <w:rsid w:val="002F1A6E"/>
    <w:rsid w:val="002F3B39"/>
    <w:rsid w:val="0030043D"/>
    <w:rsid w:val="00300E9D"/>
    <w:rsid w:val="00301DDE"/>
    <w:rsid w:val="003032F8"/>
    <w:rsid w:val="00314E3D"/>
    <w:rsid w:val="00330F23"/>
    <w:rsid w:val="00337C73"/>
    <w:rsid w:val="0034245E"/>
    <w:rsid w:val="00360613"/>
    <w:rsid w:val="003613A0"/>
    <w:rsid w:val="00361EF1"/>
    <w:rsid w:val="00364177"/>
    <w:rsid w:val="00365484"/>
    <w:rsid w:val="003D23DC"/>
    <w:rsid w:val="003D24A1"/>
    <w:rsid w:val="003D552E"/>
    <w:rsid w:val="003D6CC1"/>
    <w:rsid w:val="003F19DF"/>
    <w:rsid w:val="003F684D"/>
    <w:rsid w:val="004053C9"/>
    <w:rsid w:val="00421441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17C4"/>
    <w:rsid w:val="004E4D85"/>
    <w:rsid w:val="004E519F"/>
    <w:rsid w:val="004E769C"/>
    <w:rsid w:val="005005D3"/>
    <w:rsid w:val="0050359B"/>
    <w:rsid w:val="00520E2A"/>
    <w:rsid w:val="00523598"/>
    <w:rsid w:val="0053500E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A3B"/>
    <w:rsid w:val="005E1B8E"/>
    <w:rsid w:val="005E64CE"/>
    <w:rsid w:val="006071A5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626C3"/>
    <w:rsid w:val="00771EAB"/>
    <w:rsid w:val="00787511"/>
    <w:rsid w:val="007957CA"/>
    <w:rsid w:val="0079687A"/>
    <w:rsid w:val="00797BB9"/>
    <w:rsid w:val="007A2FE4"/>
    <w:rsid w:val="007A5F82"/>
    <w:rsid w:val="007C1ACD"/>
    <w:rsid w:val="007E0DC7"/>
    <w:rsid w:val="007E17FD"/>
    <w:rsid w:val="00801D8C"/>
    <w:rsid w:val="00805D87"/>
    <w:rsid w:val="0081480B"/>
    <w:rsid w:val="0081676B"/>
    <w:rsid w:val="00825E00"/>
    <w:rsid w:val="00826F93"/>
    <w:rsid w:val="00860A98"/>
    <w:rsid w:val="00860E6D"/>
    <w:rsid w:val="00862BE6"/>
    <w:rsid w:val="00867581"/>
    <w:rsid w:val="008838C8"/>
    <w:rsid w:val="00890112"/>
    <w:rsid w:val="00893E3C"/>
    <w:rsid w:val="00896FDE"/>
    <w:rsid w:val="008A0793"/>
    <w:rsid w:val="008A4DED"/>
    <w:rsid w:val="008A6098"/>
    <w:rsid w:val="008B5C61"/>
    <w:rsid w:val="008C016E"/>
    <w:rsid w:val="008C259B"/>
    <w:rsid w:val="008D27E0"/>
    <w:rsid w:val="00901F7E"/>
    <w:rsid w:val="00911129"/>
    <w:rsid w:val="0091757E"/>
    <w:rsid w:val="00917707"/>
    <w:rsid w:val="00922392"/>
    <w:rsid w:val="00922ED5"/>
    <w:rsid w:val="009336BD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A3047"/>
    <w:rsid w:val="009C19C2"/>
    <w:rsid w:val="009E5C98"/>
    <w:rsid w:val="009F3057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48B8"/>
    <w:rsid w:val="00AA02BE"/>
    <w:rsid w:val="00AB2652"/>
    <w:rsid w:val="00AB5C3D"/>
    <w:rsid w:val="00AE1EF1"/>
    <w:rsid w:val="00AF0F10"/>
    <w:rsid w:val="00AF153D"/>
    <w:rsid w:val="00AF70F7"/>
    <w:rsid w:val="00B02EB8"/>
    <w:rsid w:val="00B041B8"/>
    <w:rsid w:val="00B10697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745F9"/>
    <w:rsid w:val="00C831CE"/>
    <w:rsid w:val="00CA2687"/>
    <w:rsid w:val="00CC0FCA"/>
    <w:rsid w:val="00CC56D8"/>
    <w:rsid w:val="00CD062B"/>
    <w:rsid w:val="00CD171A"/>
    <w:rsid w:val="00CE04B3"/>
    <w:rsid w:val="00CE217D"/>
    <w:rsid w:val="00CE4E63"/>
    <w:rsid w:val="00CF517A"/>
    <w:rsid w:val="00D01CEC"/>
    <w:rsid w:val="00D1306F"/>
    <w:rsid w:val="00D21A33"/>
    <w:rsid w:val="00D30A56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45475"/>
    <w:rsid w:val="00E541BE"/>
    <w:rsid w:val="00E606F9"/>
    <w:rsid w:val="00E64829"/>
    <w:rsid w:val="00E64C69"/>
    <w:rsid w:val="00E67C88"/>
    <w:rsid w:val="00E86ACE"/>
    <w:rsid w:val="00EA37CD"/>
    <w:rsid w:val="00EB1AF3"/>
    <w:rsid w:val="00EB7598"/>
    <w:rsid w:val="00EC0854"/>
    <w:rsid w:val="00ED12C2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21C20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1A5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A5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63DA7"/>
    <w:pPr>
      <w:keepNext/>
      <w:keepLines/>
      <w:numPr>
        <w:numId w:val="4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3DA7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10D43D-4DB4-46BA-931A-1B36D116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118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87</cp:revision>
  <cp:lastPrinted>2019-06-10T04:15:00Z</cp:lastPrinted>
  <dcterms:created xsi:type="dcterms:W3CDTF">2019-06-11T10:02:00Z</dcterms:created>
  <dcterms:modified xsi:type="dcterms:W3CDTF">2019-07-01T03:01:00Z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