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  <w:bookmarkStart w:id="1" w:name="_GoBack"/>
      <w:bookmarkEnd w:id="1"/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E01D9F">
      <w:pPr>
        <w:pStyle w:val="TOCHeading"/>
      </w:pPr>
      <w:r w:rsidRPr="003D23DC">
        <w:lastRenderedPageBreak/>
        <w:t>Contents</w:t>
      </w:r>
    </w:p>
    <w:p w14:paraId="4AFA429E" w14:textId="394CD1A9" w:rsidR="00E01D9F" w:rsidRPr="00E01D9F" w:rsidRDefault="00A530F8">
      <w:pPr>
        <w:pStyle w:val="TOC1"/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r w:rsidRPr="00E01D9F">
        <w:rPr>
          <w:rFonts w:cs="Arial"/>
          <w:sz w:val="20"/>
          <w:szCs w:val="20"/>
        </w:rPr>
        <w:fldChar w:fldCharType="begin"/>
      </w:r>
      <w:r w:rsidR="002F3B39" w:rsidRPr="00E01D9F">
        <w:rPr>
          <w:rFonts w:cs="Arial"/>
          <w:sz w:val="20"/>
          <w:szCs w:val="20"/>
        </w:rPr>
        <w:instrText xml:space="preserve"> TOC \o "1-3" \h \z \u </w:instrText>
      </w:r>
      <w:r w:rsidRPr="00E01D9F">
        <w:rPr>
          <w:rFonts w:cs="Arial"/>
          <w:sz w:val="20"/>
          <w:szCs w:val="20"/>
        </w:rPr>
        <w:fldChar w:fldCharType="separate"/>
      </w:r>
      <w:hyperlink w:anchor="_Toc12346957" w:history="1">
        <w:r w:rsidR="00E01D9F" w:rsidRPr="00E01D9F">
          <w:rPr>
            <w:rStyle w:val="Hyperlink"/>
            <w:noProof/>
            <w:sz w:val="20"/>
            <w:szCs w:val="20"/>
          </w:rPr>
          <w:t>Day 5: Assignment 15: Calculate datetime values</w:t>
        </w:r>
        <w:r w:rsidR="00E01D9F" w:rsidRPr="00E01D9F">
          <w:rPr>
            <w:noProof/>
            <w:webHidden/>
            <w:sz w:val="20"/>
            <w:szCs w:val="20"/>
          </w:rPr>
          <w:tab/>
        </w:r>
        <w:r w:rsidR="00E01D9F" w:rsidRPr="00E01D9F">
          <w:rPr>
            <w:noProof/>
            <w:webHidden/>
            <w:sz w:val="20"/>
            <w:szCs w:val="20"/>
          </w:rPr>
          <w:fldChar w:fldCharType="begin"/>
        </w:r>
        <w:r w:rsidR="00E01D9F" w:rsidRPr="00E01D9F">
          <w:rPr>
            <w:noProof/>
            <w:webHidden/>
            <w:sz w:val="20"/>
            <w:szCs w:val="20"/>
          </w:rPr>
          <w:instrText xml:space="preserve"> PAGEREF _Toc12346957 \h </w:instrText>
        </w:r>
        <w:r w:rsidR="00E01D9F" w:rsidRPr="00E01D9F">
          <w:rPr>
            <w:noProof/>
            <w:webHidden/>
            <w:sz w:val="20"/>
            <w:szCs w:val="20"/>
          </w:rPr>
        </w:r>
        <w:r w:rsidR="00E01D9F" w:rsidRPr="00E01D9F">
          <w:rPr>
            <w:noProof/>
            <w:webHidden/>
            <w:sz w:val="20"/>
            <w:szCs w:val="20"/>
          </w:rPr>
          <w:fldChar w:fldCharType="separate"/>
        </w:r>
        <w:r w:rsidR="00E01D9F" w:rsidRPr="00E01D9F">
          <w:rPr>
            <w:noProof/>
            <w:webHidden/>
            <w:sz w:val="20"/>
            <w:szCs w:val="20"/>
          </w:rPr>
          <w:t>4</w:t>
        </w:r>
        <w:r w:rsidR="00E01D9F" w:rsidRPr="00E01D9F">
          <w:rPr>
            <w:noProof/>
            <w:webHidden/>
            <w:sz w:val="20"/>
            <w:szCs w:val="20"/>
          </w:rPr>
          <w:fldChar w:fldCharType="end"/>
        </w:r>
      </w:hyperlink>
    </w:p>
    <w:p w14:paraId="7DDA777E" w14:textId="5CB131B3" w:rsidR="00E01D9F" w:rsidRPr="00E01D9F" w:rsidRDefault="0059343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46958" w:history="1">
        <w:r w:rsidR="00E01D9F" w:rsidRPr="00E01D9F">
          <w:rPr>
            <w:rStyle w:val="Hyperlink"/>
            <w:rFonts w:eastAsia="Times New Roman" w:cs="Arial"/>
            <w:noProof/>
            <w:sz w:val="20"/>
            <w:szCs w:val="20"/>
          </w:rPr>
          <w:t>Objectives:</w:t>
        </w:r>
        <w:r w:rsidR="00E01D9F" w:rsidRPr="00E01D9F">
          <w:rPr>
            <w:noProof/>
            <w:webHidden/>
            <w:sz w:val="20"/>
            <w:szCs w:val="20"/>
          </w:rPr>
          <w:tab/>
        </w:r>
        <w:r w:rsidR="00E01D9F" w:rsidRPr="00E01D9F">
          <w:rPr>
            <w:noProof/>
            <w:webHidden/>
            <w:sz w:val="20"/>
            <w:szCs w:val="20"/>
          </w:rPr>
          <w:fldChar w:fldCharType="begin"/>
        </w:r>
        <w:r w:rsidR="00E01D9F" w:rsidRPr="00E01D9F">
          <w:rPr>
            <w:noProof/>
            <w:webHidden/>
            <w:sz w:val="20"/>
            <w:szCs w:val="20"/>
          </w:rPr>
          <w:instrText xml:space="preserve"> PAGEREF _Toc12346958 \h </w:instrText>
        </w:r>
        <w:r w:rsidR="00E01D9F" w:rsidRPr="00E01D9F">
          <w:rPr>
            <w:noProof/>
            <w:webHidden/>
            <w:sz w:val="20"/>
            <w:szCs w:val="20"/>
          </w:rPr>
        </w:r>
        <w:r w:rsidR="00E01D9F" w:rsidRPr="00E01D9F">
          <w:rPr>
            <w:noProof/>
            <w:webHidden/>
            <w:sz w:val="20"/>
            <w:szCs w:val="20"/>
          </w:rPr>
          <w:fldChar w:fldCharType="separate"/>
        </w:r>
        <w:r w:rsidR="00E01D9F" w:rsidRPr="00E01D9F">
          <w:rPr>
            <w:noProof/>
            <w:webHidden/>
            <w:sz w:val="20"/>
            <w:szCs w:val="20"/>
          </w:rPr>
          <w:t>4</w:t>
        </w:r>
        <w:r w:rsidR="00E01D9F" w:rsidRPr="00E01D9F">
          <w:rPr>
            <w:noProof/>
            <w:webHidden/>
            <w:sz w:val="20"/>
            <w:szCs w:val="20"/>
          </w:rPr>
          <w:fldChar w:fldCharType="end"/>
        </w:r>
      </w:hyperlink>
    </w:p>
    <w:p w14:paraId="412723A5" w14:textId="479A643C" w:rsidR="00E01D9F" w:rsidRPr="00E01D9F" w:rsidRDefault="0059343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46959" w:history="1">
        <w:r w:rsidR="00E01D9F" w:rsidRPr="00E01D9F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Business needs</w:t>
        </w:r>
        <w:r w:rsidR="00E01D9F" w:rsidRPr="00E01D9F">
          <w:rPr>
            <w:rStyle w:val="Hyperlink"/>
            <w:rFonts w:eastAsia="Times New Roman" w:cs="Arial"/>
            <w:noProof/>
            <w:sz w:val="20"/>
            <w:szCs w:val="20"/>
          </w:rPr>
          <w:t>:</w:t>
        </w:r>
        <w:r w:rsidR="00E01D9F" w:rsidRPr="00E01D9F">
          <w:rPr>
            <w:noProof/>
            <w:webHidden/>
            <w:sz w:val="20"/>
            <w:szCs w:val="20"/>
          </w:rPr>
          <w:tab/>
        </w:r>
        <w:r w:rsidR="00E01D9F" w:rsidRPr="00E01D9F">
          <w:rPr>
            <w:noProof/>
            <w:webHidden/>
            <w:sz w:val="20"/>
            <w:szCs w:val="20"/>
          </w:rPr>
          <w:fldChar w:fldCharType="begin"/>
        </w:r>
        <w:r w:rsidR="00E01D9F" w:rsidRPr="00E01D9F">
          <w:rPr>
            <w:noProof/>
            <w:webHidden/>
            <w:sz w:val="20"/>
            <w:szCs w:val="20"/>
          </w:rPr>
          <w:instrText xml:space="preserve"> PAGEREF _Toc12346959 \h </w:instrText>
        </w:r>
        <w:r w:rsidR="00E01D9F" w:rsidRPr="00E01D9F">
          <w:rPr>
            <w:noProof/>
            <w:webHidden/>
            <w:sz w:val="20"/>
            <w:szCs w:val="20"/>
          </w:rPr>
        </w:r>
        <w:r w:rsidR="00E01D9F" w:rsidRPr="00E01D9F">
          <w:rPr>
            <w:noProof/>
            <w:webHidden/>
            <w:sz w:val="20"/>
            <w:szCs w:val="20"/>
          </w:rPr>
          <w:fldChar w:fldCharType="separate"/>
        </w:r>
        <w:r w:rsidR="00E01D9F" w:rsidRPr="00E01D9F">
          <w:rPr>
            <w:noProof/>
            <w:webHidden/>
            <w:sz w:val="20"/>
            <w:szCs w:val="20"/>
          </w:rPr>
          <w:t>4</w:t>
        </w:r>
        <w:r w:rsidR="00E01D9F" w:rsidRPr="00E01D9F">
          <w:rPr>
            <w:noProof/>
            <w:webHidden/>
            <w:sz w:val="20"/>
            <w:szCs w:val="20"/>
          </w:rPr>
          <w:fldChar w:fldCharType="end"/>
        </w:r>
      </w:hyperlink>
    </w:p>
    <w:p w14:paraId="158F48FC" w14:textId="03949FB1" w:rsidR="00E01D9F" w:rsidRPr="00E01D9F" w:rsidRDefault="0059343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46960" w:history="1">
        <w:r w:rsidR="00E01D9F" w:rsidRPr="00E01D9F">
          <w:rPr>
            <w:rStyle w:val="Hyperlink"/>
            <w:rFonts w:eastAsia="Times New Roman" w:cs="Arial"/>
            <w:noProof/>
            <w:sz w:val="20"/>
            <w:szCs w:val="20"/>
            <w:lang w:val="en-US"/>
          </w:rPr>
          <w:t>Prerequisites:</w:t>
        </w:r>
        <w:r w:rsidR="00E01D9F" w:rsidRPr="00E01D9F">
          <w:rPr>
            <w:noProof/>
            <w:webHidden/>
            <w:sz w:val="20"/>
            <w:szCs w:val="20"/>
          </w:rPr>
          <w:tab/>
        </w:r>
        <w:r w:rsidR="00E01D9F" w:rsidRPr="00E01D9F">
          <w:rPr>
            <w:noProof/>
            <w:webHidden/>
            <w:sz w:val="20"/>
            <w:szCs w:val="20"/>
          </w:rPr>
          <w:fldChar w:fldCharType="begin"/>
        </w:r>
        <w:r w:rsidR="00E01D9F" w:rsidRPr="00E01D9F">
          <w:rPr>
            <w:noProof/>
            <w:webHidden/>
            <w:sz w:val="20"/>
            <w:szCs w:val="20"/>
          </w:rPr>
          <w:instrText xml:space="preserve"> PAGEREF _Toc12346960 \h </w:instrText>
        </w:r>
        <w:r w:rsidR="00E01D9F" w:rsidRPr="00E01D9F">
          <w:rPr>
            <w:noProof/>
            <w:webHidden/>
            <w:sz w:val="20"/>
            <w:szCs w:val="20"/>
          </w:rPr>
        </w:r>
        <w:r w:rsidR="00E01D9F" w:rsidRPr="00E01D9F">
          <w:rPr>
            <w:noProof/>
            <w:webHidden/>
            <w:sz w:val="20"/>
            <w:szCs w:val="20"/>
          </w:rPr>
          <w:fldChar w:fldCharType="separate"/>
        </w:r>
        <w:r w:rsidR="00E01D9F" w:rsidRPr="00E01D9F">
          <w:rPr>
            <w:noProof/>
            <w:webHidden/>
            <w:sz w:val="20"/>
            <w:szCs w:val="20"/>
          </w:rPr>
          <w:t>4</w:t>
        </w:r>
        <w:r w:rsidR="00E01D9F" w:rsidRPr="00E01D9F">
          <w:rPr>
            <w:noProof/>
            <w:webHidden/>
            <w:sz w:val="20"/>
            <w:szCs w:val="20"/>
          </w:rPr>
          <w:fldChar w:fldCharType="end"/>
        </w:r>
      </w:hyperlink>
    </w:p>
    <w:p w14:paraId="34EFAF6F" w14:textId="3A6037AB" w:rsidR="00E01D9F" w:rsidRPr="00E01D9F" w:rsidRDefault="0059343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46961" w:history="1">
        <w:r w:rsidR="00E01D9F" w:rsidRPr="00E01D9F">
          <w:rPr>
            <w:rStyle w:val="Hyperlink"/>
            <w:rFonts w:cs="Arial"/>
            <w:noProof/>
            <w:sz w:val="20"/>
            <w:szCs w:val="20"/>
            <w:lang w:val="en-US"/>
          </w:rPr>
          <w:t>Technologies:</w:t>
        </w:r>
        <w:r w:rsidR="00E01D9F" w:rsidRPr="00E01D9F">
          <w:rPr>
            <w:noProof/>
            <w:webHidden/>
            <w:sz w:val="20"/>
            <w:szCs w:val="20"/>
          </w:rPr>
          <w:tab/>
        </w:r>
        <w:r w:rsidR="00E01D9F" w:rsidRPr="00E01D9F">
          <w:rPr>
            <w:noProof/>
            <w:webHidden/>
            <w:sz w:val="20"/>
            <w:szCs w:val="20"/>
          </w:rPr>
          <w:fldChar w:fldCharType="begin"/>
        </w:r>
        <w:r w:rsidR="00E01D9F" w:rsidRPr="00E01D9F">
          <w:rPr>
            <w:noProof/>
            <w:webHidden/>
            <w:sz w:val="20"/>
            <w:szCs w:val="20"/>
          </w:rPr>
          <w:instrText xml:space="preserve"> PAGEREF _Toc12346961 \h </w:instrText>
        </w:r>
        <w:r w:rsidR="00E01D9F" w:rsidRPr="00E01D9F">
          <w:rPr>
            <w:noProof/>
            <w:webHidden/>
            <w:sz w:val="20"/>
            <w:szCs w:val="20"/>
          </w:rPr>
        </w:r>
        <w:r w:rsidR="00E01D9F" w:rsidRPr="00E01D9F">
          <w:rPr>
            <w:noProof/>
            <w:webHidden/>
            <w:sz w:val="20"/>
            <w:szCs w:val="20"/>
          </w:rPr>
          <w:fldChar w:fldCharType="separate"/>
        </w:r>
        <w:r w:rsidR="00E01D9F" w:rsidRPr="00E01D9F">
          <w:rPr>
            <w:noProof/>
            <w:webHidden/>
            <w:sz w:val="20"/>
            <w:szCs w:val="20"/>
          </w:rPr>
          <w:t>4</w:t>
        </w:r>
        <w:r w:rsidR="00E01D9F" w:rsidRPr="00E01D9F">
          <w:rPr>
            <w:noProof/>
            <w:webHidden/>
            <w:sz w:val="20"/>
            <w:szCs w:val="20"/>
          </w:rPr>
          <w:fldChar w:fldCharType="end"/>
        </w:r>
      </w:hyperlink>
    </w:p>
    <w:p w14:paraId="6A29FE87" w14:textId="0791CD58" w:rsidR="00E01D9F" w:rsidRPr="00E01D9F" w:rsidRDefault="0059343C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sz w:val="20"/>
          <w:szCs w:val="20"/>
          <w:lang w:val="en-US"/>
        </w:rPr>
      </w:pPr>
      <w:hyperlink w:anchor="_Toc12346962" w:history="1">
        <w:r w:rsidR="00E01D9F" w:rsidRPr="00E01D9F">
          <w:rPr>
            <w:rStyle w:val="Hyperlink"/>
            <w:rFonts w:cs="Arial"/>
            <w:noProof/>
            <w:sz w:val="20"/>
            <w:szCs w:val="20"/>
          </w:rPr>
          <w:t>1.</w:t>
        </w:r>
        <w:r w:rsidR="00E01D9F" w:rsidRPr="00E01D9F">
          <w:rPr>
            <w:rFonts w:asciiTheme="minorHAnsi" w:eastAsiaTheme="minorEastAsia" w:hAnsiTheme="minorHAnsi" w:cstheme="minorBidi"/>
            <w:noProof/>
            <w:sz w:val="20"/>
            <w:szCs w:val="20"/>
            <w:lang w:val="en-US"/>
          </w:rPr>
          <w:tab/>
        </w:r>
        <w:r w:rsidR="00E01D9F" w:rsidRPr="00E01D9F">
          <w:rPr>
            <w:rStyle w:val="Hyperlink"/>
            <w:rFonts w:cs="Arial"/>
            <w:noProof/>
            <w:sz w:val="20"/>
            <w:szCs w:val="20"/>
          </w:rPr>
          <w:t>Exercise 1: calculate datetime values</w:t>
        </w:r>
        <w:r w:rsidR="00E01D9F" w:rsidRPr="00E01D9F">
          <w:rPr>
            <w:noProof/>
            <w:webHidden/>
            <w:sz w:val="20"/>
            <w:szCs w:val="20"/>
          </w:rPr>
          <w:tab/>
        </w:r>
        <w:r w:rsidR="00E01D9F" w:rsidRPr="00E01D9F">
          <w:rPr>
            <w:noProof/>
            <w:webHidden/>
            <w:sz w:val="20"/>
            <w:szCs w:val="20"/>
          </w:rPr>
          <w:fldChar w:fldCharType="begin"/>
        </w:r>
        <w:r w:rsidR="00E01D9F" w:rsidRPr="00E01D9F">
          <w:rPr>
            <w:noProof/>
            <w:webHidden/>
            <w:sz w:val="20"/>
            <w:szCs w:val="20"/>
          </w:rPr>
          <w:instrText xml:space="preserve"> PAGEREF _Toc12346962 \h </w:instrText>
        </w:r>
        <w:r w:rsidR="00E01D9F" w:rsidRPr="00E01D9F">
          <w:rPr>
            <w:noProof/>
            <w:webHidden/>
            <w:sz w:val="20"/>
            <w:szCs w:val="20"/>
          </w:rPr>
        </w:r>
        <w:r w:rsidR="00E01D9F" w:rsidRPr="00E01D9F">
          <w:rPr>
            <w:noProof/>
            <w:webHidden/>
            <w:sz w:val="20"/>
            <w:szCs w:val="20"/>
          </w:rPr>
          <w:fldChar w:fldCharType="separate"/>
        </w:r>
        <w:r w:rsidR="00E01D9F" w:rsidRPr="00E01D9F">
          <w:rPr>
            <w:noProof/>
            <w:webHidden/>
            <w:sz w:val="20"/>
            <w:szCs w:val="20"/>
          </w:rPr>
          <w:t>5</w:t>
        </w:r>
        <w:r w:rsidR="00E01D9F" w:rsidRPr="00E01D9F">
          <w:rPr>
            <w:noProof/>
            <w:webHidden/>
            <w:sz w:val="20"/>
            <w:szCs w:val="20"/>
          </w:rPr>
          <w:fldChar w:fldCharType="end"/>
        </w:r>
      </w:hyperlink>
    </w:p>
    <w:p w14:paraId="10C64BB2" w14:textId="0B1F4DD9" w:rsidR="00DA3871" w:rsidRPr="003D23DC" w:rsidRDefault="00A530F8" w:rsidP="00063DA7">
      <w:pPr>
        <w:rPr>
          <w:rFonts w:cs="Arial"/>
        </w:rPr>
      </w:pPr>
      <w:r w:rsidRPr="00E01D9F">
        <w:rPr>
          <w:rFonts w:cs="Arial"/>
          <w:sz w:val="20"/>
          <w:szCs w:val="20"/>
        </w:rPr>
        <w:fldChar w:fldCharType="end"/>
      </w:r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221C8A5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1015B9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Net.M.A0</w:t>
            </w:r>
            <w:r w:rsidR="008C257D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1</w:t>
            </w:r>
            <w:r w:rsidR="00E01D9F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5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38387054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C257D">
              <w:rPr>
                <w:rFonts w:cs="Arial"/>
                <w:b/>
                <w:color w:val="FFFFFF" w:themeColor="background1"/>
                <w:sz w:val="20"/>
                <w:szCs w:val="24"/>
              </w:rPr>
              <w:t>90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00431EC3" w:rsidR="00860E6D" w:rsidRPr="00E01D9F" w:rsidRDefault="4D949BE8" w:rsidP="00E01D9F">
      <w:pPr>
        <w:pStyle w:val="Heading1"/>
      </w:pPr>
      <w:bookmarkStart w:id="2" w:name="_Toc12346957"/>
      <w:r w:rsidRPr="00E01D9F">
        <w:t xml:space="preserve">Day </w:t>
      </w:r>
      <w:r w:rsidR="00784538" w:rsidRPr="00E01D9F">
        <w:t>5</w:t>
      </w:r>
      <w:r w:rsidR="003D23DC" w:rsidRPr="00E01D9F">
        <w:t>:</w:t>
      </w:r>
      <w:r w:rsidRPr="00E01D9F">
        <w:t xml:space="preserve"> </w:t>
      </w:r>
      <w:r w:rsidRPr="00E01D9F">
        <w:rPr>
          <w:lang w:val="vi-VN"/>
        </w:rPr>
        <w:t xml:space="preserve">Assignment </w:t>
      </w:r>
      <w:r w:rsidR="008C257D" w:rsidRPr="00E01D9F">
        <w:t>1</w:t>
      </w:r>
      <w:r w:rsidR="00784538" w:rsidRPr="00E01D9F">
        <w:t>5</w:t>
      </w:r>
      <w:r w:rsidRPr="00E01D9F">
        <w:rPr>
          <w:lang w:val="vi-VN"/>
        </w:rPr>
        <w:t>:</w:t>
      </w:r>
      <w:bookmarkStart w:id="3" w:name="_Toc536158119"/>
      <w:bookmarkStart w:id="4" w:name="_Toc8042533"/>
      <w:bookmarkEnd w:id="3"/>
      <w:r w:rsidR="003D23DC" w:rsidRPr="00E01D9F">
        <w:t xml:space="preserve"> </w:t>
      </w:r>
      <w:r w:rsidR="00784538" w:rsidRPr="00E01D9F">
        <w:t>Calculate datetime values</w:t>
      </w:r>
      <w:bookmarkEnd w:id="2"/>
    </w:p>
    <w:p w14:paraId="2A4AA4A9" w14:textId="61570E7F" w:rsidR="002A3A5B" w:rsidRPr="00E01D9F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5" w:name="_Toc11325769"/>
      <w:bookmarkStart w:id="6" w:name="_Toc12346958"/>
      <w:bookmarkEnd w:id="4"/>
      <w:r w:rsidRPr="00E01D9F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5"/>
      <w:bookmarkEnd w:id="6"/>
    </w:p>
    <w:p w14:paraId="39EB49DF" w14:textId="6D65A4D0" w:rsidR="002A3A5B" w:rsidRPr="00E01D9F" w:rsidRDefault="008C257D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01D9F">
        <w:rPr>
          <w:rFonts w:ascii="Arial" w:hAnsi="Arial" w:cs="Arial"/>
          <w:sz w:val="20"/>
          <w:szCs w:val="20"/>
        </w:rPr>
        <w:t>Understand and practice with</w:t>
      </w:r>
      <w:r w:rsidR="00784538" w:rsidRPr="00E01D9F">
        <w:rPr>
          <w:rFonts w:ascii="Arial" w:hAnsi="Arial" w:cs="Arial"/>
          <w:sz w:val="20"/>
          <w:szCs w:val="20"/>
        </w:rPr>
        <w:t xml:space="preserve"> xlm file in C#</w:t>
      </w:r>
      <w:r w:rsidR="002A3A5B" w:rsidRPr="00E01D9F">
        <w:rPr>
          <w:rFonts w:ascii="Arial" w:hAnsi="Arial" w:cs="Arial"/>
          <w:sz w:val="20"/>
          <w:szCs w:val="20"/>
        </w:rPr>
        <w:t>.</w:t>
      </w:r>
    </w:p>
    <w:p w14:paraId="3F2E44CB" w14:textId="766057AE" w:rsidR="008C257D" w:rsidRPr="00E01D9F" w:rsidRDefault="008C257D" w:rsidP="008C257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01D9F">
        <w:rPr>
          <w:rFonts w:ascii="Arial" w:hAnsi="Arial" w:cs="Arial"/>
          <w:sz w:val="20"/>
          <w:szCs w:val="20"/>
        </w:rPr>
        <w:t xml:space="preserve">Practice code in Visual Studio. </w:t>
      </w:r>
    </w:p>
    <w:p w14:paraId="6C631DA9" w14:textId="32743E24" w:rsidR="00DB79D9" w:rsidRPr="00E01D9F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7" w:name="_Toc11676201"/>
      <w:bookmarkStart w:id="8" w:name="_Toc12346959"/>
      <w:r w:rsidRPr="00E01D9F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E01D9F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7"/>
      <w:bookmarkEnd w:id="8"/>
    </w:p>
    <w:p w14:paraId="07FA7825" w14:textId="2F3FDFA0" w:rsidR="003D23DC" w:rsidRPr="00E01D9F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01D9F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2F19D4C0" w:rsidR="002A3A5B" w:rsidRPr="00E01D9F" w:rsidRDefault="001015B9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9" w:name="_Toc12346960"/>
      <w:bookmarkStart w:id="10" w:name="_Toc11325771"/>
      <w:r w:rsidRPr="00E01D9F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Prerequisites</w:t>
      </w:r>
      <w:r w:rsidR="003D23DC" w:rsidRPr="00E01D9F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:</w:t>
      </w:r>
      <w:bookmarkEnd w:id="9"/>
    </w:p>
    <w:p w14:paraId="0A2CF9A4" w14:textId="1CF63776" w:rsidR="002A3A5B" w:rsidRPr="00E01D9F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01D9F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6135C01A" w14:textId="6EF717EE" w:rsidR="008A0793" w:rsidRPr="00E01D9F" w:rsidRDefault="003D23DC" w:rsidP="008A0793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1" w:name="_Toc12346961"/>
      <w:bookmarkEnd w:id="10"/>
      <w:r w:rsidRPr="00E01D9F">
        <w:rPr>
          <w:rFonts w:cs="Arial"/>
          <w:b/>
          <w:sz w:val="20"/>
          <w:szCs w:val="20"/>
          <w:u w:val="single"/>
          <w:lang w:val="en-US"/>
        </w:rPr>
        <w:t>Technologies</w:t>
      </w:r>
      <w:r w:rsidR="000B5A8B" w:rsidRPr="00E01D9F">
        <w:rPr>
          <w:rFonts w:cs="Arial"/>
          <w:b/>
          <w:sz w:val="20"/>
          <w:szCs w:val="20"/>
          <w:u w:val="single"/>
          <w:lang w:val="en-US"/>
        </w:rPr>
        <w:t>:</w:t>
      </w:r>
      <w:bookmarkEnd w:id="11"/>
    </w:p>
    <w:p w14:paraId="1156B6F4" w14:textId="77777777" w:rsidR="003D23DC" w:rsidRPr="00E01D9F" w:rsidRDefault="003D23DC" w:rsidP="003D23DC">
      <w:pPr>
        <w:spacing w:before="120" w:after="0" w:line="240" w:lineRule="auto"/>
        <w:rPr>
          <w:rFonts w:cs="Arial"/>
          <w:sz w:val="20"/>
          <w:szCs w:val="20"/>
        </w:rPr>
      </w:pPr>
      <w:bookmarkStart w:id="12" w:name="_Toc11325772"/>
      <w:bookmarkStart w:id="13" w:name="_Hlk11318618"/>
      <w:r w:rsidRPr="00E01D9F">
        <w:rPr>
          <w:rFonts w:cs="Arial"/>
          <w:sz w:val="20"/>
          <w:szCs w:val="20"/>
        </w:rPr>
        <w:t>The product implements one or more technology:</w:t>
      </w:r>
    </w:p>
    <w:p w14:paraId="46B55B26" w14:textId="16173D12" w:rsidR="003D23DC" w:rsidRPr="00E01D9F" w:rsidRDefault="008C257D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E01D9F">
        <w:rPr>
          <w:rFonts w:ascii="Arial" w:hAnsi="Arial" w:cs="Arial"/>
          <w:color w:val="252525"/>
          <w:sz w:val="20"/>
          <w:szCs w:val="20"/>
        </w:rPr>
        <w:t>C# Basic</w:t>
      </w:r>
    </w:p>
    <w:p w14:paraId="148E87C0" w14:textId="3BF37CA0" w:rsidR="008C257D" w:rsidRDefault="00784538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E01D9F">
        <w:rPr>
          <w:rFonts w:ascii="Arial" w:hAnsi="Arial" w:cs="Arial"/>
          <w:color w:val="252525"/>
          <w:sz w:val="20"/>
          <w:szCs w:val="20"/>
        </w:rPr>
        <w:t>IO</w:t>
      </w:r>
    </w:p>
    <w:p w14:paraId="0700E43D" w14:textId="51C50D85" w:rsidR="00E01D9F" w:rsidRPr="00E01D9F" w:rsidRDefault="00E01D9F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OOP</w:t>
      </w:r>
    </w:p>
    <w:bookmarkEnd w:id="12"/>
    <w:bookmarkEnd w:id="13"/>
    <w:p w14:paraId="776FB54F" w14:textId="77777777" w:rsidR="003D23DC" w:rsidRPr="00E01D9F" w:rsidRDefault="003D23DC">
      <w:pPr>
        <w:spacing w:after="0" w:line="240" w:lineRule="auto"/>
        <w:rPr>
          <w:rFonts w:eastAsia="Times New Roman" w:cs="Arial"/>
          <w:b/>
          <w:color w:val="252525"/>
          <w:sz w:val="20"/>
          <w:szCs w:val="20"/>
          <w:u w:val="single"/>
          <w:lang w:val="en-US"/>
        </w:rPr>
      </w:pPr>
      <w:r w:rsidRPr="00E01D9F">
        <w:rPr>
          <w:rFonts w:cs="Arial"/>
          <w:b/>
          <w:color w:val="252525"/>
          <w:sz w:val="20"/>
          <w:szCs w:val="20"/>
          <w:u w:val="single"/>
        </w:rPr>
        <w:br w:type="page"/>
      </w:r>
    </w:p>
    <w:p w14:paraId="02DAD7E6" w14:textId="13070158" w:rsidR="00CE04B3" w:rsidRPr="00E01D9F" w:rsidRDefault="00805D87" w:rsidP="002F6E6E">
      <w:pPr>
        <w:pStyle w:val="ListParagraph"/>
        <w:rPr>
          <w:rFonts w:cs="Arial"/>
          <w:sz w:val="20"/>
          <w:szCs w:val="20"/>
        </w:rPr>
      </w:pPr>
      <w:bookmarkStart w:id="14" w:name="_Toc12346962"/>
      <w:r w:rsidRPr="00E01D9F">
        <w:rPr>
          <w:rFonts w:cs="Arial"/>
          <w:sz w:val="20"/>
          <w:szCs w:val="20"/>
        </w:rPr>
        <w:lastRenderedPageBreak/>
        <w:t>Exercise 1</w:t>
      </w:r>
      <w:r w:rsidR="00B22F0F" w:rsidRPr="00E01D9F">
        <w:rPr>
          <w:rFonts w:cs="Arial"/>
          <w:sz w:val="20"/>
          <w:szCs w:val="20"/>
        </w:rPr>
        <w:t xml:space="preserve">: </w:t>
      </w:r>
      <w:bookmarkStart w:id="15" w:name="_Hlk12345969"/>
      <w:r w:rsidR="00784538" w:rsidRPr="00E01D9F">
        <w:rPr>
          <w:rFonts w:cs="Arial"/>
          <w:sz w:val="20"/>
          <w:szCs w:val="20"/>
        </w:rPr>
        <w:t>calculate datetime values</w:t>
      </w:r>
      <w:bookmarkEnd w:id="14"/>
      <w:bookmarkEnd w:id="15"/>
    </w:p>
    <w:p w14:paraId="11C97F7D" w14:textId="502500B0" w:rsidR="008C257D" w:rsidRPr="00E01D9F" w:rsidRDefault="00784538" w:rsidP="006A1F59">
      <w:pPr>
        <w:spacing w:before="240" w:after="0"/>
        <w:rPr>
          <w:rFonts w:cs="Arial"/>
          <w:sz w:val="20"/>
          <w:szCs w:val="20"/>
          <w:lang w:val="en-US"/>
        </w:rPr>
      </w:pPr>
      <w:r w:rsidRPr="00E01D9F">
        <w:rPr>
          <w:rFonts w:cs="Arial"/>
          <w:sz w:val="20"/>
          <w:szCs w:val="20"/>
          <w:lang w:val="en-US"/>
        </w:rPr>
        <w:t>C</w:t>
      </w:r>
      <w:r w:rsidRPr="00E01D9F">
        <w:rPr>
          <w:rFonts w:cs="Arial"/>
          <w:sz w:val="20"/>
          <w:szCs w:val="20"/>
        </w:rPr>
        <w:t>ustomer is an English training center, has a system of exam and TOIEC certification. Students' test results are stored in xml file with the following format:</w:t>
      </w:r>
    </w:p>
    <w:p w14:paraId="7CB7255F" w14:textId="6A383F6B" w:rsidR="00ED12C2" w:rsidRPr="00E01D9F" w:rsidRDefault="00ED12C2" w:rsidP="00071BD3">
      <w:pPr>
        <w:spacing w:after="0" w:line="264" w:lineRule="auto"/>
        <w:jc w:val="both"/>
        <w:rPr>
          <w:rFonts w:cs="Arial"/>
          <w:sz w:val="20"/>
          <w:szCs w:val="20"/>
        </w:rPr>
      </w:pPr>
    </w:p>
    <w:p w14:paraId="647A0E4B" w14:textId="77777777" w:rsidR="00784538" w:rsidRPr="00E01D9F" w:rsidRDefault="00784538" w:rsidP="00784538">
      <w:pPr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&lt;ToiecTest&gt;</w:t>
      </w:r>
    </w:p>
    <w:p w14:paraId="39833A6C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&lt;Name&gt;Crist Evan&lt;/Name&gt;</w:t>
      </w:r>
    </w:p>
    <w:p w14:paraId="7A651FA4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&lt;Batch&gt;T20180004&lt;/Batch&gt;</w:t>
      </w:r>
    </w:p>
    <w:p w14:paraId="147BD1B0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&lt;TakenDate&gt;20/04/2018&lt;/TakenDate&gt;</w:t>
      </w:r>
    </w:p>
    <w:p w14:paraId="6D281132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&lt;Listening&gt;250&lt;/Listening&gt;</w:t>
      </w:r>
    </w:p>
    <w:p w14:paraId="35289736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&lt;Reading&gt;355&lt;/Reading&gt;</w:t>
      </w:r>
    </w:p>
    <w:p w14:paraId="713DC9C2" w14:textId="77777777" w:rsidR="00784538" w:rsidRPr="00E01D9F" w:rsidRDefault="00784538" w:rsidP="00784538">
      <w:pPr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&lt;/ToiecTest&gt;</w:t>
      </w:r>
    </w:p>
    <w:p w14:paraId="6A71FAD4" w14:textId="2E087D33" w:rsidR="00784538" w:rsidRPr="00E01D9F" w:rsidRDefault="00784538" w:rsidP="00784538">
      <w:pPr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object w:dxaOrig="915" w:dyaOrig="810" w14:anchorId="2DC47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0.5pt" o:ole="">
            <v:imagedata r:id="rId13" o:title=""/>
          </v:shape>
          <o:OLEObject Type="Embed" ProgID="Package" ShapeID="_x0000_i1025" DrawAspect="Content" ObjectID="_1622967922" r:id="rId14"/>
        </w:object>
      </w:r>
    </w:p>
    <w:p w14:paraId="16B7E8CB" w14:textId="0E25435D" w:rsidR="00784538" w:rsidRPr="00E01D9F" w:rsidRDefault="00784538" w:rsidP="00784538">
      <w:pPr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Customers need the system to be able to redeem points from TOIEC to ielts as follows:</w:t>
      </w:r>
    </w:p>
    <w:p w14:paraId="4695FFA8" w14:textId="6C33FDAF" w:rsidR="00784538" w:rsidRPr="00E01D9F" w:rsidRDefault="00784538" w:rsidP="00784538">
      <w:pPr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Score conversion table: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990"/>
        <w:gridCol w:w="1260"/>
        <w:gridCol w:w="1260"/>
        <w:gridCol w:w="1350"/>
        <w:gridCol w:w="1260"/>
        <w:gridCol w:w="810"/>
      </w:tblGrid>
      <w:tr w:rsidR="00784538" w:rsidRPr="00E01D9F" w14:paraId="48159B50" w14:textId="77777777" w:rsidTr="00B30EBD">
        <w:tc>
          <w:tcPr>
            <w:tcW w:w="1368" w:type="dxa"/>
          </w:tcPr>
          <w:p w14:paraId="6258D69C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TOIEC</w:t>
            </w:r>
          </w:p>
        </w:tc>
        <w:tc>
          <w:tcPr>
            <w:tcW w:w="720" w:type="dxa"/>
          </w:tcPr>
          <w:p w14:paraId="052E0EC5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990" w:type="dxa"/>
          </w:tcPr>
          <w:p w14:paraId="52F944DA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0 - 250</w:t>
            </w:r>
          </w:p>
        </w:tc>
        <w:tc>
          <w:tcPr>
            <w:tcW w:w="1260" w:type="dxa"/>
          </w:tcPr>
          <w:p w14:paraId="3FD33C42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255 - 400</w:t>
            </w:r>
          </w:p>
        </w:tc>
        <w:tc>
          <w:tcPr>
            <w:tcW w:w="1260" w:type="dxa"/>
          </w:tcPr>
          <w:p w14:paraId="25BB7A62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405 - 600</w:t>
            </w: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ab/>
            </w:r>
          </w:p>
        </w:tc>
        <w:tc>
          <w:tcPr>
            <w:tcW w:w="1350" w:type="dxa"/>
          </w:tcPr>
          <w:p w14:paraId="2452C33E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605 - 780</w:t>
            </w:r>
          </w:p>
        </w:tc>
        <w:tc>
          <w:tcPr>
            <w:tcW w:w="1260" w:type="dxa"/>
          </w:tcPr>
          <w:p w14:paraId="1618D97F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785 - 990</w:t>
            </w:r>
          </w:p>
        </w:tc>
        <w:tc>
          <w:tcPr>
            <w:tcW w:w="810" w:type="dxa"/>
          </w:tcPr>
          <w:p w14:paraId="525CAAE9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990</w:t>
            </w:r>
          </w:p>
        </w:tc>
      </w:tr>
      <w:tr w:rsidR="00784538" w:rsidRPr="00E01D9F" w14:paraId="130467FA" w14:textId="77777777" w:rsidTr="00B30EBD">
        <w:tc>
          <w:tcPr>
            <w:tcW w:w="1368" w:type="dxa"/>
          </w:tcPr>
          <w:p w14:paraId="7FF430C3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IELTS</w:t>
            </w:r>
          </w:p>
        </w:tc>
        <w:tc>
          <w:tcPr>
            <w:tcW w:w="720" w:type="dxa"/>
          </w:tcPr>
          <w:p w14:paraId="55FFADD6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990" w:type="dxa"/>
          </w:tcPr>
          <w:p w14:paraId="4CBCD477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2.0</w:t>
            </w:r>
          </w:p>
        </w:tc>
        <w:tc>
          <w:tcPr>
            <w:tcW w:w="1260" w:type="dxa"/>
          </w:tcPr>
          <w:p w14:paraId="032FBE63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4.0</w:t>
            </w:r>
          </w:p>
        </w:tc>
        <w:tc>
          <w:tcPr>
            <w:tcW w:w="1260" w:type="dxa"/>
          </w:tcPr>
          <w:p w14:paraId="59A797AE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6.0</w:t>
            </w:r>
          </w:p>
        </w:tc>
        <w:tc>
          <w:tcPr>
            <w:tcW w:w="1350" w:type="dxa"/>
          </w:tcPr>
          <w:p w14:paraId="0D72E581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8.0</w:t>
            </w:r>
          </w:p>
        </w:tc>
        <w:tc>
          <w:tcPr>
            <w:tcW w:w="1260" w:type="dxa"/>
          </w:tcPr>
          <w:p w14:paraId="0BDB3093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9.0</w:t>
            </w:r>
          </w:p>
        </w:tc>
        <w:tc>
          <w:tcPr>
            <w:tcW w:w="810" w:type="dxa"/>
          </w:tcPr>
          <w:p w14:paraId="72E33F68" w14:textId="77777777" w:rsidR="00784538" w:rsidRPr="00E01D9F" w:rsidRDefault="00784538" w:rsidP="00B30EBD">
            <w:pPr>
              <w:jc w:val="both"/>
              <w:rPr>
                <w:rFonts w:cs="Arial"/>
                <w:iCs/>
                <w:sz w:val="20"/>
                <w:szCs w:val="20"/>
                <w:lang w:val="en-US"/>
              </w:rPr>
            </w:pPr>
            <w:r w:rsidRPr="00E01D9F">
              <w:rPr>
                <w:rFonts w:cs="Arial"/>
                <w:iCs/>
                <w:sz w:val="20"/>
                <w:szCs w:val="20"/>
                <w:lang w:val="en-US"/>
              </w:rPr>
              <w:t>9.0</w:t>
            </w:r>
          </w:p>
        </w:tc>
      </w:tr>
    </w:tbl>
    <w:p w14:paraId="1657BA11" w14:textId="41890435" w:rsidR="00AA789B" w:rsidRPr="00E01D9F" w:rsidRDefault="00784538" w:rsidP="00AA789B">
      <w:pPr>
        <w:spacing w:before="240"/>
        <w:rPr>
          <w:rFonts w:cs="Arial"/>
          <w:sz w:val="20"/>
          <w:szCs w:val="20"/>
          <w:lang w:val="en-US"/>
        </w:rPr>
      </w:pPr>
      <w:r w:rsidRPr="00E01D9F">
        <w:rPr>
          <w:rFonts w:cs="Arial"/>
          <w:sz w:val="20"/>
          <w:szCs w:val="20"/>
          <w:lang w:val="en-US"/>
        </w:rPr>
        <w:t>TOIECT score = listening score + reading score</w:t>
      </w:r>
    </w:p>
    <w:p w14:paraId="407340D1" w14:textId="3B87F51E" w:rsidR="00784538" w:rsidRPr="00E01D9F" w:rsidRDefault="00784538" w:rsidP="00784538">
      <w:pPr>
        <w:spacing w:before="240" w:line="240" w:lineRule="auto"/>
        <w:rPr>
          <w:rFonts w:cs="Arial"/>
          <w:sz w:val="20"/>
          <w:szCs w:val="20"/>
          <w:lang w:val="en-US"/>
        </w:rPr>
      </w:pPr>
      <w:r w:rsidRPr="00E01D9F">
        <w:rPr>
          <w:rFonts w:cs="Arial"/>
          <w:sz w:val="20"/>
          <w:szCs w:val="20"/>
          <w:lang w:val="en-US"/>
        </w:rPr>
        <w:t>If the test is more than 6 months old, it is no longer valid.</w:t>
      </w:r>
    </w:p>
    <w:p w14:paraId="69D340A2" w14:textId="1BD09554" w:rsidR="00784538" w:rsidRPr="00E01D9F" w:rsidRDefault="00784538" w:rsidP="00784538">
      <w:pPr>
        <w:spacing w:before="240" w:line="240" w:lineRule="auto"/>
        <w:rPr>
          <w:rFonts w:cs="Arial"/>
          <w:b/>
          <w:bCs/>
          <w:sz w:val="20"/>
          <w:szCs w:val="20"/>
          <w:lang w:val="en-US"/>
        </w:rPr>
      </w:pPr>
      <w:r w:rsidRPr="00E01D9F">
        <w:rPr>
          <w:rFonts w:cs="Arial"/>
          <w:b/>
          <w:bCs/>
          <w:sz w:val="20"/>
          <w:szCs w:val="20"/>
          <w:lang w:val="en-US"/>
        </w:rPr>
        <w:t>Software requirement:</w:t>
      </w:r>
    </w:p>
    <w:p w14:paraId="0CC4E8FB" w14:textId="77777777" w:rsidR="00784538" w:rsidRPr="00E01D9F" w:rsidRDefault="00784538" w:rsidP="00784538">
      <w:pPr>
        <w:spacing w:before="240" w:line="240" w:lineRule="auto"/>
        <w:rPr>
          <w:rFonts w:cs="Arial"/>
          <w:sz w:val="20"/>
          <w:szCs w:val="20"/>
          <w:lang w:val="en-US"/>
        </w:rPr>
      </w:pPr>
      <w:r w:rsidRPr="00E01D9F">
        <w:rPr>
          <w:rFonts w:cs="Arial"/>
          <w:sz w:val="20"/>
          <w:szCs w:val="20"/>
          <w:lang w:val="en-US"/>
        </w:rPr>
        <w:t>Students write the console application to make the request as follows:</w:t>
      </w:r>
    </w:p>
    <w:p w14:paraId="792AA851" w14:textId="77777777" w:rsidR="00784538" w:rsidRPr="00E01D9F" w:rsidRDefault="00784538" w:rsidP="00784538">
      <w:pPr>
        <w:spacing w:before="240" w:line="240" w:lineRule="auto"/>
        <w:rPr>
          <w:rFonts w:cs="Arial"/>
          <w:sz w:val="20"/>
          <w:szCs w:val="20"/>
          <w:lang w:val="en-US"/>
        </w:rPr>
      </w:pPr>
      <w:r w:rsidRPr="00E01D9F">
        <w:rPr>
          <w:rFonts w:cs="Arial"/>
          <w:sz w:val="20"/>
          <w:szCs w:val="20"/>
          <w:lang w:val="en-US"/>
        </w:rPr>
        <w:t>Input: user enters the file path toiec.xml.</w:t>
      </w:r>
    </w:p>
    <w:p w14:paraId="2BFD8717" w14:textId="6B6A425F" w:rsidR="00784538" w:rsidRPr="00E01D9F" w:rsidRDefault="00784538" w:rsidP="00784538">
      <w:pPr>
        <w:spacing w:before="240" w:line="240" w:lineRule="auto"/>
        <w:rPr>
          <w:rFonts w:cs="Arial"/>
          <w:sz w:val="20"/>
          <w:szCs w:val="20"/>
          <w:lang w:val="en-US"/>
        </w:rPr>
      </w:pPr>
      <w:r w:rsidRPr="00E01D9F">
        <w:rPr>
          <w:rFonts w:cs="Arial"/>
          <w:sz w:val="20"/>
          <w:szCs w:val="20"/>
          <w:lang w:val="en-US"/>
        </w:rPr>
        <w:t>Output: sort results according to ielts gradually decreasing, export ielts.xml file containing xml content as converted point as follows</w:t>
      </w:r>
    </w:p>
    <w:p w14:paraId="0134B4D2" w14:textId="77777777" w:rsidR="00784538" w:rsidRPr="00E01D9F" w:rsidRDefault="00784538" w:rsidP="00784538">
      <w:pPr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&lt;IeltsTest&gt;</w:t>
      </w:r>
    </w:p>
    <w:p w14:paraId="5E099B14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&lt;Name&gt;Crist Evan&lt;/Name&gt;</w:t>
      </w:r>
    </w:p>
    <w:p w14:paraId="318F3059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&lt;Batch&gt;T20180004&lt;/Batch&gt;</w:t>
      </w:r>
    </w:p>
    <w:p w14:paraId="5D3EA2B8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&lt;TakenDate&gt;20/04/2018&lt;/TakenDate&gt;</w:t>
      </w:r>
    </w:p>
    <w:p w14:paraId="46F54542" w14:textId="77777777" w:rsidR="00784538" w:rsidRPr="00E01D9F" w:rsidRDefault="00784538" w:rsidP="00784538">
      <w:pPr>
        <w:ind w:left="720"/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&lt;Ielts &gt;6.0&lt;/ Ielts &gt;</w:t>
      </w:r>
    </w:p>
    <w:p w14:paraId="4A6EDBB4" w14:textId="6D95DC66" w:rsidR="00784538" w:rsidRPr="00E01D9F" w:rsidRDefault="00784538" w:rsidP="00784538">
      <w:pPr>
        <w:jc w:val="both"/>
        <w:rPr>
          <w:rFonts w:cs="Arial"/>
          <w:iCs/>
          <w:sz w:val="20"/>
          <w:szCs w:val="20"/>
          <w:lang w:val="en-US"/>
        </w:rPr>
      </w:pPr>
      <w:r w:rsidRPr="00E01D9F">
        <w:rPr>
          <w:rFonts w:cs="Arial"/>
          <w:iCs/>
          <w:sz w:val="20"/>
          <w:szCs w:val="20"/>
          <w:lang w:val="en-US"/>
        </w:rPr>
        <w:t>&lt;/IeltsTest&gt;</w:t>
      </w:r>
    </w:p>
    <w:p w14:paraId="29352539" w14:textId="094F5F05" w:rsidR="00784538" w:rsidRPr="00E01D9F" w:rsidRDefault="00784538" w:rsidP="00E01D9F">
      <w:pPr>
        <w:ind w:left="2160" w:hanging="2160"/>
        <w:jc w:val="both"/>
        <w:rPr>
          <w:rFonts w:cs="Arial"/>
          <w:b/>
          <w:bCs/>
          <w:sz w:val="20"/>
          <w:szCs w:val="20"/>
          <w:lang w:val="en-US"/>
        </w:rPr>
      </w:pPr>
      <w:r w:rsidRPr="00E01D9F">
        <w:rPr>
          <w:rFonts w:cs="Arial"/>
          <w:b/>
          <w:bCs/>
          <w:sz w:val="20"/>
          <w:szCs w:val="20"/>
          <w:lang w:val="en-US"/>
        </w:rPr>
        <w:t>Technical requirements</w:t>
      </w:r>
      <w:r w:rsidR="00E01D9F" w:rsidRPr="00E01D9F">
        <w:rPr>
          <w:rFonts w:cs="Arial"/>
          <w:b/>
          <w:bCs/>
          <w:sz w:val="20"/>
          <w:szCs w:val="20"/>
          <w:lang w:val="en-US"/>
        </w:rPr>
        <w:t>:</w:t>
      </w:r>
    </w:p>
    <w:p w14:paraId="144D34BE" w14:textId="6A5616C3" w:rsidR="00E01D9F" w:rsidRPr="00E01D9F" w:rsidRDefault="00E01D9F" w:rsidP="00E01D9F">
      <w:pPr>
        <w:pStyle w:val="NormalWeb"/>
        <w:numPr>
          <w:ilvl w:val="0"/>
          <w:numId w:val="33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01D9F">
        <w:rPr>
          <w:rFonts w:ascii="Arial" w:hAnsi="Arial" w:cs="Arial"/>
          <w:sz w:val="20"/>
          <w:szCs w:val="20"/>
        </w:rPr>
        <w:lastRenderedPageBreak/>
        <w:t>Write on console application, comply with Fsoft coding conventions</w:t>
      </w:r>
    </w:p>
    <w:p w14:paraId="6911E203" w14:textId="77777777" w:rsidR="00E01D9F" w:rsidRPr="00E01D9F" w:rsidRDefault="00E01D9F" w:rsidP="00E01D9F">
      <w:pPr>
        <w:pStyle w:val="NormalWeb"/>
        <w:numPr>
          <w:ilvl w:val="0"/>
          <w:numId w:val="33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01D9F">
        <w:rPr>
          <w:rFonts w:ascii="Arial" w:hAnsi="Arial" w:cs="Arial"/>
          <w:sz w:val="20"/>
          <w:szCs w:val="20"/>
        </w:rPr>
        <w:t>Build the class corresponding to the ToiecTest, IeltsTest objects</w:t>
      </w:r>
    </w:p>
    <w:p w14:paraId="02396C32" w14:textId="77777777" w:rsidR="00E01D9F" w:rsidRPr="00E01D9F" w:rsidRDefault="00E01D9F" w:rsidP="00E01D9F">
      <w:pPr>
        <w:pStyle w:val="NormalWeb"/>
        <w:numPr>
          <w:ilvl w:val="0"/>
          <w:numId w:val="33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01D9F">
        <w:rPr>
          <w:rFonts w:ascii="Arial" w:hAnsi="Arial" w:cs="Arial"/>
          <w:sz w:val="20"/>
          <w:szCs w:val="20"/>
        </w:rPr>
        <w:t>Use the ICompareable interface to implement the Sort method of List &lt;IeltsTest&gt;.</w:t>
      </w:r>
    </w:p>
    <w:p w14:paraId="70ED13CB" w14:textId="2F2E9FD3" w:rsidR="00E01D9F" w:rsidRPr="00E01D9F" w:rsidRDefault="00E01D9F" w:rsidP="00E01D9F">
      <w:pPr>
        <w:pStyle w:val="NormalWeb"/>
        <w:numPr>
          <w:ilvl w:val="0"/>
          <w:numId w:val="33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01D9F">
        <w:rPr>
          <w:rFonts w:ascii="Arial" w:hAnsi="Arial" w:cs="Arial"/>
          <w:sz w:val="20"/>
          <w:szCs w:val="20"/>
        </w:rPr>
        <w:t xml:space="preserve"> It should be noted that data from files can be very large, leading to slow processing. Therefore, it is necessary to optimize the code.</w:t>
      </w:r>
    </w:p>
    <w:p w14:paraId="701C9A02" w14:textId="77777777" w:rsidR="00E01D9F" w:rsidRPr="00E01D9F" w:rsidRDefault="00E01D9F" w:rsidP="00E01D9F">
      <w:pPr>
        <w:rPr>
          <w:lang w:val="en-US"/>
        </w:rPr>
      </w:pPr>
    </w:p>
    <w:p w14:paraId="668115F8" w14:textId="77777777" w:rsidR="00784538" w:rsidRPr="00784538" w:rsidRDefault="00784538" w:rsidP="00784538">
      <w:pPr>
        <w:spacing w:before="240" w:line="240" w:lineRule="auto"/>
        <w:rPr>
          <w:rFonts w:cs="Arial"/>
          <w:sz w:val="20"/>
          <w:szCs w:val="20"/>
          <w:lang w:val="en-US"/>
        </w:rPr>
      </w:pPr>
    </w:p>
    <w:sectPr w:rsidR="00784538" w:rsidRPr="00784538" w:rsidSect="007A5F82">
      <w:headerReference w:type="default" r:id="rId15"/>
      <w:footerReference w:type="default" r:id="rId16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742BD" w14:textId="77777777" w:rsidR="0059343C" w:rsidRDefault="0059343C" w:rsidP="002F6E6E">
      <w:pPr>
        <w:pStyle w:val="ListParagraph"/>
      </w:pPr>
      <w:r>
        <w:separator/>
      </w:r>
    </w:p>
  </w:endnote>
  <w:endnote w:type="continuationSeparator" w:id="0">
    <w:p w14:paraId="4225284C" w14:textId="77777777" w:rsidR="0059343C" w:rsidRDefault="0059343C" w:rsidP="002F6E6E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27C7A33E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015B9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CC20F" w14:textId="77777777" w:rsidR="0059343C" w:rsidRDefault="0059343C" w:rsidP="002F6E6E">
      <w:pPr>
        <w:pStyle w:val="ListParagraph"/>
      </w:pPr>
      <w:r>
        <w:separator/>
      </w:r>
    </w:p>
  </w:footnote>
  <w:footnote w:type="continuationSeparator" w:id="0">
    <w:p w14:paraId="33C72B4A" w14:textId="77777777" w:rsidR="0059343C" w:rsidRDefault="0059343C" w:rsidP="002F6E6E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2A0F347A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5E748E">
      <w:rPr>
        <w:sz w:val="20"/>
        <w:lang w:val="en-GB"/>
      </w:rPr>
      <w:t xml:space="preserve">C# </w:t>
    </w:r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A0914"/>
    <w:multiLevelType w:val="hybridMultilevel"/>
    <w:tmpl w:val="0F220C84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9600C"/>
    <w:multiLevelType w:val="hybridMultilevel"/>
    <w:tmpl w:val="A986E462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B12F5"/>
    <w:multiLevelType w:val="hybridMultilevel"/>
    <w:tmpl w:val="BE1AA628"/>
    <w:lvl w:ilvl="0" w:tplc="BEC63218">
      <w:start w:val="1"/>
      <w:numFmt w:val="decimal"/>
      <w:pStyle w:val="ListParagraph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B763B"/>
    <w:multiLevelType w:val="hybridMultilevel"/>
    <w:tmpl w:val="0A0CB23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E2A42"/>
    <w:multiLevelType w:val="hybridMultilevel"/>
    <w:tmpl w:val="367C8B80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3D2C4F0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92F81"/>
    <w:multiLevelType w:val="hybridMultilevel"/>
    <w:tmpl w:val="5D82A7D6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C40B7"/>
    <w:multiLevelType w:val="hybridMultilevel"/>
    <w:tmpl w:val="96A4BD5E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A73D1"/>
    <w:multiLevelType w:val="hybridMultilevel"/>
    <w:tmpl w:val="C59A5058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5486D"/>
    <w:multiLevelType w:val="hybridMultilevel"/>
    <w:tmpl w:val="91CA8BAA"/>
    <w:lvl w:ilvl="0" w:tplc="B1B87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8"/>
  </w:num>
  <w:num w:numId="5">
    <w:abstractNumId w:val="15"/>
  </w:num>
  <w:num w:numId="6">
    <w:abstractNumId w:val="14"/>
  </w:num>
  <w:num w:numId="7">
    <w:abstractNumId w:val="25"/>
  </w:num>
  <w:num w:numId="8">
    <w:abstractNumId w:val="2"/>
  </w:num>
  <w:num w:numId="9">
    <w:abstractNumId w:val="20"/>
  </w:num>
  <w:num w:numId="10">
    <w:abstractNumId w:val="23"/>
  </w:num>
  <w:num w:numId="11">
    <w:abstractNumId w:val="10"/>
  </w:num>
  <w:num w:numId="12">
    <w:abstractNumId w:val="9"/>
  </w:num>
  <w:num w:numId="13">
    <w:abstractNumId w:val="29"/>
  </w:num>
  <w:num w:numId="14">
    <w:abstractNumId w:val="12"/>
  </w:num>
  <w:num w:numId="15">
    <w:abstractNumId w:val="19"/>
  </w:num>
  <w:num w:numId="16">
    <w:abstractNumId w:val="7"/>
  </w:num>
  <w:num w:numId="17">
    <w:abstractNumId w:val="18"/>
  </w:num>
  <w:num w:numId="18">
    <w:abstractNumId w:val="31"/>
  </w:num>
  <w:num w:numId="19">
    <w:abstractNumId w:val="22"/>
  </w:num>
  <w:num w:numId="20">
    <w:abstractNumId w:val="16"/>
  </w:num>
  <w:num w:numId="21">
    <w:abstractNumId w:val="26"/>
  </w:num>
  <w:num w:numId="22">
    <w:abstractNumId w:val="1"/>
  </w:num>
  <w:num w:numId="23">
    <w:abstractNumId w:val="21"/>
  </w:num>
  <w:num w:numId="24">
    <w:abstractNumId w:val="11"/>
  </w:num>
  <w:num w:numId="25">
    <w:abstractNumId w:val="0"/>
  </w:num>
  <w:num w:numId="26">
    <w:abstractNumId w:val="32"/>
  </w:num>
  <w:num w:numId="27">
    <w:abstractNumId w:val="24"/>
  </w:num>
  <w:num w:numId="28">
    <w:abstractNumId w:val="13"/>
  </w:num>
  <w:num w:numId="29">
    <w:abstractNumId w:val="27"/>
  </w:num>
  <w:num w:numId="30">
    <w:abstractNumId w:val="30"/>
  </w:num>
  <w:num w:numId="31">
    <w:abstractNumId w:val="17"/>
  </w:num>
  <w:num w:numId="32">
    <w:abstractNumId w:val="8"/>
  </w:num>
  <w:num w:numId="3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71BD3"/>
    <w:rsid w:val="00092BB0"/>
    <w:rsid w:val="00092EC3"/>
    <w:rsid w:val="000B5A8B"/>
    <w:rsid w:val="000C1FE0"/>
    <w:rsid w:val="000C4A66"/>
    <w:rsid w:val="000D26B8"/>
    <w:rsid w:val="000F0720"/>
    <w:rsid w:val="001015B9"/>
    <w:rsid w:val="001207DB"/>
    <w:rsid w:val="00127B81"/>
    <w:rsid w:val="00151B68"/>
    <w:rsid w:val="001530E5"/>
    <w:rsid w:val="00167DA8"/>
    <w:rsid w:val="00171177"/>
    <w:rsid w:val="001732BE"/>
    <w:rsid w:val="001820A9"/>
    <w:rsid w:val="001A412D"/>
    <w:rsid w:val="001A41A7"/>
    <w:rsid w:val="001D189B"/>
    <w:rsid w:val="001E05CE"/>
    <w:rsid w:val="001E217D"/>
    <w:rsid w:val="001F3EED"/>
    <w:rsid w:val="001F455A"/>
    <w:rsid w:val="001F5A02"/>
    <w:rsid w:val="00201C24"/>
    <w:rsid w:val="00215938"/>
    <w:rsid w:val="002279BD"/>
    <w:rsid w:val="002353A4"/>
    <w:rsid w:val="002454BF"/>
    <w:rsid w:val="00251E83"/>
    <w:rsid w:val="002555F0"/>
    <w:rsid w:val="00255B7B"/>
    <w:rsid w:val="00280532"/>
    <w:rsid w:val="002863CD"/>
    <w:rsid w:val="002A0595"/>
    <w:rsid w:val="002A1B75"/>
    <w:rsid w:val="002A3A5B"/>
    <w:rsid w:val="002B262C"/>
    <w:rsid w:val="002B6010"/>
    <w:rsid w:val="002B7BD8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519F3"/>
    <w:rsid w:val="00360613"/>
    <w:rsid w:val="003613A0"/>
    <w:rsid w:val="00361EF1"/>
    <w:rsid w:val="00364177"/>
    <w:rsid w:val="00365484"/>
    <w:rsid w:val="003B2291"/>
    <w:rsid w:val="003D23DC"/>
    <w:rsid w:val="003D24A1"/>
    <w:rsid w:val="003D552E"/>
    <w:rsid w:val="003D6CC1"/>
    <w:rsid w:val="003F19DF"/>
    <w:rsid w:val="003F684D"/>
    <w:rsid w:val="004053C9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4D85"/>
    <w:rsid w:val="004E519F"/>
    <w:rsid w:val="005005D3"/>
    <w:rsid w:val="0050359B"/>
    <w:rsid w:val="00520E2A"/>
    <w:rsid w:val="005220FF"/>
    <w:rsid w:val="00523598"/>
    <w:rsid w:val="0053500E"/>
    <w:rsid w:val="00561850"/>
    <w:rsid w:val="0056236F"/>
    <w:rsid w:val="00577021"/>
    <w:rsid w:val="0057792B"/>
    <w:rsid w:val="00581F03"/>
    <w:rsid w:val="00582855"/>
    <w:rsid w:val="0059343C"/>
    <w:rsid w:val="005940DB"/>
    <w:rsid w:val="0059753A"/>
    <w:rsid w:val="005C20E6"/>
    <w:rsid w:val="005C5B42"/>
    <w:rsid w:val="005E1B8E"/>
    <w:rsid w:val="005E64CE"/>
    <w:rsid w:val="005E748E"/>
    <w:rsid w:val="0060771D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1F59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4538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C2C"/>
    <w:rsid w:val="00826F93"/>
    <w:rsid w:val="00860A98"/>
    <w:rsid w:val="00860E6D"/>
    <w:rsid w:val="00862BE6"/>
    <w:rsid w:val="00867581"/>
    <w:rsid w:val="0088352E"/>
    <w:rsid w:val="008838C8"/>
    <w:rsid w:val="00890112"/>
    <w:rsid w:val="0089238A"/>
    <w:rsid w:val="00893E3C"/>
    <w:rsid w:val="00896FDE"/>
    <w:rsid w:val="008A0793"/>
    <w:rsid w:val="008A4DED"/>
    <w:rsid w:val="008A6098"/>
    <w:rsid w:val="008B5C61"/>
    <w:rsid w:val="008C016E"/>
    <w:rsid w:val="008C257D"/>
    <w:rsid w:val="008C259B"/>
    <w:rsid w:val="008D27E0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C19C2"/>
    <w:rsid w:val="009E5C98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8297B"/>
    <w:rsid w:val="00A948B8"/>
    <w:rsid w:val="00AA02BE"/>
    <w:rsid w:val="00AA789B"/>
    <w:rsid w:val="00AB2652"/>
    <w:rsid w:val="00AB5C3D"/>
    <w:rsid w:val="00AE1EF1"/>
    <w:rsid w:val="00AE77E9"/>
    <w:rsid w:val="00AF0F10"/>
    <w:rsid w:val="00AF70F7"/>
    <w:rsid w:val="00B01394"/>
    <w:rsid w:val="00B02EB8"/>
    <w:rsid w:val="00B11EC0"/>
    <w:rsid w:val="00B14E62"/>
    <w:rsid w:val="00B22F0F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92BAD"/>
    <w:rsid w:val="00CA2687"/>
    <w:rsid w:val="00CC0FCA"/>
    <w:rsid w:val="00CC56D8"/>
    <w:rsid w:val="00CD171A"/>
    <w:rsid w:val="00CE04B3"/>
    <w:rsid w:val="00CE217D"/>
    <w:rsid w:val="00CE4E63"/>
    <w:rsid w:val="00CF517A"/>
    <w:rsid w:val="00D01CEC"/>
    <w:rsid w:val="00D1306F"/>
    <w:rsid w:val="00D21A33"/>
    <w:rsid w:val="00D44029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6D10"/>
    <w:rsid w:val="00DB3AF7"/>
    <w:rsid w:val="00DB79D9"/>
    <w:rsid w:val="00DC37F7"/>
    <w:rsid w:val="00DC6B8C"/>
    <w:rsid w:val="00DD75D4"/>
    <w:rsid w:val="00E01D9F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86ACE"/>
    <w:rsid w:val="00EA37CD"/>
    <w:rsid w:val="00EB1AF3"/>
    <w:rsid w:val="00EB6A9D"/>
    <w:rsid w:val="00EC0854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D9F"/>
    <w:pPr>
      <w:keepNext/>
      <w:keepLines/>
      <w:shd w:val="clear" w:color="auto" w:fill="D9D9D9"/>
      <w:spacing w:before="240" w:after="120"/>
      <w:ind w:right="-76"/>
      <w:outlineLvl w:val="0"/>
    </w:pPr>
    <w:rPr>
      <w:rFonts w:eastAsia="Times New Roman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9F"/>
    <w:rPr>
      <w:rFonts w:eastAsia="Times New Roman" w:cs="Arial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2F6E6E"/>
    <w:pPr>
      <w:keepNext/>
      <w:keepLines/>
      <w:numPr>
        <w:numId w:val="12"/>
      </w:numPr>
      <w:spacing w:before="200"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F6E6E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3718D4-8AF7-40A1-B12F-B538F2E9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167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90</cp:revision>
  <cp:lastPrinted>2019-06-10T04:15:00Z</cp:lastPrinted>
  <dcterms:created xsi:type="dcterms:W3CDTF">2019-06-11T10:02:00Z</dcterms:created>
  <dcterms:modified xsi:type="dcterms:W3CDTF">2019-06-25T04:39:00Z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