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0214C707" w:rsidR="005E64CE" w:rsidRPr="00E251F7" w:rsidRDefault="00E251F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C# Basics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3CB799D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55EA" w:rsidRPr="007355B1" w14:paraId="776470B2" w14:textId="77777777" w:rsidTr="007355B1">
        <w:tc>
          <w:tcPr>
            <w:tcW w:w="540" w:type="dxa"/>
          </w:tcPr>
          <w:p w14:paraId="789DCC80" w14:textId="6FBE6412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58BB495A" w14:textId="7611ED56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15/Apr/2019</w:t>
            </w:r>
          </w:p>
        </w:tc>
        <w:tc>
          <w:tcPr>
            <w:tcW w:w="2689" w:type="dxa"/>
          </w:tcPr>
          <w:p w14:paraId="23F9EF78" w14:textId="28CB048A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content</w:t>
            </w:r>
          </w:p>
        </w:tc>
        <w:tc>
          <w:tcPr>
            <w:tcW w:w="1271" w:type="dxa"/>
          </w:tcPr>
          <w:p w14:paraId="4664860A" w14:textId="0F79E532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170" w:type="dxa"/>
          </w:tcPr>
          <w:p w14:paraId="1977175C" w14:textId="525A7871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8C7E337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55EA" w:rsidRPr="007355B1" w14:paraId="59A5279E" w14:textId="77777777" w:rsidTr="007355B1">
        <w:tc>
          <w:tcPr>
            <w:tcW w:w="540" w:type="dxa"/>
          </w:tcPr>
          <w:p w14:paraId="634453F3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55EA" w:rsidRPr="007355B1" w14:paraId="2D067491" w14:textId="77777777" w:rsidTr="007355B1">
        <w:tc>
          <w:tcPr>
            <w:tcW w:w="540" w:type="dxa"/>
          </w:tcPr>
          <w:p w14:paraId="2FEDCBA4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55EA" w:rsidRPr="007355B1" w14:paraId="3990A1AB" w14:textId="77777777" w:rsidTr="007355B1">
        <w:tc>
          <w:tcPr>
            <w:tcW w:w="540" w:type="dxa"/>
          </w:tcPr>
          <w:p w14:paraId="6BB29C57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55EA" w:rsidRPr="007355B1" w14:paraId="58FEA944" w14:textId="77777777" w:rsidTr="007355B1">
        <w:tc>
          <w:tcPr>
            <w:tcW w:w="540" w:type="dxa"/>
          </w:tcPr>
          <w:p w14:paraId="7C9700D9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55EA" w:rsidRPr="007355B1" w14:paraId="3ECCC41B" w14:textId="77777777" w:rsidTr="007355B1">
        <w:tc>
          <w:tcPr>
            <w:tcW w:w="540" w:type="dxa"/>
          </w:tcPr>
          <w:p w14:paraId="3CB07324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55EA" w:rsidRPr="007355B1" w14:paraId="3416B365" w14:textId="77777777" w:rsidTr="007355B1">
        <w:tc>
          <w:tcPr>
            <w:tcW w:w="540" w:type="dxa"/>
          </w:tcPr>
          <w:p w14:paraId="508C0F02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55EA" w:rsidRPr="007355B1" w14:paraId="1993DAF8" w14:textId="77777777" w:rsidTr="007355B1">
        <w:tc>
          <w:tcPr>
            <w:tcW w:w="540" w:type="dxa"/>
          </w:tcPr>
          <w:p w14:paraId="65ED00D5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1B55EA" w:rsidRPr="007355B1" w:rsidRDefault="001B55EA" w:rsidP="001B55E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7B57C590" w14:textId="77777777" w:rsidR="001B55EA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952539">
        <w:rPr>
          <w:rFonts w:cs="Arial"/>
          <w:sz w:val="20"/>
          <w:szCs w:val="20"/>
        </w:rPr>
        <w:fldChar w:fldCharType="begin"/>
      </w:r>
      <w:r w:rsidR="002F3B39" w:rsidRPr="00952539">
        <w:rPr>
          <w:rFonts w:cs="Arial"/>
          <w:sz w:val="20"/>
          <w:szCs w:val="20"/>
        </w:rPr>
        <w:instrText xml:space="preserve"> TOC \o "1-3" \h \z \u </w:instrText>
      </w:r>
      <w:r w:rsidRPr="00952539">
        <w:rPr>
          <w:rFonts w:cs="Arial"/>
          <w:sz w:val="20"/>
          <w:szCs w:val="20"/>
        </w:rPr>
        <w:fldChar w:fldCharType="separate"/>
      </w:r>
      <w:hyperlink w:anchor="_Toc17709319" w:history="1">
        <w:r w:rsidR="001B55EA" w:rsidRPr="00E210C8">
          <w:rPr>
            <w:rStyle w:val="Hyperlink"/>
            <w:rFonts w:cs="Arial"/>
            <w:noProof/>
          </w:rPr>
          <w:t>Lab 11: Work with Abstract Class</w:t>
        </w:r>
        <w:r w:rsidR="001B55EA">
          <w:rPr>
            <w:noProof/>
            <w:webHidden/>
          </w:rPr>
          <w:tab/>
        </w:r>
        <w:r w:rsidR="001B55EA">
          <w:rPr>
            <w:noProof/>
            <w:webHidden/>
          </w:rPr>
          <w:fldChar w:fldCharType="begin"/>
        </w:r>
        <w:r w:rsidR="001B55EA">
          <w:rPr>
            <w:noProof/>
            <w:webHidden/>
          </w:rPr>
          <w:instrText xml:space="preserve"> PAGEREF _Toc17709319 \h </w:instrText>
        </w:r>
        <w:r w:rsidR="001B55EA">
          <w:rPr>
            <w:noProof/>
            <w:webHidden/>
          </w:rPr>
        </w:r>
        <w:r w:rsidR="001B55EA">
          <w:rPr>
            <w:noProof/>
            <w:webHidden/>
          </w:rPr>
          <w:fldChar w:fldCharType="separate"/>
        </w:r>
        <w:r w:rsidR="001B55EA">
          <w:rPr>
            <w:noProof/>
            <w:webHidden/>
          </w:rPr>
          <w:t>4</w:t>
        </w:r>
        <w:r w:rsidR="001B55EA">
          <w:rPr>
            <w:noProof/>
            <w:webHidden/>
          </w:rPr>
          <w:fldChar w:fldCharType="end"/>
        </w:r>
      </w:hyperlink>
    </w:p>
    <w:p w14:paraId="71432EBA" w14:textId="77777777" w:rsidR="001B55EA" w:rsidRDefault="001B55E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320" w:history="1">
        <w:r w:rsidRPr="00E210C8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49ADE" w14:textId="77777777" w:rsidR="001B55EA" w:rsidRDefault="001B55E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321" w:history="1">
        <w:r w:rsidRPr="00E210C8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615E1" w14:textId="77777777" w:rsidR="001B55EA" w:rsidRDefault="001B55E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322" w:history="1">
        <w:r w:rsidRPr="00E210C8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253C6" w14:textId="77777777" w:rsidR="001B55EA" w:rsidRDefault="001B55E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323" w:history="1">
        <w:r w:rsidRPr="00E210C8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E49026" w14:textId="77777777" w:rsidR="001B55EA" w:rsidRDefault="001B55E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324" w:history="1">
        <w:r w:rsidRPr="00E210C8">
          <w:rPr>
            <w:rStyle w:val="Hyperlink"/>
            <w:noProof/>
          </w:rPr>
          <w:t xml:space="preserve">Step 1: Create project named </w:t>
        </w:r>
        <w:r w:rsidRPr="00E210C8">
          <w:rPr>
            <w:rStyle w:val="Hyperlink"/>
            <w:b/>
            <w:noProof/>
          </w:rPr>
          <w:t xml:space="preserve">Abstract </w:t>
        </w:r>
        <w:r w:rsidRPr="00E210C8">
          <w:rPr>
            <w:rStyle w:val="Hyperlink"/>
            <w:noProof/>
          </w:rPr>
          <w:t>in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7AC4A4" w14:textId="77777777" w:rsidR="001B55EA" w:rsidRDefault="001B55E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325" w:history="1">
        <w:r w:rsidRPr="00E210C8">
          <w:rPr>
            <w:rStyle w:val="Hyperlink"/>
            <w:rFonts w:cs="Arial"/>
            <w:noProof/>
          </w:rPr>
          <w:t xml:space="preserve">Step 2: Add class named </w:t>
        </w:r>
        <w:r w:rsidRPr="00E210C8">
          <w:rPr>
            <w:rStyle w:val="Hyperlink"/>
            <w:rFonts w:cs="Arial"/>
            <w:b/>
            <w:noProof/>
          </w:rPr>
          <w:t xml:space="preserve">FlyingObject </w:t>
        </w:r>
        <w:r w:rsidRPr="00E210C8">
          <w:rPr>
            <w:rStyle w:val="Hyperlink"/>
            <w:rFonts w:cs="Arial"/>
            <w:noProof/>
          </w:rPr>
          <w:t>then declare property and abstract method: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D6A251" w14:textId="77777777" w:rsidR="001B55EA" w:rsidRDefault="001B55E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326" w:history="1">
        <w:r w:rsidRPr="00E210C8">
          <w:rPr>
            <w:rStyle w:val="Hyperlink"/>
            <w:noProof/>
          </w:rPr>
          <w:t>Step 3: Create Bird class inherit from FlyingObject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1DD5FF" w14:textId="77777777" w:rsidR="001B55EA" w:rsidRDefault="001B55E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327" w:history="1">
        <w:r w:rsidRPr="00E210C8">
          <w:rPr>
            <w:rStyle w:val="Hyperlink"/>
            <w:noProof/>
          </w:rPr>
          <w:t>Step 4: Create AirCraft class inherit from FlyingObject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A73F93" w14:textId="77777777" w:rsidR="001B55EA" w:rsidRDefault="001B55E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328" w:history="1">
        <w:r w:rsidRPr="00E210C8">
          <w:rPr>
            <w:rStyle w:val="Hyperlink"/>
            <w:noProof/>
          </w:rPr>
          <w:t>Step 5: In Program.cs file, write code to initial objects in various 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405529" w14:textId="1E733755" w:rsidR="002F3B39" w:rsidRPr="007355B1" w:rsidRDefault="00A530F8">
      <w:pPr>
        <w:rPr>
          <w:rFonts w:cs="Arial"/>
        </w:rPr>
      </w:pPr>
      <w:r w:rsidRPr="00952539">
        <w:rPr>
          <w:rFonts w:cs="Arial"/>
          <w:sz w:val="20"/>
          <w:szCs w:val="20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4062B2E9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Net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D52E5A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11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0C61BCB1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99343F">
              <w:rPr>
                <w:rFonts w:cs="Arial"/>
                <w:b/>
                <w:color w:val="FFFFFF" w:themeColor="background1"/>
                <w:sz w:val="20"/>
                <w:szCs w:val="24"/>
              </w:rPr>
              <w:t>100</w:t>
            </w:r>
          </w:p>
          <w:p w14:paraId="1CA355C6" w14:textId="04104A0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E5D04">
              <w:rPr>
                <w:rFonts w:cs="Arial"/>
                <w:b/>
                <w:color w:val="FFFFFF" w:themeColor="background1"/>
                <w:sz w:val="20"/>
                <w:szCs w:val="24"/>
              </w:rPr>
              <w:t>3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54BA64CF" w:rsidR="00860E6D" w:rsidRPr="00816EA9" w:rsidRDefault="00D52E5A" w:rsidP="00203C28">
      <w:pPr>
        <w:pStyle w:val="Heading1"/>
        <w:rPr>
          <w:rFonts w:ascii="Arial" w:hAnsi="Arial" w:cs="Arial"/>
        </w:rPr>
      </w:pPr>
      <w:bookmarkStart w:id="2" w:name="_Toc536158119"/>
      <w:bookmarkStart w:id="3" w:name="_Toc8042533"/>
      <w:bookmarkStart w:id="4" w:name="_Toc17709319"/>
      <w:r>
        <w:rPr>
          <w:rFonts w:ascii="Arial" w:hAnsi="Arial" w:cs="Arial"/>
        </w:rPr>
        <w:t>Lab 11</w:t>
      </w:r>
      <w:r w:rsidR="0004181A" w:rsidRPr="0004181A">
        <w:rPr>
          <w:rFonts w:ascii="Arial" w:hAnsi="Arial" w:cs="Arial"/>
          <w:lang w:val="vi-VN"/>
        </w:rPr>
        <w:t>:</w:t>
      </w:r>
      <w:bookmarkEnd w:id="2"/>
      <w:r w:rsidR="00192E3A">
        <w:rPr>
          <w:rFonts w:ascii="Arial" w:hAnsi="Arial" w:cs="Arial"/>
        </w:rPr>
        <w:t xml:space="preserve"> </w:t>
      </w:r>
      <w:r w:rsidR="00192E3A" w:rsidRPr="00816EA9">
        <w:rPr>
          <w:rFonts w:ascii="Arial" w:hAnsi="Arial" w:cs="Arial"/>
        </w:rPr>
        <w:t>Work</w:t>
      </w:r>
      <w:r w:rsidR="00F96430">
        <w:rPr>
          <w:rFonts w:ascii="Arial" w:hAnsi="Arial" w:cs="Arial"/>
        </w:rPr>
        <w:t xml:space="preserve"> with</w:t>
      </w:r>
      <w:r w:rsidR="00192E3A" w:rsidRPr="00816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Abstract C</w:t>
      </w:r>
      <w:r w:rsidRPr="00D52E5A">
        <w:rPr>
          <w:rFonts w:ascii="Arial" w:hAnsi="Arial" w:cs="Arial"/>
        </w:rPr>
        <w:t>lass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7709320"/>
      <w:bookmarkEnd w:id="3"/>
      <w:r w:rsidRPr="00090250">
        <w:t>Objectives:</w:t>
      </w:r>
      <w:bookmarkEnd w:id="5"/>
    </w:p>
    <w:p w14:paraId="315210FD" w14:textId="49E4F913" w:rsidR="00B00049" w:rsidRPr="00952539" w:rsidRDefault="002F0ABF" w:rsidP="00952539">
      <w:pPr>
        <w:pStyle w:val="ListParagraph"/>
        <w:rPr>
          <w:b/>
          <w:u w:val="single"/>
        </w:rPr>
      </w:pPr>
      <w:r w:rsidRPr="00952539">
        <w:t xml:space="preserve">Understand </w:t>
      </w:r>
      <w:r w:rsidR="0011113E" w:rsidRPr="00952539">
        <w:t xml:space="preserve">use </w:t>
      </w:r>
      <w:proofErr w:type="spellStart"/>
      <w:r w:rsidR="0011113E" w:rsidRPr="00952539">
        <w:t>Abtract</w:t>
      </w:r>
      <w:proofErr w:type="spellEnd"/>
      <w:r w:rsidR="0011113E" w:rsidRPr="00952539">
        <w:t xml:space="preserve"> class </w:t>
      </w:r>
      <w:r w:rsidRPr="00952539">
        <w:t>in C #</w:t>
      </w:r>
      <w:r w:rsidR="00D05A31" w:rsidRPr="00952539">
        <w:t>.</w:t>
      </w:r>
    </w:p>
    <w:p w14:paraId="67971798" w14:textId="0B5A94A4" w:rsidR="00EF4573" w:rsidRPr="00F047E1" w:rsidRDefault="005921F5" w:rsidP="00090250">
      <w:pPr>
        <w:pStyle w:val="Style2"/>
      </w:pPr>
      <w:bookmarkStart w:id="6" w:name="_Toc17709321"/>
      <w:r w:rsidRPr="005921F5">
        <w:t>Prerequisites</w:t>
      </w:r>
      <w:r w:rsidR="00EF4573">
        <w:t>:</w:t>
      </w:r>
      <w:bookmarkEnd w:id="6"/>
    </w:p>
    <w:p w14:paraId="36C89480" w14:textId="1EC9A04B" w:rsidR="009C19C2" w:rsidRPr="00192E3A" w:rsidRDefault="003C5098" w:rsidP="00952539">
      <w:pPr>
        <w:pStyle w:val="ListParagraph"/>
        <w:rPr>
          <w:b/>
          <w:bCs/>
        </w:rPr>
      </w:pPr>
      <w:r w:rsidRPr="00192E3A">
        <w:t>Download and installs Visual Studio (included .net Framework)</w:t>
      </w:r>
    </w:p>
    <w:p w14:paraId="36824EB4" w14:textId="6265B702" w:rsidR="00004A2C" w:rsidRDefault="00004A2C" w:rsidP="003C5098">
      <w:pPr>
        <w:pStyle w:val="Style2"/>
        <w:spacing w:line="360" w:lineRule="auto"/>
      </w:pPr>
      <w:bookmarkStart w:id="7" w:name="_Toc17709322"/>
      <w:r>
        <w:t>Problem</w:t>
      </w:r>
      <w:r w:rsidR="00DA1E0E">
        <w:t xml:space="preserve"> Description</w:t>
      </w:r>
      <w:r>
        <w:t>:</w:t>
      </w:r>
      <w:bookmarkEnd w:id="7"/>
    </w:p>
    <w:p w14:paraId="706112BE" w14:textId="77777777" w:rsidR="00D52E5A" w:rsidRDefault="00D52E5A" w:rsidP="00952539">
      <w:pPr>
        <w:pStyle w:val="ListParagraph"/>
        <w:numPr>
          <w:ilvl w:val="0"/>
          <w:numId w:val="40"/>
        </w:numPr>
      </w:pPr>
      <w:r>
        <w:t xml:space="preserve">Create an </w:t>
      </w:r>
      <w:proofErr w:type="spellStart"/>
      <w:r>
        <w:t>FlyingObject</w:t>
      </w:r>
      <w:proofErr w:type="spellEnd"/>
      <w:r>
        <w:t xml:space="preserve"> class as an abstract class</w:t>
      </w:r>
    </w:p>
    <w:p w14:paraId="5718EE05" w14:textId="77777777" w:rsidR="00D52E5A" w:rsidRDefault="00D52E5A" w:rsidP="00952539">
      <w:pPr>
        <w:pStyle w:val="ListParagraph"/>
        <w:numPr>
          <w:ilvl w:val="0"/>
          <w:numId w:val="40"/>
        </w:numPr>
      </w:pPr>
      <w:r>
        <w:t xml:space="preserve">Create a Bird class inherit from </w:t>
      </w:r>
      <w:proofErr w:type="spellStart"/>
      <w:r>
        <w:t>FlyingObject</w:t>
      </w:r>
      <w:proofErr w:type="spellEnd"/>
      <w:r>
        <w:t xml:space="preserve"> class </w:t>
      </w:r>
    </w:p>
    <w:p w14:paraId="72701E57" w14:textId="77777777" w:rsidR="00D52E5A" w:rsidRDefault="00D52E5A" w:rsidP="00952539">
      <w:pPr>
        <w:pStyle w:val="ListParagraph"/>
        <w:numPr>
          <w:ilvl w:val="0"/>
          <w:numId w:val="40"/>
        </w:numPr>
      </w:pPr>
      <w:r>
        <w:t xml:space="preserve">Create an </w:t>
      </w:r>
      <w:proofErr w:type="spellStart"/>
      <w:r w:rsidRPr="00E261D6">
        <w:t>AirCraft</w:t>
      </w:r>
      <w:proofErr w:type="spellEnd"/>
      <w:r w:rsidRPr="00E261D6">
        <w:t xml:space="preserve"> </w:t>
      </w:r>
      <w:r>
        <w:t xml:space="preserve">class inherit from </w:t>
      </w:r>
      <w:proofErr w:type="spellStart"/>
      <w:r>
        <w:t>FlyingObject</w:t>
      </w:r>
      <w:proofErr w:type="spellEnd"/>
      <w:r>
        <w:t xml:space="preserve"> class</w:t>
      </w:r>
    </w:p>
    <w:p w14:paraId="21BF0970" w14:textId="66B0013E" w:rsidR="003F684D" w:rsidRDefault="00C440C8" w:rsidP="00090250">
      <w:pPr>
        <w:pStyle w:val="Style2"/>
      </w:pPr>
      <w:bookmarkStart w:id="8" w:name="_Toc17709323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3B2D440A" w14:textId="77777777" w:rsidR="00D52E5A" w:rsidRPr="00952539" w:rsidRDefault="00D52E5A" w:rsidP="00D52E5A">
      <w:pPr>
        <w:pStyle w:val="Heading3"/>
        <w:rPr>
          <w:sz w:val="20"/>
          <w:szCs w:val="20"/>
        </w:rPr>
      </w:pPr>
      <w:bookmarkStart w:id="9" w:name="_Toc17709324"/>
      <w:r w:rsidRPr="00952539">
        <w:rPr>
          <w:sz w:val="20"/>
          <w:szCs w:val="20"/>
        </w:rPr>
        <w:t xml:space="preserve">Step 1: Create project named </w:t>
      </w:r>
      <w:r w:rsidRPr="00952539">
        <w:rPr>
          <w:b/>
          <w:sz w:val="20"/>
          <w:szCs w:val="20"/>
        </w:rPr>
        <w:t xml:space="preserve">Abstract </w:t>
      </w:r>
      <w:r w:rsidRPr="00952539">
        <w:rPr>
          <w:sz w:val="20"/>
          <w:szCs w:val="20"/>
        </w:rPr>
        <w:t>in Visual Studio</w:t>
      </w:r>
      <w:bookmarkEnd w:id="9"/>
    </w:p>
    <w:p w14:paraId="5297F904" w14:textId="77777777" w:rsidR="00D52E5A" w:rsidRPr="00952539" w:rsidRDefault="00D52E5A" w:rsidP="00D52E5A">
      <w:pPr>
        <w:pStyle w:val="Heading3"/>
        <w:rPr>
          <w:rFonts w:cs="Arial"/>
          <w:color w:val="000000"/>
          <w:sz w:val="20"/>
          <w:szCs w:val="20"/>
        </w:rPr>
      </w:pPr>
      <w:bookmarkStart w:id="10" w:name="_Toc17709325"/>
      <w:r w:rsidRPr="00952539">
        <w:rPr>
          <w:rFonts w:cs="Arial"/>
          <w:color w:val="000000"/>
          <w:sz w:val="20"/>
          <w:szCs w:val="20"/>
        </w:rPr>
        <w:t xml:space="preserve">Step 2: Add class named </w:t>
      </w:r>
      <w:r w:rsidRPr="00952539">
        <w:rPr>
          <w:rFonts w:cs="Arial"/>
          <w:b/>
          <w:color w:val="000000"/>
          <w:sz w:val="20"/>
          <w:szCs w:val="20"/>
        </w:rPr>
        <w:t xml:space="preserve">FlyingObject </w:t>
      </w:r>
      <w:r w:rsidRPr="00952539">
        <w:rPr>
          <w:rFonts w:cs="Arial"/>
          <w:color w:val="000000"/>
          <w:sz w:val="20"/>
          <w:szCs w:val="20"/>
        </w:rPr>
        <w:t>then declare property and abstract method:</w:t>
      </w:r>
      <w:bookmarkEnd w:id="10"/>
    </w:p>
    <w:p w14:paraId="2B38EFF0" w14:textId="77777777" w:rsidR="00D52E5A" w:rsidRPr="00952539" w:rsidRDefault="00D52E5A" w:rsidP="00D52E5A">
      <w:pPr>
        <w:pStyle w:val="SourceCode"/>
      </w:pPr>
    </w:p>
    <w:p w14:paraId="425989BA" w14:textId="77777777" w:rsidR="00D52E5A" w:rsidRPr="00952539" w:rsidRDefault="00D52E5A" w:rsidP="00D52E5A">
      <w:pPr>
        <w:pStyle w:val="SourceCode"/>
      </w:pPr>
      <w:r w:rsidRPr="00952539">
        <w:t xml:space="preserve">    </w:t>
      </w:r>
      <w:proofErr w:type="gramStart"/>
      <w:r w:rsidRPr="00952539">
        <w:t>abstract</w:t>
      </w:r>
      <w:proofErr w:type="gramEnd"/>
      <w:r w:rsidRPr="00952539">
        <w:t xml:space="preserve"> class </w:t>
      </w:r>
      <w:proofErr w:type="spellStart"/>
      <w:r w:rsidRPr="00952539">
        <w:t>FlyingObject</w:t>
      </w:r>
      <w:proofErr w:type="spellEnd"/>
    </w:p>
    <w:p w14:paraId="00057F9D" w14:textId="77777777" w:rsidR="00D52E5A" w:rsidRPr="00952539" w:rsidRDefault="00D52E5A" w:rsidP="00D52E5A">
      <w:pPr>
        <w:pStyle w:val="SourceCode"/>
      </w:pPr>
      <w:r w:rsidRPr="00952539">
        <w:t xml:space="preserve">    {</w:t>
      </w:r>
    </w:p>
    <w:p w14:paraId="6DFD51BF" w14:textId="77777777" w:rsidR="00D52E5A" w:rsidRPr="00952539" w:rsidRDefault="00D52E5A" w:rsidP="00D52E5A">
      <w:pPr>
        <w:pStyle w:val="SourceCode"/>
      </w:pPr>
      <w:r w:rsidRPr="00952539">
        <w:t xml:space="preserve">        </w:t>
      </w:r>
      <w:proofErr w:type="gramStart"/>
      <w:r w:rsidRPr="00952539">
        <w:t>public</w:t>
      </w:r>
      <w:proofErr w:type="gramEnd"/>
      <w:r w:rsidRPr="00952539">
        <w:t xml:space="preserve"> string Name { get; set; }</w:t>
      </w:r>
    </w:p>
    <w:p w14:paraId="2A35F092" w14:textId="77777777" w:rsidR="00D52E5A" w:rsidRPr="00952539" w:rsidRDefault="00D52E5A" w:rsidP="00D52E5A">
      <w:pPr>
        <w:pStyle w:val="SourceCode"/>
      </w:pPr>
      <w:r w:rsidRPr="00952539">
        <w:t xml:space="preserve">        </w:t>
      </w:r>
      <w:proofErr w:type="gramStart"/>
      <w:r w:rsidRPr="00952539">
        <w:t>public</w:t>
      </w:r>
      <w:proofErr w:type="gramEnd"/>
      <w:r w:rsidRPr="00952539">
        <w:t xml:space="preserve"> abstract void Fly();</w:t>
      </w:r>
    </w:p>
    <w:p w14:paraId="725ACCC1" w14:textId="77777777" w:rsidR="00D52E5A" w:rsidRPr="00952539" w:rsidRDefault="00D52E5A" w:rsidP="00D52E5A">
      <w:pPr>
        <w:pStyle w:val="SourceCode"/>
      </w:pPr>
      <w:r w:rsidRPr="00952539">
        <w:t xml:space="preserve">    }</w:t>
      </w:r>
    </w:p>
    <w:p w14:paraId="206DFF67" w14:textId="77777777" w:rsidR="00D52E5A" w:rsidRPr="00952539" w:rsidRDefault="00D52E5A" w:rsidP="00D52E5A">
      <w:pPr>
        <w:pStyle w:val="Heading3"/>
        <w:rPr>
          <w:sz w:val="20"/>
          <w:szCs w:val="20"/>
        </w:rPr>
      </w:pPr>
      <w:bookmarkStart w:id="11" w:name="_Toc17709326"/>
      <w:r w:rsidRPr="00952539">
        <w:rPr>
          <w:sz w:val="20"/>
          <w:szCs w:val="20"/>
        </w:rPr>
        <w:t>Step 3: Create Bird class inherit from FlyingObject class</w:t>
      </w:r>
      <w:bookmarkEnd w:id="11"/>
    </w:p>
    <w:p w14:paraId="36EBCC7D" w14:textId="77777777" w:rsidR="00D52E5A" w:rsidRPr="00952539" w:rsidRDefault="00D52E5A" w:rsidP="00D52E5A">
      <w:pPr>
        <w:pStyle w:val="SourceCode"/>
      </w:pPr>
      <w:r w:rsidRPr="00952539">
        <w:t xml:space="preserve">       </w:t>
      </w:r>
    </w:p>
    <w:p w14:paraId="0F10A87C" w14:textId="77777777" w:rsidR="00D52E5A" w:rsidRPr="00952539" w:rsidRDefault="00D52E5A" w:rsidP="00D52E5A">
      <w:pPr>
        <w:pStyle w:val="SourceCode"/>
      </w:pPr>
      <w:r w:rsidRPr="00952539">
        <w:t xml:space="preserve">    </w:t>
      </w:r>
      <w:proofErr w:type="gramStart"/>
      <w:r w:rsidRPr="00952539">
        <w:t>class</w:t>
      </w:r>
      <w:proofErr w:type="gramEnd"/>
      <w:r w:rsidRPr="00952539">
        <w:t xml:space="preserve"> Bird : </w:t>
      </w:r>
      <w:proofErr w:type="spellStart"/>
      <w:r w:rsidRPr="00952539">
        <w:t>FlyingObject</w:t>
      </w:r>
      <w:proofErr w:type="spellEnd"/>
    </w:p>
    <w:p w14:paraId="0D1C650E" w14:textId="77777777" w:rsidR="00D52E5A" w:rsidRPr="00952539" w:rsidRDefault="00D52E5A" w:rsidP="00D52E5A">
      <w:pPr>
        <w:pStyle w:val="SourceCode"/>
      </w:pPr>
      <w:r w:rsidRPr="00952539">
        <w:t xml:space="preserve">    {</w:t>
      </w:r>
    </w:p>
    <w:p w14:paraId="155D92EB" w14:textId="77777777" w:rsidR="00D52E5A" w:rsidRPr="00952539" w:rsidRDefault="00D52E5A" w:rsidP="00D52E5A">
      <w:pPr>
        <w:pStyle w:val="SourceCode"/>
      </w:pPr>
      <w:r w:rsidRPr="00952539">
        <w:t xml:space="preserve">        </w:t>
      </w:r>
      <w:proofErr w:type="gramStart"/>
      <w:r w:rsidRPr="00952539">
        <w:t>public</w:t>
      </w:r>
      <w:proofErr w:type="gramEnd"/>
      <w:r w:rsidRPr="00952539">
        <w:t xml:space="preserve"> override void Fly()</w:t>
      </w:r>
    </w:p>
    <w:p w14:paraId="41DA0A20" w14:textId="77777777" w:rsidR="00D52E5A" w:rsidRPr="00952539" w:rsidRDefault="00D52E5A" w:rsidP="00D52E5A">
      <w:pPr>
        <w:pStyle w:val="SourceCode"/>
      </w:pPr>
      <w:r w:rsidRPr="00952539">
        <w:t xml:space="preserve">        {</w:t>
      </w:r>
    </w:p>
    <w:p w14:paraId="64C355C6" w14:textId="77777777" w:rsidR="00D52E5A" w:rsidRPr="00952539" w:rsidRDefault="00D52E5A" w:rsidP="00D52E5A">
      <w:pPr>
        <w:pStyle w:val="SourceCode"/>
      </w:pPr>
      <w:r w:rsidRPr="00952539">
        <w:t xml:space="preserve">            </w:t>
      </w:r>
      <w:proofErr w:type="gramStart"/>
      <w:r w:rsidRPr="00952539">
        <w:t>Console.WriteLine(</w:t>
      </w:r>
      <w:proofErr w:type="gramEnd"/>
      <w:r w:rsidRPr="00952539">
        <w:t>"Bird is flying!");</w:t>
      </w:r>
    </w:p>
    <w:p w14:paraId="34BE7934" w14:textId="77777777" w:rsidR="00D52E5A" w:rsidRPr="00952539" w:rsidRDefault="00D52E5A" w:rsidP="00D52E5A">
      <w:pPr>
        <w:pStyle w:val="SourceCode"/>
      </w:pPr>
      <w:r w:rsidRPr="00952539">
        <w:t xml:space="preserve">        }</w:t>
      </w:r>
    </w:p>
    <w:p w14:paraId="0A3C856D" w14:textId="77777777" w:rsidR="00D52E5A" w:rsidRPr="00952539" w:rsidRDefault="00D52E5A" w:rsidP="00D52E5A">
      <w:pPr>
        <w:pStyle w:val="SourceCode"/>
      </w:pPr>
    </w:p>
    <w:p w14:paraId="4ED76FA7" w14:textId="77777777" w:rsidR="00D52E5A" w:rsidRPr="00952539" w:rsidRDefault="00D52E5A" w:rsidP="00D52E5A">
      <w:pPr>
        <w:pStyle w:val="SourceCode"/>
      </w:pPr>
      <w:r w:rsidRPr="00952539">
        <w:t xml:space="preserve">        </w:t>
      </w:r>
      <w:proofErr w:type="gramStart"/>
      <w:r w:rsidRPr="00952539">
        <w:t>public</w:t>
      </w:r>
      <w:proofErr w:type="gramEnd"/>
      <w:r w:rsidRPr="00952539">
        <w:t xml:space="preserve"> void Eat()</w:t>
      </w:r>
    </w:p>
    <w:p w14:paraId="39E33754" w14:textId="77777777" w:rsidR="00D52E5A" w:rsidRPr="00952539" w:rsidRDefault="00D52E5A" w:rsidP="00D52E5A">
      <w:pPr>
        <w:pStyle w:val="SourceCode"/>
      </w:pPr>
      <w:r w:rsidRPr="00952539">
        <w:t xml:space="preserve">        {</w:t>
      </w:r>
    </w:p>
    <w:p w14:paraId="5CCE6D4D" w14:textId="77777777" w:rsidR="00D52E5A" w:rsidRPr="00952539" w:rsidRDefault="00D52E5A" w:rsidP="00D52E5A">
      <w:pPr>
        <w:pStyle w:val="SourceCode"/>
      </w:pPr>
      <w:r w:rsidRPr="00952539">
        <w:lastRenderedPageBreak/>
        <w:t xml:space="preserve">            </w:t>
      </w:r>
      <w:proofErr w:type="gramStart"/>
      <w:r w:rsidRPr="00952539">
        <w:t>Console.WriteLine(</w:t>
      </w:r>
      <w:proofErr w:type="gramEnd"/>
      <w:r w:rsidRPr="00952539">
        <w:t>"Bird is eating!");</w:t>
      </w:r>
    </w:p>
    <w:p w14:paraId="7644105D" w14:textId="77777777" w:rsidR="00D52E5A" w:rsidRPr="00952539" w:rsidRDefault="00D52E5A" w:rsidP="00D52E5A">
      <w:pPr>
        <w:pStyle w:val="SourceCode"/>
      </w:pPr>
      <w:r w:rsidRPr="00952539">
        <w:t xml:space="preserve">        }</w:t>
      </w:r>
    </w:p>
    <w:p w14:paraId="2C34C77B" w14:textId="77777777" w:rsidR="00D52E5A" w:rsidRPr="00952539" w:rsidRDefault="00D52E5A" w:rsidP="00D52E5A">
      <w:pPr>
        <w:pStyle w:val="SourceCode"/>
      </w:pPr>
      <w:r w:rsidRPr="00952539">
        <w:t xml:space="preserve">    }</w:t>
      </w:r>
    </w:p>
    <w:p w14:paraId="7FD591B9" w14:textId="77777777" w:rsidR="00D52E5A" w:rsidRPr="00952539" w:rsidRDefault="00D52E5A" w:rsidP="00D52E5A">
      <w:pPr>
        <w:pStyle w:val="SourceCode"/>
      </w:pPr>
    </w:p>
    <w:p w14:paraId="3F445075" w14:textId="77777777" w:rsidR="00D52E5A" w:rsidRPr="00952539" w:rsidRDefault="00D52E5A" w:rsidP="00D52E5A">
      <w:pPr>
        <w:pStyle w:val="Heading3"/>
        <w:rPr>
          <w:sz w:val="20"/>
          <w:szCs w:val="20"/>
        </w:rPr>
      </w:pPr>
      <w:bookmarkStart w:id="12" w:name="_Toc17709327"/>
      <w:r w:rsidRPr="00952539">
        <w:rPr>
          <w:sz w:val="20"/>
          <w:szCs w:val="20"/>
        </w:rPr>
        <w:t>Step 4: Create AirCraft class inherit from FlyingObject class</w:t>
      </w:r>
      <w:bookmarkEnd w:id="12"/>
    </w:p>
    <w:p w14:paraId="3ACF61DC" w14:textId="77777777" w:rsidR="00D52E5A" w:rsidRPr="00952539" w:rsidRDefault="00D52E5A" w:rsidP="00D52E5A">
      <w:pPr>
        <w:pStyle w:val="SourceCode"/>
      </w:pPr>
      <w:r w:rsidRPr="00952539">
        <w:t xml:space="preserve">   </w:t>
      </w:r>
    </w:p>
    <w:p w14:paraId="40EA0818" w14:textId="77777777" w:rsidR="00D52E5A" w:rsidRPr="00952539" w:rsidRDefault="00D52E5A" w:rsidP="00D52E5A">
      <w:pPr>
        <w:pStyle w:val="SourceCode"/>
      </w:pPr>
      <w:r w:rsidRPr="00952539">
        <w:t xml:space="preserve">    </w:t>
      </w:r>
      <w:proofErr w:type="gramStart"/>
      <w:r w:rsidRPr="00952539">
        <w:t>class</w:t>
      </w:r>
      <w:proofErr w:type="gramEnd"/>
      <w:r w:rsidRPr="00952539">
        <w:t xml:space="preserve"> </w:t>
      </w:r>
      <w:proofErr w:type="spellStart"/>
      <w:r w:rsidRPr="00952539">
        <w:t>AirCraft</w:t>
      </w:r>
      <w:proofErr w:type="spellEnd"/>
      <w:r w:rsidRPr="00952539">
        <w:t xml:space="preserve">: </w:t>
      </w:r>
      <w:proofErr w:type="spellStart"/>
      <w:r w:rsidRPr="00952539">
        <w:t>FlyingObject</w:t>
      </w:r>
      <w:proofErr w:type="spellEnd"/>
    </w:p>
    <w:p w14:paraId="6D454C05" w14:textId="77777777" w:rsidR="00D52E5A" w:rsidRPr="00952539" w:rsidRDefault="00D52E5A" w:rsidP="00D52E5A">
      <w:pPr>
        <w:pStyle w:val="SourceCode"/>
      </w:pPr>
      <w:r w:rsidRPr="00952539">
        <w:t xml:space="preserve">    {</w:t>
      </w:r>
    </w:p>
    <w:p w14:paraId="16824AB7" w14:textId="77777777" w:rsidR="00D52E5A" w:rsidRPr="00952539" w:rsidRDefault="00D52E5A" w:rsidP="00D52E5A">
      <w:pPr>
        <w:pStyle w:val="SourceCode"/>
      </w:pPr>
      <w:r w:rsidRPr="00952539">
        <w:t xml:space="preserve">        </w:t>
      </w:r>
      <w:proofErr w:type="gramStart"/>
      <w:r w:rsidRPr="00952539">
        <w:t>public</w:t>
      </w:r>
      <w:proofErr w:type="gramEnd"/>
      <w:r w:rsidRPr="00952539">
        <w:t xml:space="preserve"> override void Fly()</w:t>
      </w:r>
    </w:p>
    <w:p w14:paraId="1F78FB5D" w14:textId="77777777" w:rsidR="00D52E5A" w:rsidRPr="00952539" w:rsidRDefault="00D52E5A" w:rsidP="00D52E5A">
      <w:pPr>
        <w:pStyle w:val="SourceCode"/>
      </w:pPr>
      <w:r w:rsidRPr="00952539">
        <w:t xml:space="preserve">        {</w:t>
      </w:r>
    </w:p>
    <w:p w14:paraId="7F4FF10E" w14:textId="77777777" w:rsidR="00D52E5A" w:rsidRPr="00952539" w:rsidRDefault="00D52E5A" w:rsidP="00D52E5A">
      <w:pPr>
        <w:pStyle w:val="SourceCode"/>
      </w:pPr>
      <w:r w:rsidRPr="00952539">
        <w:t xml:space="preserve">            </w:t>
      </w:r>
      <w:proofErr w:type="gramStart"/>
      <w:r w:rsidRPr="00952539">
        <w:t>Console.WriteLine(</w:t>
      </w:r>
      <w:proofErr w:type="gramEnd"/>
      <w:r w:rsidRPr="00952539">
        <w:t>"Air Craft is flying!");</w:t>
      </w:r>
    </w:p>
    <w:p w14:paraId="38DF90DC" w14:textId="77777777" w:rsidR="00D52E5A" w:rsidRPr="00952539" w:rsidRDefault="00D52E5A" w:rsidP="00D52E5A">
      <w:pPr>
        <w:pStyle w:val="SourceCode"/>
      </w:pPr>
      <w:r w:rsidRPr="00952539">
        <w:t xml:space="preserve">        }</w:t>
      </w:r>
    </w:p>
    <w:p w14:paraId="73C51B9D" w14:textId="77777777" w:rsidR="00D52E5A" w:rsidRPr="00952539" w:rsidRDefault="00D52E5A" w:rsidP="00D52E5A">
      <w:pPr>
        <w:pStyle w:val="SourceCode"/>
      </w:pPr>
    </w:p>
    <w:p w14:paraId="6BC1521D" w14:textId="77777777" w:rsidR="00D52E5A" w:rsidRPr="00952539" w:rsidRDefault="00D52E5A" w:rsidP="00D52E5A">
      <w:pPr>
        <w:pStyle w:val="SourceCode"/>
      </w:pPr>
      <w:r w:rsidRPr="00952539">
        <w:t xml:space="preserve">        </w:t>
      </w:r>
      <w:proofErr w:type="gramStart"/>
      <w:r w:rsidRPr="00952539">
        <w:t>public</w:t>
      </w:r>
      <w:proofErr w:type="gramEnd"/>
      <w:r w:rsidRPr="00952539">
        <w:t xml:space="preserve"> void </w:t>
      </w:r>
      <w:proofErr w:type="spellStart"/>
      <w:r w:rsidRPr="00952539">
        <w:t>PourFuel</w:t>
      </w:r>
      <w:proofErr w:type="spellEnd"/>
      <w:r w:rsidRPr="00952539">
        <w:t>()</w:t>
      </w:r>
    </w:p>
    <w:p w14:paraId="72781AF1" w14:textId="77777777" w:rsidR="00D52E5A" w:rsidRPr="00952539" w:rsidRDefault="00D52E5A" w:rsidP="00D52E5A">
      <w:pPr>
        <w:pStyle w:val="SourceCode"/>
      </w:pPr>
      <w:r w:rsidRPr="00952539">
        <w:t xml:space="preserve">        {</w:t>
      </w:r>
    </w:p>
    <w:p w14:paraId="04AE8BDC" w14:textId="77777777" w:rsidR="00D52E5A" w:rsidRPr="00952539" w:rsidRDefault="00D52E5A" w:rsidP="00D52E5A">
      <w:pPr>
        <w:pStyle w:val="SourceCode"/>
      </w:pPr>
      <w:r w:rsidRPr="00952539">
        <w:t xml:space="preserve">            </w:t>
      </w:r>
      <w:proofErr w:type="gramStart"/>
      <w:r w:rsidRPr="00952539">
        <w:t>Console.WriteLine(</w:t>
      </w:r>
      <w:proofErr w:type="gramEnd"/>
      <w:r w:rsidRPr="00952539">
        <w:t>"Air Craft is pouring fuel!");</w:t>
      </w:r>
    </w:p>
    <w:p w14:paraId="37383796" w14:textId="77777777" w:rsidR="00D52E5A" w:rsidRPr="00952539" w:rsidRDefault="00D52E5A" w:rsidP="00D52E5A">
      <w:pPr>
        <w:pStyle w:val="SourceCode"/>
      </w:pPr>
      <w:r w:rsidRPr="00952539">
        <w:t xml:space="preserve">        }</w:t>
      </w:r>
    </w:p>
    <w:p w14:paraId="02B945F8" w14:textId="77777777" w:rsidR="00D52E5A" w:rsidRPr="00952539" w:rsidRDefault="00D52E5A" w:rsidP="00D52E5A">
      <w:pPr>
        <w:pStyle w:val="SourceCode"/>
      </w:pPr>
      <w:r w:rsidRPr="00952539">
        <w:t xml:space="preserve">    }  </w:t>
      </w:r>
    </w:p>
    <w:p w14:paraId="18BDF1B8" w14:textId="77777777" w:rsidR="00D52E5A" w:rsidRPr="00952539" w:rsidRDefault="00D52E5A" w:rsidP="00D52E5A">
      <w:pPr>
        <w:pStyle w:val="SourceCode"/>
      </w:pPr>
    </w:p>
    <w:p w14:paraId="49EEE348" w14:textId="77777777" w:rsidR="00D52E5A" w:rsidRPr="00952539" w:rsidRDefault="00D52E5A" w:rsidP="00D52E5A">
      <w:pPr>
        <w:pStyle w:val="Heading3"/>
        <w:rPr>
          <w:sz w:val="20"/>
          <w:szCs w:val="20"/>
        </w:rPr>
      </w:pPr>
      <w:bookmarkStart w:id="13" w:name="_Toc17709328"/>
      <w:r w:rsidRPr="00952539">
        <w:rPr>
          <w:sz w:val="20"/>
          <w:szCs w:val="20"/>
        </w:rPr>
        <w:t>Step 5: In Program.cs file, write code to initial objects in various ways</w:t>
      </w:r>
      <w:bookmarkEnd w:id="13"/>
      <w:r w:rsidRPr="00952539">
        <w:rPr>
          <w:sz w:val="20"/>
          <w:szCs w:val="20"/>
        </w:rPr>
        <w:t xml:space="preserve"> </w:t>
      </w:r>
    </w:p>
    <w:p w14:paraId="6C921DEA" w14:textId="77777777" w:rsidR="00D52E5A" w:rsidRPr="00952539" w:rsidRDefault="00D52E5A" w:rsidP="00D52E5A">
      <w:pPr>
        <w:pStyle w:val="SourceCode"/>
      </w:pPr>
      <w:r w:rsidRPr="00952539">
        <w:t xml:space="preserve">       </w:t>
      </w:r>
    </w:p>
    <w:p w14:paraId="3C929544" w14:textId="77777777" w:rsidR="00D52E5A" w:rsidRPr="00952539" w:rsidRDefault="00D52E5A" w:rsidP="00D52E5A">
      <w:pPr>
        <w:pStyle w:val="SourceCode"/>
      </w:pPr>
      <w:r w:rsidRPr="00952539">
        <w:t xml:space="preserve">        </w:t>
      </w:r>
      <w:proofErr w:type="gramStart"/>
      <w:r w:rsidRPr="00952539">
        <w:t>static</w:t>
      </w:r>
      <w:proofErr w:type="gramEnd"/>
      <w:r w:rsidRPr="00952539">
        <w:t xml:space="preserve"> void Main(string[] </w:t>
      </w:r>
      <w:proofErr w:type="spellStart"/>
      <w:r w:rsidRPr="00952539">
        <w:t>args</w:t>
      </w:r>
      <w:proofErr w:type="spellEnd"/>
      <w:r w:rsidRPr="00952539">
        <w:t>)</w:t>
      </w:r>
    </w:p>
    <w:p w14:paraId="5E7523E6" w14:textId="77777777" w:rsidR="00D52E5A" w:rsidRPr="00952539" w:rsidRDefault="00D52E5A" w:rsidP="00D52E5A">
      <w:pPr>
        <w:pStyle w:val="SourceCode"/>
      </w:pPr>
      <w:r w:rsidRPr="00952539">
        <w:t xml:space="preserve">        {</w:t>
      </w:r>
    </w:p>
    <w:p w14:paraId="4EEF125C" w14:textId="77777777" w:rsidR="00D52E5A" w:rsidRPr="00952539" w:rsidRDefault="00D52E5A" w:rsidP="00D52E5A">
      <w:pPr>
        <w:pStyle w:val="SourceCode"/>
      </w:pPr>
      <w:r w:rsidRPr="00952539">
        <w:t xml:space="preserve">            //// </w:t>
      </w:r>
      <w:proofErr w:type="gramStart"/>
      <w:r w:rsidRPr="00952539">
        <w:t>Cannot</w:t>
      </w:r>
      <w:proofErr w:type="gramEnd"/>
      <w:r w:rsidRPr="00952539">
        <w:t xml:space="preserve"> create object from abstract class</w:t>
      </w:r>
    </w:p>
    <w:p w14:paraId="44A02B2A" w14:textId="77777777" w:rsidR="00D52E5A" w:rsidRPr="00952539" w:rsidRDefault="00D52E5A" w:rsidP="00D52E5A">
      <w:pPr>
        <w:pStyle w:val="SourceCode"/>
      </w:pPr>
      <w:r w:rsidRPr="00952539">
        <w:t xml:space="preserve">            //</w:t>
      </w:r>
      <w:proofErr w:type="spellStart"/>
      <w:r w:rsidRPr="00952539">
        <w:t>FlyingObject</w:t>
      </w:r>
      <w:proofErr w:type="spellEnd"/>
      <w:r w:rsidRPr="00952539">
        <w:t xml:space="preserve"> </w:t>
      </w:r>
      <w:proofErr w:type="spellStart"/>
      <w:r w:rsidRPr="00952539">
        <w:t>flyingObject</w:t>
      </w:r>
      <w:proofErr w:type="spellEnd"/>
      <w:r w:rsidRPr="00952539">
        <w:t xml:space="preserve"> = new </w:t>
      </w:r>
      <w:proofErr w:type="spellStart"/>
      <w:proofErr w:type="gramStart"/>
      <w:r w:rsidRPr="00952539">
        <w:t>FlyingObject</w:t>
      </w:r>
      <w:proofErr w:type="spellEnd"/>
      <w:r w:rsidRPr="00952539">
        <w:t>(</w:t>
      </w:r>
      <w:proofErr w:type="gramEnd"/>
      <w:r w:rsidRPr="00952539">
        <w:t>);</w:t>
      </w:r>
    </w:p>
    <w:p w14:paraId="4FA4B8A2" w14:textId="77777777" w:rsidR="00D52E5A" w:rsidRPr="00952539" w:rsidRDefault="00D52E5A" w:rsidP="00D52E5A">
      <w:pPr>
        <w:pStyle w:val="SourceCode"/>
      </w:pPr>
    </w:p>
    <w:p w14:paraId="7D4BF88A" w14:textId="77777777" w:rsidR="00D52E5A" w:rsidRPr="00952539" w:rsidRDefault="00D52E5A" w:rsidP="00D52E5A">
      <w:pPr>
        <w:pStyle w:val="SourceCode"/>
      </w:pPr>
      <w:r w:rsidRPr="00952539">
        <w:t xml:space="preserve">            //// </w:t>
      </w:r>
      <w:proofErr w:type="gramStart"/>
      <w:r w:rsidRPr="00952539">
        <w:t>Create</w:t>
      </w:r>
      <w:proofErr w:type="gramEnd"/>
      <w:r w:rsidRPr="00952539">
        <w:t xml:space="preserve"> bird object</w:t>
      </w:r>
    </w:p>
    <w:p w14:paraId="668AB03B" w14:textId="77777777" w:rsidR="00D52E5A" w:rsidRPr="00952539" w:rsidRDefault="00D52E5A" w:rsidP="00D52E5A">
      <w:pPr>
        <w:pStyle w:val="SourceCode"/>
      </w:pPr>
      <w:r w:rsidRPr="00952539">
        <w:t xml:space="preserve">            Bird </w:t>
      </w:r>
      <w:proofErr w:type="spellStart"/>
      <w:r w:rsidRPr="00952539">
        <w:t>bird</w:t>
      </w:r>
      <w:proofErr w:type="spellEnd"/>
      <w:r w:rsidRPr="00952539">
        <w:t xml:space="preserve"> = new </w:t>
      </w:r>
      <w:proofErr w:type="gramStart"/>
      <w:r w:rsidRPr="00952539">
        <w:t>Bird(</w:t>
      </w:r>
      <w:proofErr w:type="gramEnd"/>
      <w:r w:rsidRPr="00952539">
        <w:t>);</w:t>
      </w:r>
    </w:p>
    <w:p w14:paraId="7197A910" w14:textId="77777777" w:rsidR="00D52E5A" w:rsidRPr="00952539" w:rsidRDefault="00D52E5A" w:rsidP="00D52E5A">
      <w:pPr>
        <w:pStyle w:val="SourceCode"/>
      </w:pPr>
      <w:r w:rsidRPr="00952539">
        <w:t xml:space="preserve">            </w:t>
      </w:r>
      <w:proofErr w:type="spellStart"/>
      <w:proofErr w:type="gramStart"/>
      <w:r w:rsidRPr="00952539">
        <w:t>bird.Fly</w:t>
      </w:r>
      <w:proofErr w:type="spellEnd"/>
      <w:r w:rsidRPr="00952539">
        <w:t>(</w:t>
      </w:r>
      <w:proofErr w:type="gramEnd"/>
      <w:r w:rsidRPr="00952539">
        <w:t>);</w:t>
      </w:r>
    </w:p>
    <w:p w14:paraId="623DBEA6" w14:textId="77777777" w:rsidR="00D52E5A" w:rsidRPr="00952539" w:rsidRDefault="00D52E5A" w:rsidP="00D52E5A">
      <w:pPr>
        <w:pStyle w:val="SourceCode"/>
      </w:pPr>
      <w:r w:rsidRPr="00952539">
        <w:t xml:space="preserve">            </w:t>
      </w:r>
      <w:proofErr w:type="spellStart"/>
      <w:proofErr w:type="gramStart"/>
      <w:r w:rsidRPr="00952539">
        <w:t>bird.Eat</w:t>
      </w:r>
      <w:proofErr w:type="spellEnd"/>
      <w:r w:rsidRPr="00952539">
        <w:t>(</w:t>
      </w:r>
      <w:proofErr w:type="gramEnd"/>
      <w:r w:rsidRPr="00952539">
        <w:t>);</w:t>
      </w:r>
    </w:p>
    <w:p w14:paraId="75C7DF9C" w14:textId="77777777" w:rsidR="00D52E5A" w:rsidRPr="00952539" w:rsidRDefault="00D52E5A" w:rsidP="00D52E5A">
      <w:pPr>
        <w:pStyle w:val="SourceCode"/>
      </w:pPr>
    </w:p>
    <w:p w14:paraId="0FDA66CD" w14:textId="77777777" w:rsidR="00D52E5A" w:rsidRPr="00952539" w:rsidRDefault="00D52E5A" w:rsidP="00D52E5A">
      <w:pPr>
        <w:pStyle w:val="SourceCode"/>
      </w:pPr>
      <w:r w:rsidRPr="00952539">
        <w:t xml:space="preserve">            //// </w:t>
      </w:r>
      <w:proofErr w:type="gramStart"/>
      <w:r w:rsidRPr="00952539">
        <w:t>Create</w:t>
      </w:r>
      <w:proofErr w:type="gramEnd"/>
      <w:r w:rsidRPr="00952539">
        <w:t xml:space="preserve"> air craft object</w:t>
      </w:r>
    </w:p>
    <w:p w14:paraId="48A67527" w14:textId="77777777" w:rsidR="00D52E5A" w:rsidRPr="00952539" w:rsidRDefault="00D52E5A" w:rsidP="00D52E5A">
      <w:pPr>
        <w:pStyle w:val="SourceCode"/>
      </w:pPr>
      <w:r w:rsidRPr="00952539">
        <w:t xml:space="preserve">            </w:t>
      </w:r>
      <w:proofErr w:type="spellStart"/>
      <w:r w:rsidRPr="00952539">
        <w:t>AirCraft</w:t>
      </w:r>
      <w:proofErr w:type="spellEnd"/>
      <w:r w:rsidRPr="00952539">
        <w:t xml:space="preserve"> </w:t>
      </w:r>
      <w:proofErr w:type="spellStart"/>
      <w:r w:rsidRPr="00952539">
        <w:t>airCraft</w:t>
      </w:r>
      <w:proofErr w:type="spellEnd"/>
      <w:r w:rsidRPr="00952539">
        <w:t xml:space="preserve"> = new </w:t>
      </w:r>
      <w:proofErr w:type="spellStart"/>
      <w:proofErr w:type="gramStart"/>
      <w:r w:rsidRPr="00952539">
        <w:t>AirCraft</w:t>
      </w:r>
      <w:proofErr w:type="spellEnd"/>
      <w:r w:rsidRPr="00952539">
        <w:t>(</w:t>
      </w:r>
      <w:proofErr w:type="gramEnd"/>
      <w:r w:rsidRPr="00952539">
        <w:t>);</w:t>
      </w:r>
    </w:p>
    <w:p w14:paraId="34E9393A" w14:textId="77777777" w:rsidR="00D52E5A" w:rsidRPr="00952539" w:rsidRDefault="00D52E5A" w:rsidP="00D52E5A">
      <w:pPr>
        <w:pStyle w:val="SourceCode"/>
      </w:pPr>
      <w:r w:rsidRPr="00952539">
        <w:t xml:space="preserve">            </w:t>
      </w:r>
      <w:proofErr w:type="spellStart"/>
      <w:proofErr w:type="gramStart"/>
      <w:r w:rsidRPr="00952539">
        <w:t>airCraft.Fly</w:t>
      </w:r>
      <w:proofErr w:type="spellEnd"/>
      <w:r w:rsidRPr="00952539">
        <w:t>(</w:t>
      </w:r>
      <w:proofErr w:type="gramEnd"/>
      <w:r w:rsidRPr="00952539">
        <w:t>);</w:t>
      </w:r>
    </w:p>
    <w:p w14:paraId="72453AA9" w14:textId="77777777" w:rsidR="00D52E5A" w:rsidRPr="00952539" w:rsidRDefault="00D52E5A" w:rsidP="00D52E5A">
      <w:pPr>
        <w:pStyle w:val="SourceCode"/>
      </w:pPr>
      <w:r w:rsidRPr="00952539">
        <w:t xml:space="preserve">            </w:t>
      </w:r>
      <w:proofErr w:type="spellStart"/>
      <w:proofErr w:type="gramStart"/>
      <w:r w:rsidRPr="00952539">
        <w:t>airCraft.PourFuel</w:t>
      </w:r>
      <w:proofErr w:type="spellEnd"/>
      <w:r w:rsidRPr="00952539">
        <w:t>(</w:t>
      </w:r>
      <w:proofErr w:type="gramEnd"/>
      <w:r w:rsidRPr="00952539">
        <w:t>);</w:t>
      </w:r>
    </w:p>
    <w:p w14:paraId="64E8685E" w14:textId="77777777" w:rsidR="00D52E5A" w:rsidRPr="00952539" w:rsidRDefault="00D52E5A" w:rsidP="00D52E5A">
      <w:pPr>
        <w:pStyle w:val="SourceCode"/>
      </w:pPr>
    </w:p>
    <w:p w14:paraId="42F8CB78" w14:textId="77777777" w:rsidR="00D52E5A" w:rsidRPr="00952539" w:rsidRDefault="00D52E5A" w:rsidP="00D52E5A">
      <w:pPr>
        <w:pStyle w:val="SourceCode"/>
      </w:pPr>
      <w:r w:rsidRPr="00952539">
        <w:t xml:space="preserve">            </w:t>
      </w:r>
      <w:proofErr w:type="spellStart"/>
      <w:proofErr w:type="gramStart"/>
      <w:r w:rsidRPr="00952539">
        <w:t>Console.ReadKey</w:t>
      </w:r>
      <w:proofErr w:type="spellEnd"/>
      <w:r w:rsidRPr="00952539">
        <w:t>(</w:t>
      </w:r>
      <w:proofErr w:type="gramEnd"/>
      <w:r w:rsidRPr="00952539">
        <w:t>);</w:t>
      </w:r>
    </w:p>
    <w:p w14:paraId="5DA294F5" w14:textId="77777777" w:rsidR="00D52E5A" w:rsidRPr="00952539" w:rsidRDefault="00D52E5A" w:rsidP="00D52E5A">
      <w:pPr>
        <w:pStyle w:val="SourceCode"/>
      </w:pPr>
      <w:r w:rsidRPr="00952539">
        <w:lastRenderedPageBreak/>
        <w:t xml:space="preserve">        }</w:t>
      </w:r>
    </w:p>
    <w:p w14:paraId="41395717" w14:textId="77777777" w:rsidR="00D52E5A" w:rsidRPr="00952539" w:rsidRDefault="00D52E5A" w:rsidP="00D52E5A">
      <w:pPr>
        <w:pStyle w:val="SourceCode"/>
      </w:pPr>
      <w:r w:rsidRPr="00952539">
        <w:t xml:space="preserve">        </w:t>
      </w:r>
    </w:p>
    <w:p w14:paraId="4FCEF043" w14:textId="77777777" w:rsidR="00D52E5A" w:rsidRPr="00952539" w:rsidRDefault="00D52E5A" w:rsidP="00D52E5A">
      <w:pPr>
        <w:pStyle w:val="Heading61"/>
        <w:rPr>
          <w:b w:val="0"/>
          <w:color w:val="auto"/>
          <w:sz w:val="20"/>
        </w:rPr>
      </w:pPr>
      <w:bookmarkStart w:id="14" w:name="_Toc5200149"/>
      <w:r w:rsidRPr="00952539">
        <w:rPr>
          <w:b w:val="0"/>
          <w:color w:val="auto"/>
          <w:sz w:val="20"/>
        </w:rPr>
        <w:t>Outputs</w:t>
      </w:r>
      <w:bookmarkEnd w:id="14"/>
    </w:p>
    <w:p w14:paraId="50E40B30" w14:textId="77777777" w:rsidR="00D52E5A" w:rsidRPr="005158D4" w:rsidRDefault="00D52E5A" w:rsidP="00D52E5A">
      <w:pPr>
        <w:ind w:left="63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78E09E7" wp14:editId="7F1EB81C">
            <wp:extent cx="54006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7002" w14:textId="1A9DBD23" w:rsidR="007D70A4" w:rsidRDefault="007D70A4" w:rsidP="00D52E5A">
      <w:pPr>
        <w:pStyle w:val="Heading3"/>
      </w:pPr>
    </w:p>
    <w:sectPr w:rsidR="007D70A4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10494" w14:textId="77777777" w:rsidR="009715C6" w:rsidRDefault="009715C6" w:rsidP="00952539">
      <w:pPr>
        <w:pStyle w:val="ListParagraph"/>
      </w:pPr>
      <w:r>
        <w:separator/>
      </w:r>
    </w:p>
  </w:endnote>
  <w:endnote w:type="continuationSeparator" w:id="0">
    <w:p w14:paraId="68EA2AC6" w14:textId="77777777" w:rsidR="009715C6" w:rsidRDefault="009715C6" w:rsidP="00952539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0EBEF5E8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B55EA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B55EA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943A0" w14:textId="77777777" w:rsidR="009715C6" w:rsidRDefault="009715C6" w:rsidP="00952539">
      <w:pPr>
        <w:pStyle w:val="ListParagraph"/>
      </w:pPr>
      <w:r>
        <w:separator/>
      </w:r>
    </w:p>
  </w:footnote>
  <w:footnote w:type="continuationSeparator" w:id="0">
    <w:p w14:paraId="702D38B2" w14:textId="77777777" w:rsidR="009715C6" w:rsidRDefault="009715C6" w:rsidP="00952539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5A0F9E6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63209">
      <w:rPr>
        <w:sz w:val="20"/>
      </w:rPr>
      <w:t>C#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A0C2DD90"/>
    <w:lvl w:ilvl="0" w:tplc="5882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A048B"/>
    <w:multiLevelType w:val="hybridMultilevel"/>
    <w:tmpl w:val="9C9ED650"/>
    <w:lvl w:ilvl="0" w:tplc="46E096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72C68"/>
    <w:multiLevelType w:val="hybridMultilevel"/>
    <w:tmpl w:val="79F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77843"/>
    <w:multiLevelType w:val="hybridMultilevel"/>
    <w:tmpl w:val="76DE9BD2"/>
    <w:lvl w:ilvl="0" w:tplc="3F7E2774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02DC6"/>
    <w:multiLevelType w:val="hybridMultilevel"/>
    <w:tmpl w:val="9A1A4F9C"/>
    <w:lvl w:ilvl="0" w:tplc="6930B7C4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31F51"/>
    <w:multiLevelType w:val="hybridMultilevel"/>
    <w:tmpl w:val="4860F130"/>
    <w:lvl w:ilvl="0" w:tplc="6ED450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321814"/>
    <w:multiLevelType w:val="hybridMultilevel"/>
    <w:tmpl w:val="C138F7B4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05756"/>
    <w:multiLevelType w:val="hybridMultilevel"/>
    <w:tmpl w:val="C18A7026"/>
    <w:lvl w:ilvl="0" w:tplc="C15EAA6C">
      <w:start w:val="7"/>
      <w:numFmt w:val="bullet"/>
      <w:pStyle w:val="ListParagraph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pStyle w:val="PB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6B48D5"/>
    <w:multiLevelType w:val="hybridMultilevel"/>
    <w:tmpl w:val="A888D486"/>
    <w:lvl w:ilvl="0" w:tplc="B61621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8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21"/>
  </w:num>
  <w:num w:numId="9">
    <w:abstractNumId w:val="6"/>
  </w:num>
  <w:num w:numId="10">
    <w:abstractNumId w:val="1"/>
  </w:num>
  <w:num w:numId="11">
    <w:abstractNumId w:val="17"/>
  </w:num>
  <w:num w:numId="12">
    <w:abstractNumId w:val="3"/>
  </w:num>
  <w:num w:numId="13">
    <w:abstractNumId w:val="5"/>
  </w:num>
  <w:num w:numId="14">
    <w:abstractNumId w:val="22"/>
  </w:num>
  <w:num w:numId="15">
    <w:abstractNumId w:val="23"/>
  </w:num>
  <w:num w:numId="16">
    <w:abstractNumId w:val="34"/>
  </w:num>
  <w:num w:numId="17">
    <w:abstractNumId w:val="16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6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32"/>
  </w:num>
  <w:num w:numId="31">
    <w:abstractNumId w:val="31"/>
  </w:num>
  <w:num w:numId="32">
    <w:abstractNumId w:val="0"/>
  </w:num>
  <w:num w:numId="33">
    <w:abstractNumId w:val="25"/>
  </w:num>
  <w:num w:numId="34">
    <w:abstractNumId w:val="14"/>
  </w:num>
  <w:num w:numId="35">
    <w:abstractNumId w:val="29"/>
  </w:num>
  <w:num w:numId="36">
    <w:abstractNumId w:val="20"/>
  </w:num>
  <w:num w:numId="37">
    <w:abstractNumId w:val="33"/>
  </w:num>
  <w:num w:numId="38">
    <w:abstractNumId w:val="27"/>
  </w:num>
  <w:num w:numId="39">
    <w:abstractNumId w:val="30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10BB3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1113E"/>
    <w:rsid w:val="001207DB"/>
    <w:rsid w:val="00127B81"/>
    <w:rsid w:val="00151B68"/>
    <w:rsid w:val="00167DA8"/>
    <w:rsid w:val="00171177"/>
    <w:rsid w:val="001732BE"/>
    <w:rsid w:val="00192E3A"/>
    <w:rsid w:val="001A412D"/>
    <w:rsid w:val="001A41A7"/>
    <w:rsid w:val="001B55EA"/>
    <w:rsid w:val="001E05CE"/>
    <w:rsid w:val="001E217D"/>
    <w:rsid w:val="001F3EED"/>
    <w:rsid w:val="001F455A"/>
    <w:rsid w:val="001F5A02"/>
    <w:rsid w:val="00201C24"/>
    <w:rsid w:val="00203C28"/>
    <w:rsid w:val="002279BD"/>
    <w:rsid w:val="0023366D"/>
    <w:rsid w:val="002353A4"/>
    <w:rsid w:val="002454BF"/>
    <w:rsid w:val="00251E83"/>
    <w:rsid w:val="00255B7B"/>
    <w:rsid w:val="002703A3"/>
    <w:rsid w:val="00280532"/>
    <w:rsid w:val="002863CD"/>
    <w:rsid w:val="002A0595"/>
    <w:rsid w:val="002A1B75"/>
    <w:rsid w:val="002A7CB3"/>
    <w:rsid w:val="002B262C"/>
    <w:rsid w:val="002B6010"/>
    <w:rsid w:val="002C5099"/>
    <w:rsid w:val="002C697D"/>
    <w:rsid w:val="002F0ABF"/>
    <w:rsid w:val="002F1A6E"/>
    <w:rsid w:val="002F3B39"/>
    <w:rsid w:val="002F3F63"/>
    <w:rsid w:val="00300E9D"/>
    <w:rsid w:val="00301DDE"/>
    <w:rsid w:val="003032F8"/>
    <w:rsid w:val="00314E3D"/>
    <w:rsid w:val="00333E17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5098"/>
    <w:rsid w:val="003C73FD"/>
    <w:rsid w:val="003D24A1"/>
    <w:rsid w:val="003D5293"/>
    <w:rsid w:val="003D552E"/>
    <w:rsid w:val="003D6CC1"/>
    <w:rsid w:val="003D747D"/>
    <w:rsid w:val="003E5D04"/>
    <w:rsid w:val="003F19DF"/>
    <w:rsid w:val="003F684D"/>
    <w:rsid w:val="004053C9"/>
    <w:rsid w:val="00453047"/>
    <w:rsid w:val="004559F0"/>
    <w:rsid w:val="004624B6"/>
    <w:rsid w:val="004756FF"/>
    <w:rsid w:val="00495666"/>
    <w:rsid w:val="004A4B9A"/>
    <w:rsid w:val="004B601A"/>
    <w:rsid w:val="004C3A44"/>
    <w:rsid w:val="004C4C5D"/>
    <w:rsid w:val="004E4D85"/>
    <w:rsid w:val="004E519F"/>
    <w:rsid w:val="0050359B"/>
    <w:rsid w:val="005132A9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D2C9F"/>
    <w:rsid w:val="005E1B8E"/>
    <w:rsid w:val="005E64CE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30FE"/>
    <w:rsid w:val="007957CA"/>
    <w:rsid w:val="0079687A"/>
    <w:rsid w:val="00797BB9"/>
    <w:rsid w:val="007A2FE4"/>
    <w:rsid w:val="007A5F82"/>
    <w:rsid w:val="007A7FC0"/>
    <w:rsid w:val="007C1ACD"/>
    <w:rsid w:val="007C2769"/>
    <w:rsid w:val="007D70A4"/>
    <w:rsid w:val="007E0DC7"/>
    <w:rsid w:val="00801D8C"/>
    <w:rsid w:val="0081451C"/>
    <w:rsid w:val="0081480B"/>
    <w:rsid w:val="0081676B"/>
    <w:rsid w:val="00816EA9"/>
    <w:rsid w:val="008257E3"/>
    <w:rsid w:val="00826F93"/>
    <w:rsid w:val="00833974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27E0"/>
    <w:rsid w:val="00911129"/>
    <w:rsid w:val="009137D7"/>
    <w:rsid w:val="0091757E"/>
    <w:rsid w:val="00917707"/>
    <w:rsid w:val="00922392"/>
    <w:rsid w:val="00931D9B"/>
    <w:rsid w:val="009336BD"/>
    <w:rsid w:val="009344C9"/>
    <w:rsid w:val="00943CFF"/>
    <w:rsid w:val="009470F2"/>
    <w:rsid w:val="009471BC"/>
    <w:rsid w:val="00952539"/>
    <w:rsid w:val="009570A3"/>
    <w:rsid w:val="009623A9"/>
    <w:rsid w:val="00962A92"/>
    <w:rsid w:val="00963E52"/>
    <w:rsid w:val="009652F2"/>
    <w:rsid w:val="009668F0"/>
    <w:rsid w:val="009715C6"/>
    <w:rsid w:val="0099343F"/>
    <w:rsid w:val="0099629C"/>
    <w:rsid w:val="009A3047"/>
    <w:rsid w:val="009C19C2"/>
    <w:rsid w:val="00A0539F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6559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234A7"/>
    <w:rsid w:val="00C35833"/>
    <w:rsid w:val="00C36B0F"/>
    <w:rsid w:val="00C43DDC"/>
    <w:rsid w:val="00C440C8"/>
    <w:rsid w:val="00C45A55"/>
    <w:rsid w:val="00C511EA"/>
    <w:rsid w:val="00C732F8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05A31"/>
    <w:rsid w:val="00D1306F"/>
    <w:rsid w:val="00D21A33"/>
    <w:rsid w:val="00D45790"/>
    <w:rsid w:val="00D5289D"/>
    <w:rsid w:val="00D52E5A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051C4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74DE6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4173E"/>
    <w:rsid w:val="00F5261D"/>
    <w:rsid w:val="00F63D36"/>
    <w:rsid w:val="00F7003C"/>
    <w:rsid w:val="00F76A3A"/>
    <w:rsid w:val="00F87CA1"/>
    <w:rsid w:val="00F917C2"/>
    <w:rsid w:val="00F96430"/>
    <w:rsid w:val="00F967C3"/>
    <w:rsid w:val="00F96BF2"/>
    <w:rsid w:val="00FA2E2E"/>
    <w:rsid w:val="00FB0FE8"/>
    <w:rsid w:val="00FB73EA"/>
    <w:rsid w:val="00FC47E6"/>
    <w:rsid w:val="00FD2AAF"/>
    <w:rsid w:val="00FE03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3FD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952539"/>
    <w:pPr>
      <w:numPr>
        <w:numId w:val="31"/>
      </w:numPr>
      <w:tabs>
        <w:tab w:val="left" w:pos="720"/>
      </w:tabs>
      <w:spacing w:before="120" w:after="120" w:line="288" w:lineRule="auto"/>
      <w:jc w:val="both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52539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73FD"/>
    <w:rPr>
      <w:rFonts w:eastAsiaTheme="majorEastAsia" w:cstheme="majorBidi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character" w:customStyle="1" w:styleId="pun">
    <w:name w:val="pun"/>
    <w:basedOn w:val="DefaultParagraphFont"/>
    <w:rsid w:val="007D70A4"/>
  </w:style>
  <w:style w:type="paragraph" w:styleId="NoSpacing">
    <w:name w:val="No Spacing"/>
    <w:uiPriority w:val="1"/>
    <w:qFormat/>
    <w:rsid w:val="00816EA9"/>
    <w:rPr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93AE0-F912-4346-A1C3-FB99079B7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326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3405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98</cp:revision>
  <cp:lastPrinted>2019-06-10T04:15:00Z</cp:lastPrinted>
  <dcterms:created xsi:type="dcterms:W3CDTF">2019-06-10T03:55:00Z</dcterms:created>
  <dcterms:modified xsi:type="dcterms:W3CDTF">2019-08-26T03:55:00Z</dcterms:modified>
  <cp:category>Template</cp:category>
  <cp:contentStatus>20/11/2012</cp:contentStatus>
</cp:coreProperties>
</file>