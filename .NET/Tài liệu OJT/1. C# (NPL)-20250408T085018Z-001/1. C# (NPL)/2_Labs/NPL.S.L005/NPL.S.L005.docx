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6644" w:rsidRPr="007355B1" w14:paraId="776470B2" w14:textId="77777777" w:rsidTr="007355B1">
        <w:tc>
          <w:tcPr>
            <w:tcW w:w="540" w:type="dxa"/>
          </w:tcPr>
          <w:p w14:paraId="789DCC80" w14:textId="6E9073C5" w:rsidR="00B56644" w:rsidRPr="007355B1" w:rsidRDefault="00B56644" w:rsidP="00B5664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36B6335E" w:rsidR="00B56644" w:rsidRPr="007355B1" w:rsidRDefault="00B56644" w:rsidP="00B5664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06DD7F15" w:rsidR="00B56644" w:rsidRPr="007355B1" w:rsidRDefault="00B56644" w:rsidP="00B5664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7A610B9D" w:rsidR="00B56644" w:rsidRPr="007355B1" w:rsidRDefault="00B56644" w:rsidP="00B5664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78076EB5" w:rsidR="00B56644" w:rsidRPr="007355B1" w:rsidRDefault="00B56644" w:rsidP="00B5664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B56644" w:rsidRPr="007355B1" w:rsidRDefault="00B56644" w:rsidP="00B56644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1199D0AF" w14:textId="77777777" w:rsidR="00B56644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153E88">
        <w:rPr>
          <w:rFonts w:cs="Arial"/>
          <w:sz w:val="20"/>
          <w:szCs w:val="20"/>
        </w:rPr>
        <w:fldChar w:fldCharType="begin"/>
      </w:r>
      <w:r w:rsidR="002F3B39" w:rsidRPr="00153E88">
        <w:rPr>
          <w:rFonts w:cs="Arial"/>
          <w:sz w:val="20"/>
          <w:szCs w:val="20"/>
        </w:rPr>
        <w:instrText xml:space="preserve"> TOC \o "1-3" \h \z \u </w:instrText>
      </w:r>
      <w:r w:rsidRPr="00153E88">
        <w:rPr>
          <w:rFonts w:cs="Arial"/>
          <w:sz w:val="20"/>
          <w:szCs w:val="20"/>
        </w:rPr>
        <w:fldChar w:fldCharType="separate"/>
      </w:r>
      <w:hyperlink w:anchor="_Toc17708473" w:history="1">
        <w:r w:rsidR="00B56644" w:rsidRPr="00997F2E">
          <w:rPr>
            <w:rStyle w:val="Hyperlink"/>
            <w:rFonts w:cs="Arial"/>
            <w:noProof/>
          </w:rPr>
          <w:t>Lab 5: Work With DateTime Data</w:t>
        </w:r>
        <w:r w:rsidR="00B56644">
          <w:rPr>
            <w:noProof/>
            <w:webHidden/>
          </w:rPr>
          <w:tab/>
        </w:r>
        <w:r w:rsidR="00B56644">
          <w:rPr>
            <w:noProof/>
            <w:webHidden/>
          </w:rPr>
          <w:fldChar w:fldCharType="begin"/>
        </w:r>
        <w:r w:rsidR="00B56644">
          <w:rPr>
            <w:noProof/>
            <w:webHidden/>
          </w:rPr>
          <w:instrText xml:space="preserve"> PAGEREF _Toc17708473 \h </w:instrText>
        </w:r>
        <w:r w:rsidR="00B56644">
          <w:rPr>
            <w:noProof/>
            <w:webHidden/>
          </w:rPr>
        </w:r>
        <w:r w:rsidR="00B56644">
          <w:rPr>
            <w:noProof/>
            <w:webHidden/>
          </w:rPr>
          <w:fldChar w:fldCharType="separate"/>
        </w:r>
        <w:r w:rsidR="00B56644">
          <w:rPr>
            <w:noProof/>
            <w:webHidden/>
          </w:rPr>
          <w:t>4</w:t>
        </w:r>
        <w:r w:rsidR="00B56644">
          <w:rPr>
            <w:noProof/>
            <w:webHidden/>
          </w:rPr>
          <w:fldChar w:fldCharType="end"/>
        </w:r>
      </w:hyperlink>
    </w:p>
    <w:p w14:paraId="54E777E1" w14:textId="77777777" w:rsidR="00B56644" w:rsidRDefault="00B5664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74" w:history="1">
        <w:r w:rsidRPr="00997F2E">
          <w:rPr>
            <w:rStyle w:val="Hyperlink"/>
            <w:noProof/>
          </w:rPr>
          <w:t>Objectives: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EED651" w14:textId="77777777" w:rsidR="00B56644" w:rsidRDefault="00B5664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75" w:history="1">
        <w:r w:rsidRPr="00997F2E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0CAA0" w14:textId="77777777" w:rsidR="00B56644" w:rsidRDefault="00B5664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76" w:history="1">
        <w:r w:rsidRPr="00997F2E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A36DE" w14:textId="77777777" w:rsidR="00B56644" w:rsidRDefault="00B56644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77" w:history="1">
        <w:r w:rsidRPr="00997F2E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6794DA" w14:textId="77777777" w:rsidR="00B56644" w:rsidRDefault="00B5664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78" w:history="1">
        <w:r w:rsidRPr="00997F2E">
          <w:rPr>
            <w:rStyle w:val="Hyperlink"/>
            <w:rFonts w:cs="Arial"/>
            <w:noProof/>
          </w:rPr>
          <w:t>Step 1: Create project named DateTime 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63D7F" w14:textId="77777777" w:rsidR="00B56644" w:rsidRDefault="00B5664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79" w:history="1">
        <w:r w:rsidRPr="00997F2E">
          <w:rPr>
            <w:rStyle w:val="Hyperlink"/>
            <w:rFonts w:cs="Arial"/>
            <w:noProof/>
          </w:rPr>
          <w:t xml:space="preserve">Step </w:t>
        </w:r>
        <w:r w:rsidRPr="00997F2E">
          <w:rPr>
            <w:rStyle w:val="Hyperlink"/>
            <w:rFonts w:cs="Arial"/>
            <w:noProof/>
            <w:lang w:val="en-US"/>
          </w:rPr>
          <w:t>2</w:t>
        </w:r>
        <w:r w:rsidRPr="00997F2E">
          <w:rPr>
            <w:rStyle w:val="Hyperlink"/>
            <w:rFonts w:cs="Arial"/>
            <w:noProof/>
          </w:rPr>
          <w:t xml:space="preserve">: Open the </w:t>
        </w:r>
        <w:r w:rsidRPr="00997F2E">
          <w:rPr>
            <w:rStyle w:val="Hyperlink"/>
            <w:rFonts w:cs="Arial"/>
            <w:b/>
            <w:noProof/>
          </w:rPr>
          <w:t>Program.cs</w:t>
        </w:r>
        <w:r w:rsidRPr="00997F2E">
          <w:rPr>
            <w:rStyle w:val="Hyperlink"/>
            <w:rFonts w:cs="Arial"/>
            <w:noProof/>
          </w:rPr>
          <w:t xml:space="preserve"> and add new method to get </w:t>
        </w:r>
        <w:r w:rsidRPr="00997F2E">
          <w:rPr>
            <w:rStyle w:val="Hyperlink"/>
            <w:rFonts w:cs="Arial"/>
            <w:noProof/>
            <w:lang w:val="en-US"/>
          </w:rPr>
          <w:t>yesterday, get all format of DateTime.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203DC" w14:textId="77777777" w:rsidR="00B56644" w:rsidRDefault="00B5664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80" w:history="1">
        <w:r w:rsidRPr="00997F2E">
          <w:rPr>
            <w:rStyle w:val="Hyperlink"/>
            <w:rFonts w:cs="Arial"/>
            <w:noProof/>
          </w:rPr>
          <w:t xml:space="preserve">Step </w:t>
        </w:r>
        <w:r w:rsidRPr="00997F2E">
          <w:rPr>
            <w:rStyle w:val="Hyperlink"/>
            <w:rFonts w:cs="Arial"/>
            <w:noProof/>
            <w:lang w:val="en-US"/>
          </w:rPr>
          <w:t>3</w:t>
        </w:r>
        <w:r w:rsidRPr="00997F2E">
          <w:rPr>
            <w:rStyle w:val="Hyperlink"/>
            <w:rFonts w:cs="Arial"/>
            <w:noProof/>
          </w:rPr>
          <w:t xml:space="preserve">: </w:t>
        </w:r>
        <w:r w:rsidRPr="00997F2E">
          <w:rPr>
            <w:rStyle w:val="Hyperlink"/>
            <w:rFonts w:cs="Arial"/>
            <w:noProof/>
            <w:lang w:val="en-US"/>
          </w:rPr>
          <w:t>U</w:t>
        </w:r>
        <w:r w:rsidRPr="00997F2E">
          <w:rPr>
            <w:rStyle w:val="Hyperlink"/>
            <w:rFonts w:cs="Arial"/>
            <w:noProof/>
          </w:rPr>
          <w:t>pdate Main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AD6C8" w14:textId="77777777" w:rsidR="00B56644" w:rsidRDefault="00B56644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481" w:history="1">
        <w:r w:rsidRPr="00997F2E">
          <w:rPr>
            <w:rStyle w:val="Hyperlink"/>
            <w:rFonts w:cs="Arial"/>
            <w:noProof/>
          </w:rPr>
          <w:t xml:space="preserve">Step </w:t>
        </w:r>
        <w:r w:rsidRPr="00997F2E">
          <w:rPr>
            <w:rStyle w:val="Hyperlink"/>
            <w:rFonts w:cs="Arial"/>
            <w:noProof/>
            <w:lang w:val="en-US"/>
          </w:rPr>
          <w:t>4</w:t>
        </w:r>
        <w:r w:rsidRPr="00997F2E">
          <w:rPr>
            <w:rStyle w:val="Hyperlink"/>
            <w:rFonts w:cs="Arial"/>
            <w:noProof/>
          </w:rPr>
          <w:t>: Choose the F5 key to run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405529" w14:textId="1405E561" w:rsidR="002F3B39" w:rsidRPr="007355B1" w:rsidRDefault="00A530F8">
      <w:pPr>
        <w:rPr>
          <w:rFonts w:cs="Arial"/>
        </w:rPr>
      </w:pPr>
      <w:r w:rsidRPr="00153E88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214374C4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BC0320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05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5F85F68B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15</w:t>
            </w:r>
          </w:p>
          <w:p w14:paraId="1CA355C6" w14:textId="6C7DD617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090256A9" w:rsidR="00860E6D" w:rsidRDefault="00192E3A" w:rsidP="0004181A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8473"/>
      <w:r>
        <w:rPr>
          <w:rFonts w:ascii="Arial" w:hAnsi="Arial" w:cs="Arial"/>
        </w:rPr>
        <w:t>Lab 5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F74BD8">
        <w:rPr>
          <w:rFonts w:ascii="Arial" w:hAnsi="Arial" w:cs="Arial"/>
        </w:rPr>
        <w:t xml:space="preserve"> Work W</w:t>
      </w:r>
      <w:r>
        <w:rPr>
          <w:rFonts w:ascii="Arial" w:hAnsi="Arial" w:cs="Arial"/>
        </w:rPr>
        <w:t xml:space="preserve">ith </w:t>
      </w:r>
      <w:proofErr w:type="spellStart"/>
      <w:r w:rsidR="00FF3922">
        <w:rPr>
          <w:rFonts w:ascii="Arial" w:hAnsi="Arial" w:cs="Arial"/>
        </w:rPr>
        <w:t>DateT</w:t>
      </w:r>
      <w:r>
        <w:rPr>
          <w:rFonts w:ascii="Arial" w:hAnsi="Arial" w:cs="Arial"/>
        </w:rPr>
        <w:t>ime</w:t>
      </w:r>
      <w:proofErr w:type="spellEnd"/>
      <w:r w:rsidR="00F74BD8">
        <w:rPr>
          <w:rFonts w:ascii="Arial" w:hAnsi="Arial" w:cs="Arial"/>
        </w:rPr>
        <w:t xml:space="preserve"> D</w:t>
      </w:r>
      <w:r w:rsidR="007F799E">
        <w:rPr>
          <w:rFonts w:ascii="Arial" w:hAnsi="Arial" w:cs="Arial"/>
        </w:rPr>
        <w:t>ata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8474"/>
      <w:bookmarkEnd w:id="3"/>
      <w:r w:rsidRPr="00090250">
        <w:t>Objectives:</w:t>
      </w:r>
      <w:bookmarkEnd w:id="5"/>
    </w:p>
    <w:p w14:paraId="315210FD" w14:textId="301F5715" w:rsidR="00B00049" w:rsidRPr="00E63249" w:rsidRDefault="00D05A31" w:rsidP="00E63249">
      <w:pPr>
        <w:pStyle w:val="ListParagraph"/>
        <w:rPr>
          <w:b/>
          <w:u w:val="single"/>
        </w:rPr>
      </w:pPr>
      <w:r w:rsidRPr="00E63249">
        <w:t>Understand about use of Data time data type in C#.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7708475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E63249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20101391" w:rsidR="00004A2C" w:rsidRDefault="00004A2C" w:rsidP="003C5098">
      <w:pPr>
        <w:pStyle w:val="Style2"/>
        <w:spacing w:line="360" w:lineRule="auto"/>
      </w:pPr>
      <w:bookmarkStart w:id="7" w:name="_Toc17708476"/>
      <w:r>
        <w:t>Problem</w:t>
      </w:r>
      <w:r w:rsidR="00DA1E0E">
        <w:t xml:space="preserve"> Description</w:t>
      </w:r>
      <w:r>
        <w:t>:</w:t>
      </w:r>
      <w:bookmarkEnd w:id="7"/>
    </w:p>
    <w:p w14:paraId="719BCE59" w14:textId="58B72D07" w:rsidR="00D05A31" w:rsidRDefault="00D05A31" w:rsidP="00E63249">
      <w:pPr>
        <w:pStyle w:val="ListParagraph"/>
        <w:numPr>
          <w:ilvl w:val="0"/>
          <w:numId w:val="31"/>
        </w:numPr>
      </w:pPr>
      <w:r w:rsidRPr="00B346AD">
        <w:t xml:space="preserve">Write a </w:t>
      </w:r>
      <w:r>
        <w:t>C# console application to working with date and time.</w:t>
      </w:r>
    </w:p>
    <w:p w14:paraId="03C2FE57" w14:textId="33A59041" w:rsidR="00192E3A" w:rsidRDefault="00192E3A" w:rsidP="00E63249">
      <w:pPr>
        <w:pStyle w:val="ListParagraph"/>
        <w:numPr>
          <w:ilvl w:val="0"/>
          <w:numId w:val="31"/>
        </w:numPr>
      </w:pPr>
      <w:r>
        <w:t xml:space="preserve">Use the </w:t>
      </w:r>
      <w:proofErr w:type="spellStart"/>
      <w:r>
        <w:t>DateTime</w:t>
      </w:r>
      <w:proofErr w:type="spellEnd"/>
      <w:r>
        <w:t xml:space="preserve"> to get current date and time.</w:t>
      </w:r>
    </w:p>
    <w:p w14:paraId="6AA41177" w14:textId="77777777" w:rsidR="00192E3A" w:rsidRDefault="00192E3A" w:rsidP="00E63249">
      <w:pPr>
        <w:pStyle w:val="ListParagraph"/>
        <w:numPr>
          <w:ilvl w:val="0"/>
          <w:numId w:val="31"/>
        </w:numPr>
      </w:pPr>
      <w:r>
        <w:t>To calculate difference between 2 dates</w:t>
      </w:r>
    </w:p>
    <w:p w14:paraId="2CD8315D" w14:textId="6613F5B4" w:rsidR="00DA1E0E" w:rsidRPr="005550F0" w:rsidRDefault="00192E3A" w:rsidP="00E63249">
      <w:pPr>
        <w:pStyle w:val="ListParagraph"/>
        <w:numPr>
          <w:ilvl w:val="0"/>
          <w:numId w:val="31"/>
        </w:numPr>
      </w:pPr>
      <w:r>
        <w:t>To get day of date.</w:t>
      </w:r>
    </w:p>
    <w:p w14:paraId="21BF0970" w14:textId="48747391" w:rsidR="003F684D" w:rsidRDefault="00C440C8" w:rsidP="00090250">
      <w:pPr>
        <w:pStyle w:val="Style2"/>
      </w:pPr>
      <w:bookmarkStart w:id="8" w:name="_Toc17708477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35AFC642" w14:textId="50C642B4" w:rsidR="003C73FD" w:rsidRPr="00493A8F" w:rsidRDefault="003C73FD" w:rsidP="003C73FD">
      <w:pPr>
        <w:pStyle w:val="Heading3"/>
        <w:rPr>
          <w:rFonts w:cs="Arial"/>
          <w:sz w:val="20"/>
          <w:szCs w:val="20"/>
        </w:rPr>
      </w:pPr>
      <w:bookmarkStart w:id="9" w:name="_Toc17708478"/>
      <w:r w:rsidRPr="00493A8F">
        <w:rPr>
          <w:rFonts w:cs="Arial"/>
          <w:sz w:val="20"/>
          <w:szCs w:val="20"/>
        </w:rPr>
        <w:t>Step 1: Create project named DateTime in Visual Studio</w:t>
      </w:r>
      <w:bookmarkEnd w:id="9"/>
    </w:p>
    <w:p w14:paraId="17B3A9B8" w14:textId="23E2800F" w:rsidR="00E63249" w:rsidRPr="00493A8F" w:rsidRDefault="00E63249" w:rsidP="00E63249">
      <w:pPr>
        <w:pStyle w:val="Heading3"/>
        <w:rPr>
          <w:rFonts w:cs="Arial"/>
          <w:sz w:val="20"/>
          <w:szCs w:val="20"/>
        </w:rPr>
      </w:pPr>
      <w:bookmarkStart w:id="10" w:name="_Toc17708479"/>
      <w:r w:rsidRPr="00493A8F">
        <w:rPr>
          <w:rFonts w:cs="Arial"/>
          <w:sz w:val="20"/>
          <w:szCs w:val="20"/>
        </w:rPr>
        <w:t xml:space="preserve">Step </w:t>
      </w:r>
      <w:r w:rsidRPr="00493A8F">
        <w:rPr>
          <w:rFonts w:cs="Arial"/>
          <w:sz w:val="20"/>
          <w:szCs w:val="20"/>
          <w:lang w:val="en-US"/>
        </w:rPr>
        <w:t>2</w:t>
      </w:r>
      <w:r w:rsidRPr="00493A8F">
        <w:rPr>
          <w:rFonts w:cs="Arial"/>
          <w:sz w:val="20"/>
          <w:szCs w:val="20"/>
        </w:rPr>
        <w:t xml:space="preserve">: Open the </w:t>
      </w:r>
      <w:r w:rsidRPr="00493A8F">
        <w:rPr>
          <w:rFonts w:cs="Arial"/>
          <w:b/>
          <w:sz w:val="20"/>
          <w:szCs w:val="20"/>
        </w:rPr>
        <w:t>Program.cs</w:t>
      </w:r>
      <w:r w:rsidRPr="00493A8F">
        <w:rPr>
          <w:rFonts w:cs="Arial"/>
          <w:sz w:val="20"/>
          <w:szCs w:val="20"/>
        </w:rPr>
        <w:t xml:space="preserve"> and add new method to get </w:t>
      </w:r>
      <w:r w:rsidRPr="00493A8F">
        <w:rPr>
          <w:rFonts w:cs="Arial"/>
          <w:sz w:val="20"/>
          <w:szCs w:val="20"/>
          <w:lang w:val="en-US"/>
        </w:rPr>
        <w:t xml:space="preserve">yesterday, get all format of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>.</w:t>
      </w:r>
      <w:bookmarkEnd w:id="10"/>
    </w:p>
    <w:p w14:paraId="5C9D6EB5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</w:t>
      </w:r>
    </w:p>
    <w:p w14:paraId="498AC2C6" w14:textId="06C0649A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&lt;summary&gt;</w:t>
      </w:r>
    </w:p>
    <w:p w14:paraId="6B5F0C21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Take yesterday of the date entered.</w:t>
      </w:r>
    </w:p>
    <w:p w14:paraId="386144E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&lt;/summary&gt;</w:t>
      </w:r>
    </w:p>
    <w:p w14:paraId="069D0F9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&lt;returns&gt;&lt;/returns&gt;</w:t>
      </w:r>
    </w:p>
    <w:p w14:paraId="526BB3C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</w:t>
      </w:r>
      <w:proofErr w:type="gramStart"/>
      <w:r w:rsidRPr="00493A8F">
        <w:rPr>
          <w:rFonts w:cs="Arial"/>
          <w:sz w:val="20"/>
          <w:szCs w:val="20"/>
          <w:lang w:val="en-US"/>
        </w:rPr>
        <w:t>public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 static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GetYesterday</w:t>
      </w:r>
      <w:proofErr w:type="spellEnd"/>
      <w:r w:rsidRPr="00493A8F">
        <w:rPr>
          <w:rFonts w:cs="Arial"/>
          <w:sz w:val="20"/>
          <w:szCs w:val="20"/>
          <w:lang w:val="en-US"/>
        </w:rPr>
        <w:t>(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>)</w:t>
      </w:r>
    </w:p>
    <w:p w14:paraId="08DC9B4F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{</w:t>
      </w:r>
    </w:p>
    <w:p w14:paraId="123EDA27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Get yesterday.</w:t>
      </w:r>
    </w:p>
    <w:p w14:paraId="1043C357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return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dateTime.AddDays</w:t>
      </w:r>
      <w:proofErr w:type="spellEnd"/>
      <w:r w:rsidRPr="00493A8F">
        <w:rPr>
          <w:rFonts w:cs="Arial"/>
          <w:sz w:val="20"/>
          <w:szCs w:val="20"/>
          <w:lang w:val="en-US"/>
        </w:rPr>
        <w:t>(-1);</w:t>
      </w:r>
    </w:p>
    <w:p w14:paraId="12A9AACA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}</w:t>
      </w:r>
    </w:p>
    <w:p w14:paraId="1209B41E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194FA73C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&lt;summary&gt;</w:t>
      </w:r>
    </w:p>
    <w:p w14:paraId="1FCF7573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Get all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formats.</w:t>
      </w:r>
    </w:p>
    <w:p w14:paraId="74D98FA5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&lt;/summary&gt;</w:t>
      </w:r>
    </w:p>
    <w:p w14:paraId="5968A919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/// &lt;</w:t>
      </w:r>
      <w:proofErr w:type="spellStart"/>
      <w:r w:rsidRPr="00493A8F">
        <w:rPr>
          <w:rFonts w:cs="Arial"/>
          <w:sz w:val="20"/>
          <w:szCs w:val="20"/>
          <w:lang w:val="en-US"/>
        </w:rPr>
        <w:t>param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name="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>"&gt;&lt;/</w:t>
      </w:r>
      <w:proofErr w:type="spellStart"/>
      <w:r w:rsidRPr="00493A8F">
        <w:rPr>
          <w:rFonts w:cs="Arial"/>
          <w:sz w:val="20"/>
          <w:szCs w:val="20"/>
          <w:lang w:val="en-US"/>
        </w:rPr>
        <w:t>param</w:t>
      </w:r>
      <w:proofErr w:type="spellEnd"/>
      <w:r w:rsidRPr="00493A8F">
        <w:rPr>
          <w:rFonts w:cs="Arial"/>
          <w:sz w:val="20"/>
          <w:szCs w:val="20"/>
          <w:lang w:val="en-US"/>
        </w:rPr>
        <w:t>&gt;</w:t>
      </w:r>
    </w:p>
    <w:p w14:paraId="1F2BFD2D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</w:t>
      </w:r>
      <w:proofErr w:type="gramStart"/>
      <w:r w:rsidRPr="00493A8F">
        <w:rPr>
          <w:rFonts w:cs="Arial"/>
          <w:sz w:val="20"/>
          <w:szCs w:val="20"/>
          <w:lang w:val="en-US"/>
        </w:rPr>
        <w:t>public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 static void </w:t>
      </w:r>
      <w:proofErr w:type="spellStart"/>
      <w:r w:rsidRPr="00493A8F">
        <w:rPr>
          <w:rFonts w:cs="Arial"/>
          <w:sz w:val="20"/>
          <w:szCs w:val="20"/>
          <w:lang w:val="en-US"/>
        </w:rPr>
        <w:t>GetAllDateTimeFormat</w:t>
      </w:r>
      <w:proofErr w:type="spellEnd"/>
      <w:r w:rsidRPr="00493A8F">
        <w:rPr>
          <w:rFonts w:cs="Arial"/>
          <w:sz w:val="20"/>
          <w:szCs w:val="20"/>
          <w:lang w:val="en-US"/>
        </w:rPr>
        <w:t>(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>)</w:t>
      </w:r>
    </w:p>
    <w:p w14:paraId="759C59B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{</w:t>
      </w:r>
    </w:p>
    <w:p w14:paraId="0A2A0445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 </w:t>
      </w:r>
      <w:proofErr w:type="spellStart"/>
      <w:r w:rsidRPr="00493A8F">
        <w:rPr>
          <w:rFonts w:cs="Arial"/>
          <w:sz w:val="20"/>
          <w:szCs w:val="20"/>
          <w:lang w:val="en-US"/>
        </w:rPr>
        <w:t>Các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định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dạng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date-time </w:t>
      </w:r>
      <w:proofErr w:type="spellStart"/>
      <w:r w:rsidRPr="00493A8F">
        <w:rPr>
          <w:rFonts w:cs="Arial"/>
          <w:sz w:val="20"/>
          <w:szCs w:val="20"/>
          <w:lang w:val="en-US"/>
        </w:rPr>
        <w:t>được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hỗ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trợ</w:t>
      </w:r>
      <w:proofErr w:type="spellEnd"/>
      <w:r w:rsidRPr="00493A8F">
        <w:rPr>
          <w:rFonts w:cs="Arial"/>
          <w:sz w:val="20"/>
          <w:szCs w:val="20"/>
          <w:lang w:val="en-US"/>
        </w:rPr>
        <w:t>.</w:t>
      </w:r>
    </w:p>
    <w:p w14:paraId="08F26F43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string[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] </w:t>
      </w:r>
      <w:proofErr w:type="spellStart"/>
      <w:r w:rsidRPr="00493A8F">
        <w:rPr>
          <w:rFonts w:cs="Arial"/>
          <w:sz w:val="20"/>
          <w:szCs w:val="20"/>
          <w:lang w:val="en-US"/>
        </w:rPr>
        <w:t>formattedStrings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= </w:t>
      </w:r>
      <w:proofErr w:type="spellStart"/>
      <w:r w:rsidRPr="00493A8F">
        <w:rPr>
          <w:rFonts w:cs="Arial"/>
          <w:sz w:val="20"/>
          <w:szCs w:val="20"/>
          <w:lang w:val="en-US"/>
        </w:rPr>
        <w:t>dateTime.GetDateTimeFormats</w:t>
      </w:r>
      <w:proofErr w:type="spellEnd"/>
      <w:r w:rsidRPr="00493A8F">
        <w:rPr>
          <w:rFonts w:cs="Arial"/>
          <w:sz w:val="20"/>
          <w:szCs w:val="20"/>
          <w:lang w:val="en-US"/>
        </w:rPr>
        <w:t>();</w:t>
      </w:r>
    </w:p>
    <w:p w14:paraId="57A3068D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243F2551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3A8F">
        <w:rPr>
          <w:rFonts w:cs="Arial"/>
          <w:sz w:val="20"/>
          <w:szCs w:val="20"/>
          <w:lang w:val="en-US"/>
        </w:rPr>
        <w:t>foreach</w:t>
      </w:r>
      <w:proofErr w:type="spellEnd"/>
      <w:proofErr w:type="gramEnd"/>
      <w:r w:rsidRPr="00493A8F">
        <w:rPr>
          <w:rFonts w:cs="Arial"/>
          <w:sz w:val="20"/>
          <w:szCs w:val="20"/>
          <w:lang w:val="en-US"/>
        </w:rPr>
        <w:t xml:space="preserve"> (string format in </w:t>
      </w:r>
      <w:proofErr w:type="spellStart"/>
      <w:r w:rsidRPr="00493A8F">
        <w:rPr>
          <w:rFonts w:cs="Arial"/>
          <w:sz w:val="20"/>
          <w:szCs w:val="20"/>
          <w:lang w:val="en-US"/>
        </w:rPr>
        <w:t>formattedStrings</w:t>
      </w:r>
      <w:proofErr w:type="spellEnd"/>
      <w:r w:rsidRPr="00493A8F">
        <w:rPr>
          <w:rFonts w:cs="Arial"/>
          <w:sz w:val="20"/>
          <w:szCs w:val="20"/>
          <w:lang w:val="en-US"/>
        </w:rPr>
        <w:t>)</w:t>
      </w:r>
    </w:p>
    <w:p w14:paraId="258762F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{</w:t>
      </w:r>
    </w:p>
    <w:p w14:paraId="55EBEBE7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>format);</w:t>
      </w:r>
    </w:p>
    <w:p w14:paraId="56C5DEC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}</w:t>
      </w:r>
    </w:p>
    <w:p w14:paraId="26A5B1F2" w14:textId="36649A36" w:rsidR="00E63249" w:rsidRPr="00493A8F" w:rsidRDefault="00E63249" w:rsidP="00E63249">
      <w:pPr>
        <w:shd w:val="clear" w:color="auto" w:fill="D9D9D9" w:themeFill="background1" w:themeFillShade="D9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}</w:t>
      </w:r>
    </w:p>
    <w:p w14:paraId="4C7CCACE" w14:textId="77777777" w:rsidR="00E63249" w:rsidRPr="00493A8F" w:rsidRDefault="00E63249" w:rsidP="00E63249">
      <w:pPr>
        <w:shd w:val="clear" w:color="auto" w:fill="D9D9D9" w:themeFill="background1" w:themeFillShade="D9"/>
        <w:rPr>
          <w:rFonts w:cs="Arial"/>
          <w:sz w:val="20"/>
          <w:szCs w:val="20"/>
          <w:lang w:val="en-US"/>
        </w:rPr>
      </w:pPr>
    </w:p>
    <w:p w14:paraId="3355B15D" w14:textId="5ECDC962" w:rsidR="003C73FD" w:rsidRPr="00493A8F" w:rsidRDefault="003C73FD" w:rsidP="003C73FD">
      <w:pPr>
        <w:pStyle w:val="Heading3"/>
        <w:rPr>
          <w:rFonts w:cs="Arial"/>
          <w:sz w:val="20"/>
          <w:szCs w:val="20"/>
        </w:rPr>
      </w:pPr>
      <w:bookmarkStart w:id="11" w:name="_Toc17708480"/>
      <w:r w:rsidRPr="00493A8F">
        <w:rPr>
          <w:rFonts w:cs="Arial"/>
          <w:sz w:val="20"/>
          <w:szCs w:val="20"/>
        </w:rPr>
        <w:lastRenderedPageBreak/>
        <w:t xml:space="preserve">Step </w:t>
      </w:r>
      <w:r w:rsidR="00E63249" w:rsidRPr="00493A8F">
        <w:rPr>
          <w:rFonts w:cs="Arial"/>
          <w:sz w:val="20"/>
          <w:szCs w:val="20"/>
          <w:lang w:val="en-US"/>
        </w:rPr>
        <w:t>3</w:t>
      </w:r>
      <w:r w:rsidRPr="00493A8F">
        <w:rPr>
          <w:rFonts w:cs="Arial"/>
          <w:sz w:val="20"/>
          <w:szCs w:val="20"/>
        </w:rPr>
        <w:t xml:space="preserve">: </w:t>
      </w:r>
      <w:r w:rsidR="00E63249" w:rsidRPr="00493A8F">
        <w:rPr>
          <w:rFonts w:cs="Arial"/>
          <w:sz w:val="20"/>
          <w:szCs w:val="20"/>
          <w:lang w:val="en-US"/>
        </w:rPr>
        <w:t>U</w:t>
      </w:r>
      <w:r w:rsidRPr="00493A8F">
        <w:rPr>
          <w:rFonts w:cs="Arial"/>
          <w:sz w:val="20"/>
          <w:szCs w:val="20"/>
        </w:rPr>
        <w:t>pdate Main method</w:t>
      </w:r>
      <w:bookmarkEnd w:id="11"/>
    </w:p>
    <w:p w14:paraId="7B5CF9B0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7D392003" w14:textId="7D8A2CAB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Get present from system</w:t>
      </w:r>
    </w:p>
    <w:p w14:paraId="138E01C3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r w:rsidRPr="00493A8F">
        <w:rPr>
          <w:rFonts w:cs="Arial"/>
          <w:sz w:val="20"/>
          <w:szCs w:val="20"/>
          <w:lang w:val="en-US"/>
        </w:rPr>
        <w:t>System.DateTime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now = </w:t>
      </w:r>
      <w:proofErr w:type="spellStart"/>
      <w:r w:rsidRPr="00493A8F">
        <w:rPr>
          <w:rFonts w:cs="Arial"/>
          <w:sz w:val="20"/>
          <w:szCs w:val="20"/>
          <w:lang w:val="en-US"/>
        </w:rPr>
        <w:t>System.DateTime.Now</w:t>
      </w:r>
      <w:proofErr w:type="spellEnd"/>
      <w:r w:rsidRPr="00493A8F">
        <w:rPr>
          <w:rFonts w:cs="Arial"/>
          <w:sz w:val="20"/>
          <w:szCs w:val="20"/>
          <w:lang w:val="en-US"/>
        </w:rPr>
        <w:t>;</w:t>
      </w:r>
    </w:p>
    <w:p w14:paraId="49E65441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243B2738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"Today is {0}", </w:t>
      </w:r>
      <w:proofErr w:type="spellStart"/>
      <w:r w:rsidRPr="00493A8F">
        <w:rPr>
          <w:rFonts w:cs="Arial"/>
          <w:sz w:val="20"/>
          <w:szCs w:val="20"/>
          <w:lang w:val="en-US"/>
        </w:rPr>
        <w:t>now.ToLongDateString</w:t>
      </w:r>
      <w:proofErr w:type="spellEnd"/>
      <w:r w:rsidRPr="00493A8F">
        <w:rPr>
          <w:rFonts w:cs="Arial"/>
          <w:sz w:val="20"/>
          <w:szCs w:val="20"/>
          <w:lang w:val="en-US"/>
        </w:rPr>
        <w:t>());</w:t>
      </w:r>
    </w:p>
    <w:p w14:paraId="0C5C4E83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"Year: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now.Year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4C3CAFC9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"Month: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now.Month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4F3094B3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"Day: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now.Day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15C5795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"Hour: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now.Hour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53CC97B5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"Minute: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now.Minute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6AE4CED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"Second: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now.Second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66DF46D9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1EADD6B7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493A8F">
        <w:rPr>
          <w:rFonts w:cs="Arial"/>
          <w:sz w:val="20"/>
          <w:szCs w:val="20"/>
          <w:lang w:val="en-US"/>
        </w:rPr>
        <w:t>To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 get month's name, use </w:t>
      </w:r>
      <w:proofErr w:type="spellStart"/>
      <w:r w:rsidRPr="00493A8F">
        <w:rPr>
          <w:rFonts w:cs="Arial"/>
          <w:sz w:val="20"/>
          <w:szCs w:val="20"/>
          <w:lang w:val="en-US"/>
        </w:rPr>
        <w:t>ToString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method</w:t>
      </w:r>
    </w:p>
    <w:p w14:paraId="0E12E2D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"This month is: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now.ToString</w:t>
      </w:r>
      <w:proofErr w:type="spellEnd"/>
      <w:r w:rsidRPr="00493A8F">
        <w:rPr>
          <w:rFonts w:cs="Arial"/>
          <w:sz w:val="20"/>
          <w:szCs w:val="20"/>
          <w:lang w:val="en-US"/>
        </w:rPr>
        <w:t>("MMMM"));</w:t>
      </w:r>
    </w:p>
    <w:p w14:paraId="0594A94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32E962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493A8F">
        <w:rPr>
          <w:rFonts w:cs="Arial"/>
          <w:sz w:val="20"/>
          <w:szCs w:val="20"/>
          <w:lang w:val="en-US"/>
        </w:rPr>
        <w:t>To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 increment or decrement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value, use Add method</w:t>
      </w:r>
    </w:p>
    <w:p w14:paraId="1D425691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r w:rsidRPr="00493A8F">
        <w:rPr>
          <w:rFonts w:cs="Arial"/>
          <w:sz w:val="20"/>
          <w:szCs w:val="20"/>
          <w:lang w:val="en-US"/>
        </w:rPr>
        <w:t>System.DateTime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nextMonth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93A8F">
        <w:rPr>
          <w:rFonts w:cs="Arial"/>
          <w:sz w:val="20"/>
          <w:szCs w:val="20"/>
          <w:lang w:val="en-US"/>
        </w:rPr>
        <w:t>System.DateTime</w:t>
      </w:r>
      <w:proofErr w:type="spellEnd"/>
      <w:r w:rsidRPr="00493A8F">
        <w:rPr>
          <w:rFonts w:cs="Arial"/>
          <w:sz w:val="20"/>
          <w:szCs w:val="20"/>
          <w:lang w:val="en-US"/>
        </w:rPr>
        <w:t>(</w:t>
      </w:r>
      <w:proofErr w:type="spellStart"/>
      <w:proofErr w:type="gramEnd"/>
      <w:r w:rsidRPr="00493A8F">
        <w:rPr>
          <w:rFonts w:cs="Arial"/>
          <w:sz w:val="20"/>
          <w:szCs w:val="20"/>
          <w:lang w:val="en-US"/>
        </w:rPr>
        <w:t>now.Year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, </w:t>
      </w:r>
      <w:proofErr w:type="spellStart"/>
      <w:r w:rsidRPr="00493A8F">
        <w:rPr>
          <w:rFonts w:cs="Arial"/>
          <w:sz w:val="20"/>
          <w:szCs w:val="20"/>
          <w:lang w:val="en-US"/>
        </w:rPr>
        <w:t>now.Month</w:t>
      </w:r>
      <w:proofErr w:type="spellEnd"/>
      <w:r w:rsidRPr="00493A8F">
        <w:rPr>
          <w:rFonts w:cs="Arial"/>
          <w:sz w:val="20"/>
          <w:szCs w:val="20"/>
          <w:lang w:val="en-US"/>
        </w:rPr>
        <w:t>, 1).</w:t>
      </w:r>
      <w:proofErr w:type="spellStart"/>
      <w:r w:rsidRPr="00493A8F">
        <w:rPr>
          <w:rFonts w:cs="Arial"/>
          <w:sz w:val="20"/>
          <w:szCs w:val="20"/>
          <w:lang w:val="en-US"/>
        </w:rPr>
        <w:t>AddMonths</w:t>
      </w:r>
      <w:proofErr w:type="spellEnd"/>
      <w:r w:rsidRPr="00493A8F">
        <w:rPr>
          <w:rFonts w:cs="Arial"/>
          <w:sz w:val="20"/>
          <w:szCs w:val="20"/>
          <w:lang w:val="en-US"/>
        </w:rPr>
        <w:t>(1);</w:t>
      </w:r>
    </w:p>
    <w:p w14:paraId="14FFC5B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>"</w:t>
      </w:r>
      <w:proofErr w:type="spellStart"/>
      <w:r w:rsidRPr="00493A8F">
        <w:rPr>
          <w:rFonts w:cs="Arial"/>
          <w:sz w:val="20"/>
          <w:szCs w:val="20"/>
          <w:lang w:val="en-US"/>
        </w:rPr>
        <w:t>Fisrt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day of next month is {0}", </w:t>
      </w:r>
      <w:proofErr w:type="spellStart"/>
      <w:r w:rsidRPr="00493A8F">
        <w:rPr>
          <w:rFonts w:cs="Arial"/>
          <w:sz w:val="20"/>
          <w:szCs w:val="20"/>
          <w:lang w:val="en-US"/>
        </w:rPr>
        <w:t>nextMonth.ToLongDateString</w:t>
      </w:r>
      <w:proofErr w:type="spellEnd"/>
      <w:r w:rsidRPr="00493A8F">
        <w:rPr>
          <w:rFonts w:cs="Arial"/>
          <w:sz w:val="20"/>
          <w:szCs w:val="20"/>
          <w:lang w:val="en-US"/>
        </w:rPr>
        <w:t>());</w:t>
      </w:r>
    </w:p>
    <w:p w14:paraId="335059BE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2C8F8F3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Define an uninitialized date.  </w:t>
      </w:r>
    </w:p>
    <w:p w14:paraId="1A75E58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>$"Min of date is: {</w:t>
      </w:r>
      <w:proofErr w:type="spellStart"/>
      <w:r w:rsidRPr="00493A8F">
        <w:rPr>
          <w:rFonts w:cs="Arial"/>
          <w:sz w:val="20"/>
          <w:szCs w:val="20"/>
          <w:lang w:val="en-US"/>
        </w:rPr>
        <w:t>DateTime.MinValue</w:t>
      </w:r>
      <w:proofErr w:type="spellEnd"/>
      <w:r w:rsidRPr="00493A8F">
        <w:rPr>
          <w:rFonts w:cs="Arial"/>
          <w:sz w:val="20"/>
          <w:szCs w:val="20"/>
          <w:lang w:val="en-US"/>
        </w:rPr>
        <w:t>}");</w:t>
      </w:r>
    </w:p>
    <w:p w14:paraId="37F26C5E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6A34183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Determine a maximum date.</w:t>
      </w:r>
    </w:p>
    <w:p w14:paraId="6B917CB9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>$"Max of date is: {</w:t>
      </w:r>
      <w:proofErr w:type="spellStart"/>
      <w:r w:rsidRPr="00493A8F">
        <w:rPr>
          <w:rFonts w:cs="Arial"/>
          <w:sz w:val="20"/>
          <w:szCs w:val="20"/>
          <w:lang w:val="en-US"/>
        </w:rPr>
        <w:t>DateTime.MaxValue</w:t>
      </w:r>
      <w:proofErr w:type="spellEnd"/>
      <w:r w:rsidRPr="00493A8F">
        <w:rPr>
          <w:rFonts w:cs="Arial"/>
          <w:sz w:val="20"/>
          <w:szCs w:val="20"/>
          <w:lang w:val="en-US"/>
        </w:rPr>
        <w:t>}");</w:t>
      </w:r>
    </w:p>
    <w:p w14:paraId="476AAC6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62640A16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</w:t>
      </w:r>
      <w:proofErr w:type="spellStart"/>
      <w:r w:rsidRPr="00493A8F">
        <w:rPr>
          <w:rFonts w:cs="Arial"/>
          <w:sz w:val="20"/>
          <w:szCs w:val="20"/>
          <w:lang w:val="en-US"/>
        </w:rPr>
        <w:t>Enum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{Monday, Tuesday</w:t>
      </w:r>
      <w:proofErr w:type="gramStart"/>
      <w:r w:rsidRPr="00493A8F">
        <w:rPr>
          <w:rFonts w:cs="Arial"/>
          <w:sz w:val="20"/>
          <w:szCs w:val="20"/>
          <w:lang w:val="en-US"/>
        </w:rPr>
        <w:t>,...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 Sunday}</w:t>
      </w:r>
    </w:p>
    <w:p w14:paraId="32E3C9B5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r w:rsidRPr="00493A8F">
        <w:rPr>
          <w:rFonts w:cs="Arial"/>
          <w:sz w:val="20"/>
          <w:szCs w:val="20"/>
          <w:lang w:val="en-US"/>
        </w:rPr>
        <w:t>DayOfWeek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493A8F">
        <w:rPr>
          <w:rFonts w:cs="Arial"/>
          <w:sz w:val="20"/>
          <w:szCs w:val="20"/>
          <w:lang w:val="en-US"/>
        </w:rPr>
        <w:t>dayOfWeek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= </w:t>
      </w:r>
      <w:proofErr w:type="spellStart"/>
      <w:r w:rsidRPr="00493A8F">
        <w:rPr>
          <w:rFonts w:cs="Arial"/>
          <w:sz w:val="20"/>
          <w:szCs w:val="20"/>
          <w:lang w:val="en-US"/>
        </w:rPr>
        <w:t>now.DayOfWeek</w:t>
      </w:r>
      <w:proofErr w:type="spellEnd"/>
      <w:r w:rsidRPr="00493A8F">
        <w:rPr>
          <w:rFonts w:cs="Arial"/>
          <w:sz w:val="20"/>
          <w:szCs w:val="20"/>
          <w:lang w:val="en-US"/>
        </w:rPr>
        <w:t>;</w:t>
      </w:r>
    </w:p>
    <w:p w14:paraId="67BDE4D1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7B000B60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Get day of week.</w:t>
      </w:r>
    </w:p>
    <w:p w14:paraId="4BC15FD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"Day of Week: {0}", </w:t>
      </w:r>
      <w:proofErr w:type="spellStart"/>
      <w:r w:rsidRPr="00493A8F">
        <w:rPr>
          <w:rFonts w:cs="Arial"/>
          <w:sz w:val="20"/>
          <w:szCs w:val="20"/>
          <w:lang w:val="en-US"/>
        </w:rPr>
        <w:t>dayOfWeek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54862EE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AC1C9BA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Get day off year.</w:t>
      </w:r>
    </w:p>
    <w:p w14:paraId="3764C9CD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"Day of Year: {0}", </w:t>
      </w:r>
      <w:proofErr w:type="spellStart"/>
      <w:r w:rsidRPr="00493A8F">
        <w:rPr>
          <w:rFonts w:cs="Arial"/>
          <w:sz w:val="20"/>
          <w:szCs w:val="20"/>
          <w:lang w:val="en-US"/>
        </w:rPr>
        <w:t>now.DayOfYear</w:t>
      </w:r>
      <w:proofErr w:type="spellEnd"/>
      <w:r w:rsidRPr="00493A8F">
        <w:rPr>
          <w:rFonts w:cs="Arial"/>
          <w:sz w:val="20"/>
          <w:szCs w:val="20"/>
          <w:lang w:val="en-US"/>
        </w:rPr>
        <w:t>);</w:t>
      </w:r>
    </w:p>
    <w:p w14:paraId="309E8029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4BA771B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Get yesterday.</w:t>
      </w:r>
    </w:p>
    <w:p w14:paraId="71C19A78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"Yesterday is: {0}", </w:t>
      </w:r>
      <w:proofErr w:type="spellStart"/>
      <w:r w:rsidRPr="00493A8F">
        <w:rPr>
          <w:rFonts w:cs="Arial"/>
          <w:sz w:val="20"/>
          <w:szCs w:val="20"/>
          <w:lang w:val="en-US"/>
        </w:rPr>
        <w:t>GetYesterday</w:t>
      </w:r>
      <w:proofErr w:type="spellEnd"/>
      <w:r w:rsidRPr="00493A8F">
        <w:rPr>
          <w:rFonts w:cs="Arial"/>
          <w:sz w:val="20"/>
          <w:szCs w:val="20"/>
          <w:lang w:val="en-US"/>
        </w:rPr>
        <w:t>(now));</w:t>
      </w:r>
    </w:p>
    <w:p w14:paraId="2B4FE182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28B1211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Get all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format.</w:t>
      </w:r>
    </w:p>
    <w:p w14:paraId="1C40E7DA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 xml:space="preserve">"All </w:t>
      </w:r>
      <w:proofErr w:type="spellStart"/>
      <w:r w:rsidRPr="00493A8F">
        <w:rPr>
          <w:rFonts w:cs="Arial"/>
          <w:sz w:val="20"/>
          <w:szCs w:val="20"/>
          <w:lang w:val="en-US"/>
        </w:rPr>
        <w:t>datetime</w:t>
      </w:r>
      <w:proofErr w:type="spellEnd"/>
      <w:r w:rsidRPr="00493A8F">
        <w:rPr>
          <w:rFonts w:cs="Arial"/>
          <w:sz w:val="20"/>
          <w:szCs w:val="20"/>
          <w:lang w:val="en-US"/>
        </w:rPr>
        <w:t xml:space="preserve"> formats!");</w:t>
      </w:r>
    </w:p>
    <w:p w14:paraId="010B493A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3A8F">
        <w:rPr>
          <w:rFonts w:cs="Arial"/>
          <w:sz w:val="20"/>
          <w:szCs w:val="20"/>
          <w:lang w:val="en-US"/>
        </w:rPr>
        <w:t>GetAllDateTimeFormat</w:t>
      </w:r>
      <w:proofErr w:type="spellEnd"/>
      <w:r w:rsidRPr="00493A8F">
        <w:rPr>
          <w:rFonts w:cs="Arial"/>
          <w:sz w:val="20"/>
          <w:szCs w:val="20"/>
          <w:lang w:val="en-US"/>
        </w:rPr>
        <w:t>(</w:t>
      </w:r>
      <w:proofErr w:type="gramEnd"/>
      <w:r w:rsidRPr="00493A8F">
        <w:rPr>
          <w:rFonts w:cs="Arial"/>
          <w:sz w:val="20"/>
          <w:szCs w:val="20"/>
          <w:lang w:val="en-US"/>
        </w:rPr>
        <w:t>now);</w:t>
      </w:r>
    </w:p>
    <w:p w14:paraId="2904DDEF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AC2E59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//// Keep the console window open in debug mode.</w:t>
      </w:r>
    </w:p>
    <w:p w14:paraId="004E6A74" w14:textId="77777777" w:rsidR="00E63249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493A8F">
        <w:rPr>
          <w:rFonts w:cs="Arial"/>
          <w:sz w:val="20"/>
          <w:szCs w:val="20"/>
          <w:lang w:val="en-US"/>
        </w:rPr>
        <w:t>Console.WriteLine(</w:t>
      </w:r>
      <w:proofErr w:type="gramEnd"/>
      <w:r w:rsidRPr="00493A8F">
        <w:rPr>
          <w:rFonts w:cs="Arial"/>
          <w:sz w:val="20"/>
          <w:szCs w:val="20"/>
          <w:lang w:val="en-US"/>
        </w:rPr>
        <w:t>"Press any key to exit.");</w:t>
      </w:r>
    </w:p>
    <w:p w14:paraId="68A0C4CC" w14:textId="5B56948B" w:rsidR="003C73FD" w:rsidRPr="00493A8F" w:rsidRDefault="00E63249" w:rsidP="00E6324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493A8F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3A8F">
        <w:rPr>
          <w:rFonts w:cs="Arial"/>
          <w:sz w:val="20"/>
          <w:szCs w:val="20"/>
          <w:lang w:val="en-US"/>
        </w:rPr>
        <w:t>Console.ReadKey</w:t>
      </w:r>
      <w:proofErr w:type="spellEnd"/>
      <w:r w:rsidRPr="00493A8F">
        <w:rPr>
          <w:rFonts w:cs="Arial"/>
          <w:sz w:val="20"/>
          <w:szCs w:val="20"/>
          <w:lang w:val="en-US"/>
        </w:rPr>
        <w:t>(</w:t>
      </w:r>
      <w:proofErr w:type="gramEnd"/>
      <w:r w:rsidRPr="00493A8F">
        <w:rPr>
          <w:rFonts w:cs="Arial"/>
          <w:sz w:val="20"/>
          <w:szCs w:val="20"/>
          <w:lang w:val="en-US"/>
        </w:rPr>
        <w:t>);</w:t>
      </w:r>
    </w:p>
    <w:p w14:paraId="065C56CD" w14:textId="77777777" w:rsidR="00E63249" w:rsidRPr="00493A8F" w:rsidRDefault="00E63249" w:rsidP="003C73FD">
      <w:pPr>
        <w:pStyle w:val="Heading3"/>
        <w:rPr>
          <w:rFonts w:cs="Arial"/>
          <w:sz w:val="20"/>
          <w:szCs w:val="20"/>
        </w:rPr>
      </w:pPr>
    </w:p>
    <w:p w14:paraId="40D39592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61DCF730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300ABEBD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7B5B4C50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1AC382A6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6468FFF7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7FE0A5C6" w14:textId="77777777" w:rsidR="00E63249" w:rsidRPr="00493A8F" w:rsidRDefault="00E63249" w:rsidP="00E63249">
      <w:pPr>
        <w:rPr>
          <w:rFonts w:cs="Arial"/>
          <w:sz w:val="20"/>
          <w:szCs w:val="20"/>
        </w:rPr>
      </w:pPr>
    </w:p>
    <w:p w14:paraId="7AAAB4C6" w14:textId="2B308810" w:rsidR="003C73FD" w:rsidRPr="00493A8F" w:rsidRDefault="003C73FD" w:rsidP="003C73FD">
      <w:pPr>
        <w:pStyle w:val="Heading3"/>
        <w:rPr>
          <w:rFonts w:cs="Arial"/>
          <w:sz w:val="20"/>
          <w:szCs w:val="20"/>
        </w:rPr>
      </w:pPr>
      <w:bookmarkStart w:id="12" w:name="_Toc17708481"/>
      <w:r w:rsidRPr="00493A8F">
        <w:rPr>
          <w:rFonts w:cs="Arial"/>
          <w:sz w:val="20"/>
          <w:szCs w:val="20"/>
        </w:rPr>
        <w:lastRenderedPageBreak/>
        <w:t xml:space="preserve">Step </w:t>
      </w:r>
      <w:r w:rsidR="00E63249" w:rsidRPr="00493A8F">
        <w:rPr>
          <w:rFonts w:cs="Arial"/>
          <w:sz w:val="20"/>
          <w:szCs w:val="20"/>
          <w:lang w:val="en-US"/>
        </w:rPr>
        <w:t>4</w:t>
      </w:r>
      <w:r w:rsidRPr="00493A8F">
        <w:rPr>
          <w:rFonts w:cs="Arial"/>
          <w:sz w:val="20"/>
          <w:szCs w:val="20"/>
        </w:rPr>
        <w:t>: Choose the F5 key to run the project.</w:t>
      </w:r>
      <w:bookmarkEnd w:id="12"/>
      <w:r w:rsidRPr="00493A8F">
        <w:rPr>
          <w:rFonts w:cs="Arial"/>
          <w:sz w:val="20"/>
          <w:szCs w:val="20"/>
        </w:rPr>
        <w:t xml:space="preserve"> </w:t>
      </w:r>
    </w:p>
    <w:p w14:paraId="01E61B00" w14:textId="77777777" w:rsidR="003C73FD" w:rsidRPr="00493A8F" w:rsidRDefault="003C73FD" w:rsidP="003C73FD">
      <w:pPr>
        <w:pStyle w:val="Heading61"/>
        <w:rPr>
          <w:rFonts w:cs="Arial"/>
          <w:b w:val="0"/>
          <w:color w:val="auto"/>
          <w:sz w:val="20"/>
        </w:rPr>
      </w:pPr>
      <w:bookmarkStart w:id="13" w:name="_Toc5200015"/>
      <w:r w:rsidRPr="00493A8F">
        <w:rPr>
          <w:rFonts w:cs="Arial"/>
          <w:b w:val="0"/>
          <w:color w:val="auto"/>
          <w:sz w:val="20"/>
        </w:rPr>
        <w:t>Outputs</w:t>
      </w:r>
      <w:bookmarkEnd w:id="13"/>
    </w:p>
    <w:p w14:paraId="39707C48" w14:textId="5EB55A38" w:rsidR="00005076" w:rsidRPr="003C5098" w:rsidRDefault="00E63249" w:rsidP="00E63249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E5302C3" wp14:editId="019DECAD">
            <wp:extent cx="51625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76" w:rsidRPr="003C5098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C4422" w14:textId="77777777" w:rsidR="00CF2A9C" w:rsidRDefault="00CF2A9C" w:rsidP="00E63249">
      <w:pPr>
        <w:pStyle w:val="ListParagraph"/>
      </w:pPr>
      <w:r>
        <w:separator/>
      </w:r>
    </w:p>
  </w:endnote>
  <w:endnote w:type="continuationSeparator" w:id="0">
    <w:p w14:paraId="265ED2A2" w14:textId="77777777" w:rsidR="00CF2A9C" w:rsidRDefault="00CF2A9C" w:rsidP="00E63249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1634FF3C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56644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56644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754DB" w14:textId="77777777" w:rsidR="00CF2A9C" w:rsidRDefault="00CF2A9C" w:rsidP="00E63249">
      <w:pPr>
        <w:pStyle w:val="ListParagraph"/>
      </w:pPr>
      <w:r>
        <w:separator/>
      </w:r>
    </w:p>
  </w:footnote>
  <w:footnote w:type="continuationSeparator" w:id="0">
    <w:p w14:paraId="0AF711CC" w14:textId="77777777" w:rsidR="00CF2A9C" w:rsidRDefault="00CF2A9C" w:rsidP="00E63249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77843"/>
    <w:multiLevelType w:val="hybridMultilevel"/>
    <w:tmpl w:val="39888C98"/>
    <w:lvl w:ilvl="0" w:tplc="2FB69EEE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31F51"/>
    <w:multiLevelType w:val="hybridMultilevel"/>
    <w:tmpl w:val="FB2693A0"/>
    <w:lvl w:ilvl="0" w:tplc="F144418A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5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0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1"/>
  </w:num>
  <w:num w:numId="15">
    <w:abstractNumId w:val="22"/>
  </w:num>
  <w:num w:numId="16">
    <w:abstractNumId w:val="29"/>
  </w:num>
  <w:num w:numId="17">
    <w:abstractNumId w:val="16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8"/>
  </w:num>
  <w:num w:numId="31">
    <w:abstractNumId w:val="27"/>
  </w:num>
  <w:num w:numId="32">
    <w:abstractNumId w:val="0"/>
  </w:num>
  <w:num w:numId="33">
    <w:abstractNumId w:val="23"/>
  </w:num>
  <w:num w:numId="34">
    <w:abstractNumId w:val="1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3EBB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51B68"/>
    <w:rsid w:val="00153E88"/>
    <w:rsid w:val="00156B50"/>
    <w:rsid w:val="00167DA8"/>
    <w:rsid w:val="00171177"/>
    <w:rsid w:val="001732BE"/>
    <w:rsid w:val="00192E3A"/>
    <w:rsid w:val="001A412D"/>
    <w:rsid w:val="001A41A7"/>
    <w:rsid w:val="001E02D1"/>
    <w:rsid w:val="001E05CE"/>
    <w:rsid w:val="001E217D"/>
    <w:rsid w:val="001F3EED"/>
    <w:rsid w:val="001F455A"/>
    <w:rsid w:val="001F5A02"/>
    <w:rsid w:val="00201C24"/>
    <w:rsid w:val="002279BD"/>
    <w:rsid w:val="002353A4"/>
    <w:rsid w:val="002454BF"/>
    <w:rsid w:val="00251E83"/>
    <w:rsid w:val="00255B7B"/>
    <w:rsid w:val="00280532"/>
    <w:rsid w:val="002863CD"/>
    <w:rsid w:val="002A0595"/>
    <w:rsid w:val="002A1B75"/>
    <w:rsid w:val="002B262C"/>
    <w:rsid w:val="002B6010"/>
    <w:rsid w:val="002C5099"/>
    <w:rsid w:val="002C697D"/>
    <w:rsid w:val="002D0A03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C73FD"/>
    <w:rsid w:val="003D24A1"/>
    <w:rsid w:val="003D5293"/>
    <w:rsid w:val="003D552E"/>
    <w:rsid w:val="003D6CC1"/>
    <w:rsid w:val="003D747D"/>
    <w:rsid w:val="003F19DF"/>
    <w:rsid w:val="003F684D"/>
    <w:rsid w:val="004053C9"/>
    <w:rsid w:val="00453047"/>
    <w:rsid w:val="004559F0"/>
    <w:rsid w:val="004624B6"/>
    <w:rsid w:val="004756FF"/>
    <w:rsid w:val="00493A8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00DD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47BCC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799E"/>
    <w:rsid w:val="00801D8C"/>
    <w:rsid w:val="0081480B"/>
    <w:rsid w:val="0081676B"/>
    <w:rsid w:val="008257E3"/>
    <w:rsid w:val="00826F93"/>
    <w:rsid w:val="00840641"/>
    <w:rsid w:val="00846A8B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4EC2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A3804"/>
    <w:rsid w:val="00AB5C3D"/>
    <w:rsid w:val="00AE1EF1"/>
    <w:rsid w:val="00AF0F10"/>
    <w:rsid w:val="00AF4E2C"/>
    <w:rsid w:val="00AF70F7"/>
    <w:rsid w:val="00B00049"/>
    <w:rsid w:val="00B02EB8"/>
    <w:rsid w:val="00B0367A"/>
    <w:rsid w:val="00B11EC0"/>
    <w:rsid w:val="00B23B6F"/>
    <w:rsid w:val="00B24529"/>
    <w:rsid w:val="00B41976"/>
    <w:rsid w:val="00B56644"/>
    <w:rsid w:val="00B632B1"/>
    <w:rsid w:val="00B70B62"/>
    <w:rsid w:val="00B80BFA"/>
    <w:rsid w:val="00B865AD"/>
    <w:rsid w:val="00B92DDF"/>
    <w:rsid w:val="00BA19AD"/>
    <w:rsid w:val="00BA3600"/>
    <w:rsid w:val="00BC032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51837"/>
    <w:rsid w:val="00CA2687"/>
    <w:rsid w:val="00CC0FCA"/>
    <w:rsid w:val="00CC56D8"/>
    <w:rsid w:val="00CD171A"/>
    <w:rsid w:val="00CD243B"/>
    <w:rsid w:val="00CE217D"/>
    <w:rsid w:val="00CE4E63"/>
    <w:rsid w:val="00CF2A9C"/>
    <w:rsid w:val="00CF517A"/>
    <w:rsid w:val="00D01CEC"/>
    <w:rsid w:val="00D05A31"/>
    <w:rsid w:val="00D1306F"/>
    <w:rsid w:val="00D21A33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324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74BD8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3922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E63249"/>
    <w:pPr>
      <w:numPr>
        <w:numId w:val="35"/>
      </w:numPr>
      <w:spacing w:before="120" w:after="120" w:line="288" w:lineRule="auto"/>
      <w:ind w:left="720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63249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14E0A-37AB-48B2-826B-E10EAB94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289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4590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96</cp:revision>
  <cp:lastPrinted>2019-06-10T04:15:00Z</cp:lastPrinted>
  <dcterms:created xsi:type="dcterms:W3CDTF">2019-06-10T03:55:00Z</dcterms:created>
  <dcterms:modified xsi:type="dcterms:W3CDTF">2019-08-26T03:41:00Z</dcterms:modified>
  <cp:category>Template</cp:category>
  <cp:contentStatus>20/11/2012</cp:contentStatus>
</cp:coreProperties>
</file>