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0214C707" w:rsidR="005E64CE" w:rsidRPr="00E251F7" w:rsidRDefault="00E251F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</w:rPr>
        <w:t>C# Basics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B41976">
        <w:rPr>
          <w:rFonts w:cs="Arial"/>
          <w:b/>
          <w:bCs/>
          <w:lang w:val="en-GB"/>
        </w:rPr>
        <w:t>06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400D3C5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099A" w:rsidRPr="007355B1" w14:paraId="776470B2" w14:textId="77777777" w:rsidTr="007355B1">
        <w:tc>
          <w:tcPr>
            <w:tcW w:w="540" w:type="dxa"/>
          </w:tcPr>
          <w:p w14:paraId="789DCC80" w14:textId="200FB7EC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14:paraId="58BB495A" w14:textId="160FAD1B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15/Apr/2019</w:t>
            </w:r>
          </w:p>
        </w:tc>
        <w:tc>
          <w:tcPr>
            <w:tcW w:w="2689" w:type="dxa"/>
          </w:tcPr>
          <w:p w14:paraId="23F9EF78" w14:textId="7270AC83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content</w:t>
            </w:r>
          </w:p>
        </w:tc>
        <w:tc>
          <w:tcPr>
            <w:tcW w:w="1271" w:type="dxa"/>
          </w:tcPr>
          <w:p w14:paraId="4664860A" w14:textId="67971745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170" w:type="dxa"/>
          </w:tcPr>
          <w:p w14:paraId="1977175C" w14:textId="2A64B1AC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</w:t>
            </w:r>
          </w:p>
        </w:tc>
        <w:tc>
          <w:tcPr>
            <w:tcW w:w="1440" w:type="dxa"/>
          </w:tcPr>
          <w:p w14:paraId="08C7E337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099A" w:rsidRPr="007355B1" w14:paraId="59A5279E" w14:textId="77777777" w:rsidTr="007355B1">
        <w:tc>
          <w:tcPr>
            <w:tcW w:w="540" w:type="dxa"/>
          </w:tcPr>
          <w:p w14:paraId="634453F3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099A" w:rsidRPr="007355B1" w14:paraId="2D067491" w14:textId="77777777" w:rsidTr="007355B1">
        <w:tc>
          <w:tcPr>
            <w:tcW w:w="540" w:type="dxa"/>
          </w:tcPr>
          <w:p w14:paraId="2FEDCBA4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099A" w:rsidRPr="007355B1" w14:paraId="3990A1AB" w14:textId="77777777" w:rsidTr="007355B1">
        <w:tc>
          <w:tcPr>
            <w:tcW w:w="540" w:type="dxa"/>
          </w:tcPr>
          <w:p w14:paraId="6BB29C57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099A" w:rsidRPr="007355B1" w14:paraId="58FEA944" w14:textId="77777777" w:rsidTr="007355B1">
        <w:tc>
          <w:tcPr>
            <w:tcW w:w="540" w:type="dxa"/>
          </w:tcPr>
          <w:p w14:paraId="7C9700D9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099A" w:rsidRPr="007355B1" w14:paraId="3ECCC41B" w14:textId="77777777" w:rsidTr="007355B1">
        <w:tc>
          <w:tcPr>
            <w:tcW w:w="540" w:type="dxa"/>
          </w:tcPr>
          <w:p w14:paraId="3CB07324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099A" w:rsidRPr="007355B1" w14:paraId="3416B365" w14:textId="77777777" w:rsidTr="007355B1">
        <w:tc>
          <w:tcPr>
            <w:tcW w:w="540" w:type="dxa"/>
          </w:tcPr>
          <w:p w14:paraId="508C0F02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099A" w:rsidRPr="007355B1" w14:paraId="1993DAF8" w14:textId="77777777" w:rsidTr="007355B1">
        <w:tc>
          <w:tcPr>
            <w:tcW w:w="540" w:type="dxa"/>
          </w:tcPr>
          <w:p w14:paraId="65ED00D5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1D099A" w:rsidRPr="007355B1" w:rsidRDefault="001D099A" w:rsidP="001D099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1" w:name="_GoBack"/>
    <w:bookmarkEnd w:id="1"/>
    <w:p w14:paraId="61E36108" w14:textId="77777777" w:rsidR="001D099A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4E71AB">
        <w:rPr>
          <w:rFonts w:cs="Arial"/>
          <w:sz w:val="20"/>
          <w:szCs w:val="20"/>
        </w:rPr>
        <w:fldChar w:fldCharType="begin"/>
      </w:r>
      <w:r w:rsidR="002F3B39" w:rsidRPr="004E71AB">
        <w:rPr>
          <w:rFonts w:cs="Arial"/>
          <w:sz w:val="20"/>
          <w:szCs w:val="20"/>
        </w:rPr>
        <w:instrText xml:space="preserve"> TOC \o "1-3" \h \z \u </w:instrText>
      </w:r>
      <w:r w:rsidRPr="004E71AB">
        <w:rPr>
          <w:rFonts w:cs="Arial"/>
          <w:sz w:val="20"/>
          <w:szCs w:val="20"/>
        </w:rPr>
        <w:fldChar w:fldCharType="separate"/>
      </w:r>
      <w:hyperlink w:anchor="_Toc17709572" w:history="1">
        <w:r w:rsidR="001D099A" w:rsidRPr="00EF47E8">
          <w:rPr>
            <w:rStyle w:val="Hyperlink"/>
            <w:rFonts w:cs="Arial"/>
            <w:noProof/>
          </w:rPr>
          <w:t>Lab 13: Work With Collections</w:t>
        </w:r>
        <w:r w:rsidR="001D099A">
          <w:rPr>
            <w:noProof/>
            <w:webHidden/>
          </w:rPr>
          <w:tab/>
        </w:r>
        <w:r w:rsidR="001D099A">
          <w:rPr>
            <w:noProof/>
            <w:webHidden/>
          </w:rPr>
          <w:fldChar w:fldCharType="begin"/>
        </w:r>
        <w:r w:rsidR="001D099A">
          <w:rPr>
            <w:noProof/>
            <w:webHidden/>
          </w:rPr>
          <w:instrText xml:space="preserve"> PAGEREF _Toc17709572 \h </w:instrText>
        </w:r>
        <w:r w:rsidR="001D099A">
          <w:rPr>
            <w:noProof/>
            <w:webHidden/>
          </w:rPr>
        </w:r>
        <w:r w:rsidR="001D099A">
          <w:rPr>
            <w:noProof/>
            <w:webHidden/>
          </w:rPr>
          <w:fldChar w:fldCharType="separate"/>
        </w:r>
        <w:r w:rsidR="001D099A">
          <w:rPr>
            <w:noProof/>
            <w:webHidden/>
          </w:rPr>
          <w:t>4</w:t>
        </w:r>
        <w:r w:rsidR="001D099A">
          <w:rPr>
            <w:noProof/>
            <w:webHidden/>
          </w:rPr>
          <w:fldChar w:fldCharType="end"/>
        </w:r>
      </w:hyperlink>
    </w:p>
    <w:p w14:paraId="6B0E5475" w14:textId="77777777" w:rsidR="001D099A" w:rsidRDefault="001D099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573" w:history="1">
        <w:r w:rsidRPr="00EF47E8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CB0391" w14:textId="77777777" w:rsidR="001D099A" w:rsidRDefault="001D099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574" w:history="1">
        <w:r w:rsidRPr="00EF47E8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549D47" w14:textId="77777777" w:rsidR="001D099A" w:rsidRDefault="001D099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575" w:history="1">
        <w:r w:rsidRPr="00EF47E8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229133" w14:textId="77777777" w:rsidR="001D099A" w:rsidRDefault="001D099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576" w:history="1">
        <w:r w:rsidRPr="00EF47E8">
          <w:rPr>
            <w:rStyle w:val="Hyperlink"/>
            <w:noProof/>
          </w:rPr>
          <w:t>Print list 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291449" w14:textId="77777777" w:rsidR="001D099A" w:rsidRDefault="001D099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577" w:history="1">
        <w:r w:rsidRPr="00EF47E8">
          <w:rPr>
            <w:rStyle w:val="Hyperlink"/>
            <w:rFonts w:cs="Arial"/>
            <w:noProof/>
          </w:rPr>
          <w:t xml:space="preserve">Step 1: Create project named </w:t>
        </w:r>
        <w:r w:rsidRPr="00EF47E8">
          <w:rPr>
            <w:rStyle w:val="Hyperlink"/>
            <w:rFonts w:cs="Arial"/>
            <w:b/>
            <w:noProof/>
          </w:rPr>
          <w:t xml:space="preserve">CollectionLab </w:t>
        </w:r>
        <w:r w:rsidRPr="00EF47E8">
          <w:rPr>
            <w:rStyle w:val="Hyperlink"/>
            <w:rFonts w:cs="Arial"/>
            <w:noProof/>
          </w:rPr>
          <w:t>in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FC2EA8" w14:textId="77777777" w:rsidR="001D099A" w:rsidRDefault="001D099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578" w:history="1">
        <w:r w:rsidRPr="00EF47E8">
          <w:rPr>
            <w:rStyle w:val="Hyperlink"/>
            <w:rFonts w:cs="Arial"/>
            <w:noProof/>
          </w:rPr>
          <w:t>Step 2: Add code to Main method: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96995C" w14:textId="77777777" w:rsidR="001D099A" w:rsidRDefault="001D099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579" w:history="1">
        <w:r w:rsidRPr="00EF47E8">
          <w:rPr>
            <w:rStyle w:val="Hyperlink"/>
            <w:rFonts w:cs="Arial"/>
            <w:noProof/>
          </w:rPr>
          <w:t>Step 3: Add method PrintList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8605FC" w14:textId="77777777" w:rsidR="001D099A" w:rsidRDefault="001D099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9580" w:history="1">
        <w:r w:rsidRPr="00EF47E8">
          <w:rPr>
            <w:rStyle w:val="Hyperlink"/>
            <w:rFonts w:cs="Arial"/>
            <w:noProof/>
          </w:rPr>
          <w:t>Step 4: Run the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405529" w14:textId="3B6D7EA7" w:rsidR="002F3B39" w:rsidRPr="00A11982" w:rsidRDefault="00A530F8">
      <w:pPr>
        <w:rPr>
          <w:rFonts w:cs="Arial"/>
          <w:lang w:val="en-US"/>
        </w:rPr>
      </w:pPr>
      <w:r w:rsidRPr="004E71AB">
        <w:rPr>
          <w:rFonts w:cs="Arial"/>
          <w:sz w:val="20"/>
          <w:szCs w:val="20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4CEC8B7D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Net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FD1C1C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13</w:t>
            </w:r>
          </w:p>
          <w:p w14:paraId="70784EDC" w14:textId="59C41A17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SHORT</w:t>
            </w:r>
          </w:p>
          <w:p w14:paraId="52763A31" w14:textId="0C61BCB1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99343F">
              <w:rPr>
                <w:rFonts w:cs="Arial"/>
                <w:b/>
                <w:color w:val="FFFFFF" w:themeColor="background1"/>
                <w:sz w:val="20"/>
                <w:szCs w:val="24"/>
              </w:rPr>
              <w:t>100</w:t>
            </w:r>
          </w:p>
          <w:p w14:paraId="1CA355C6" w14:textId="04104A01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E5D04">
              <w:rPr>
                <w:rFonts w:cs="Arial"/>
                <w:b/>
                <w:color w:val="FFFFFF" w:themeColor="background1"/>
                <w:sz w:val="20"/>
                <w:szCs w:val="24"/>
              </w:rPr>
              <w:t>3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568B983B" w:rsidR="00860E6D" w:rsidRPr="00816EA9" w:rsidRDefault="0027214E" w:rsidP="00203C28">
      <w:pPr>
        <w:pStyle w:val="Heading1"/>
        <w:rPr>
          <w:rFonts w:ascii="Arial" w:hAnsi="Arial" w:cs="Arial"/>
        </w:rPr>
      </w:pPr>
      <w:bookmarkStart w:id="2" w:name="_Toc536158119"/>
      <w:bookmarkStart w:id="3" w:name="_Toc8042533"/>
      <w:bookmarkStart w:id="4" w:name="_Toc17709572"/>
      <w:r>
        <w:rPr>
          <w:rFonts w:ascii="Arial" w:hAnsi="Arial" w:cs="Arial"/>
        </w:rPr>
        <w:t>Lab 13</w:t>
      </w:r>
      <w:r w:rsidR="0004181A" w:rsidRPr="0004181A">
        <w:rPr>
          <w:rFonts w:ascii="Arial" w:hAnsi="Arial" w:cs="Arial"/>
          <w:lang w:val="vi-VN"/>
        </w:rPr>
        <w:t>:</w:t>
      </w:r>
      <w:bookmarkEnd w:id="2"/>
      <w:r w:rsidR="00192E3A">
        <w:rPr>
          <w:rFonts w:ascii="Arial" w:hAnsi="Arial" w:cs="Arial"/>
        </w:rPr>
        <w:t xml:space="preserve"> </w:t>
      </w:r>
      <w:r w:rsidR="00192E3A" w:rsidRPr="00816EA9">
        <w:rPr>
          <w:rFonts w:ascii="Arial" w:hAnsi="Arial" w:cs="Arial"/>
        </w:rPr>
        <w:t xml:space="preserve">Work </w:t>
      </w:r>
      <w:r w:rsidR="00475211">
        <w:rPr>
          <w:rFonts w:ascii="Arial" w:hAnsi="Arial" w:cs="Arial"/>
        </w:rPr>
        <w:t xml:space="preserve">With </w:t>
      </w:r>
      <w:r w:rsidR="00FD1C1C" w:rsidRPr="00FD1C1C">
        <w:rPr>
          <w:rFonts w:ascii="Arial" w:hAnsi="Arial" w:cs="Arial"/>
        </w:rPr>
        <w:t>Collection</w:t>
      </w:r>
      <w:r w:rsidR="009775B2">
        <w:rPr>
          <w:rFonts w:ascii="Arial" w:hAnsi="Arial" w:cs="Arial"/>
        </w:rPr>
        <w:t>s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7709573"/>
      <w:bookmarkEnd w:id="3"/>
      <w:r w:rsidRPr="00090250">
        <w:t>Objectives:</w:t>
      </w:r>
      <w:bookmarkEnd w:id="5"/>
    </w:p>
    <w:p w14:paraId="2BD205B5" w14:textId="4E913A90" w:rsidR="00FD1C1C" w:rsidRPr="004E71AB" w:rsidRDefault="00FD1C1C" w:rsidP="004E71AB">
      <w:pPr>
        <w:pStyle w:val="ListParagraph"/>
      </w:pPr>
      <w:r w:rsidRPr="004E71AB">
        <w:t>Understand collection in C# and Use List with general method.</w:t>
      </w:r>
    </w:p>
    <w:p w14:paraId="67971798" w14:textId="0B5A94A4" w:rsidR="00EF4573" w:rsidRPr="00F047E1" w:rsidRDefault="005921F5" w:rsidP="00090250">
      <w:pPr>
        <w:pStyle w:val="Style2"/>
      </w:pPr>
      <w:bookmarkStart w:id="6" w:name="_Toc17709574"/>
      <w:r w:rsidRPr="005921F5">
        <w:t>Prerequisites</w:t>
      </w:r>
      <w:r w:rsidR="00EF4573">
        <w:t>:</w:t>
      </w:r>
      <w:bookmarkEnd w:id="6"/>
    </w:p>
    <w:p w14:paraId="36C89480" w14:textId="1EC9A04B" w:rsidR="009C19C2" w:rsidRPr="00FD1C1C" w:rsidRDefault="003C5098" w:rsidP="004E71AB">
      <w:pPr>
        <w:pStyle w:val="ListParagraph"/>
        <w:rPr>
          <w:b/>
          <w:bCs/>
        </w:rPr>
      </w:pPr>
      <w:r w:rsidRPr="00192E3A">
        <w:t>Download and installs Visual Studio (included .net Framework)</w:t>
      </w:r>
    </w:p>
    <w:p w14:paraId="36824EB4" w14:textId="6265B702" w:rsidR="00004A2C" w:rsidRDefault="00004A2C" w:rsidP="003C5098">
      <w:pPr>
        <w:pStyle w:val="Style2"/>
        <w:spacing w:line="360" w:lineRule="auto"/>
      </w:pPr>
      <w:bookmarkStart w:id="7" w:name="_Toc17709575"/>
      <w:r>
        <w:t>Problem</w:t>
      </w:r>
      <w:r w:rsidR="00DA1E0E">
        <w:t xml:space="preserve"> Description</w:t>
      </w:r>
      <w:r>
        <w:t>:</w:t>
      </w:r>
      <w:bookmarkEnd w:id="7"/>
    </w:p>
    <w:p w14:paraId="7C1A0403" w14:textId="77777777" w:rsidR="00FD1C1C" w:rsidRDefault="00FD1C1C" w:rsidP="004E71AB">
      <w:pPr>
        <w:pStyle w:val="ListParagraph"/>
      </w:pPr>
      <w:r>
        <w:t>Declare new list of products</w:t>
      </w:r>
    </w:p>
    <w:p w14:paraId="0D18E68C" w14:textId="77777777" w:rsidR="00FD1C1C" w:rsidRDefault="00FD1C1C" w:rsidP="004E71AB">
      <w:pPr>
        <w:pStyle w:val="ListParagraph"/>
      </w:pPr>
      <w:r>
        <w:t>Add values into the list</w:t>
      </w:r>
    </w:p>
    <w:p w14:paraId="0F5146D4" w14:textId="77777777" w:rsidR="00FD1C1C" w:rsidRDefault="00FD1C1C" w:rsidP="004E71AB">
      <w:pPr>
        <w:pStyle w:val="ListParagraph"/>
      </w:pPr>
      <w:r>
        <w:t>Get value from the list</w:t>
      </w:r>
    </w:p>
    <w:p w14:paraId="3C16EECF" w14:textId="77777777" w:rsidR="00FD1C1C" w:rsidRDefault="00FD1C1C" w:rsidP="004E71AB">
      <w:pPr>
        <w:pStyle w:val="ListParagraph"/>
      </w:pPr>
      <w:r>
        <w:t>Remove value from the list</w:t>
      </w:r>
    </w:p>
    <w:p w14:paraId="56D45317" w14:textId="77777777" w:rsidR="00FD1C1C" w:rsidRDefault="00FD1C1C" w:rsidP="004E71AB">
      <w:pPr>
        <w:pStyle w:val="ListParagraph"/>
      </w:pPr>
      <w:r>
        <w:t>Sort list</w:t>
      </w:r>
    </w:p>
    <w:p w14:paraId="21BF0970" w14:textId="2A8475AB" w:rsidR="003F684D" w:rsidRDefault="00FD1C1C" w:rsidP="00FD1C1C">
      <w:pPr>
        <w:pStyle w:val="Style2"/>
      </w:pPr>
      <w:bookmarkStart w:id="8" w:name="_Toc17709576"/>
      <w:r>
        <w:t xml:space="preserve">Print list </w:t>
      </w:r>
      <w:r w:rsidR="00C440C8"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6818FF36" w14:textId="77777777" w:rsidR="00FD1C1C" w:rsidRPr="004E71AB" w:rsidRDefault="00FD1C1C" w:rsidP="00FD1C1C">
      <w:pPr>
        <w:pStyle w:val="Heading3"/>
        <w:rPr>
          <w:rFonts w:cs="Arial"/>
          <w:sz w:val="20"/>
          <w:szCs w:val="20"/>
        </w:rPr>
      </w:pPr>
      <w:bookmarkStart w:id="9" w:name="_Toc17709577"/>
      <w:r w:rsidRPr="004E71AB">
        <w:rPr>
          <w:rFonts w:cs="Arial"/>
          <w:sz w:val="20"/>
          <w:szCs w:val="20"/>
        </w:rPr>
        <w:t xml:space="preserve">Step 1: Create project named </w:t>
      </w:r>
      <w:r w:rsidRPr="004E71AB">
        <w:rPr>
          <w:rFonts w:cs="Arial"/>
          <w:b/>
          <w:sz w:val="20"/>
          <w:szCs w:val="20"/>
        </w:rPr>
        <w:t xml:space="preserve">CollectionLab </w:t>
      </w:r>
      <w:r w:rsidRPr="004E71AB">
        <w:rPr>
          <w:rFonts w:cs="Arial"/>
          <w:sz w:val="20"/>
          <w:szCs w:val="20"/>
        </w:rPr>
        <w:t>in Visual Studio</w:t>
      </w:r>
      <w:bookmarkEnd w:id="9"/>
    </w:p>
    <w:p w14:paraId="2203A997" w14:textId="77777777" w:rsidR="00FD1C1C" w:rsidRPr="004E71AB" w:rsidRDefault="00FD1C1C" w:rsidP="00FD1C1C">
      <w:pPr>
        <w:pStyle w:val="Heading3"/>
        <w:rPr>
          <w:rFonts w:cs="Arial"/>
          <w:color w:val="000000"/>
          <w:sz w:val="20"/>
          <w:szCs w:val="20"/>
        </w:rPr>
      </w:pPr>
      <w:bookmarkStart w:id="10" w:name="_Toc17709578"/>
      <w:r w:rsidRPr="004E71AB">
        <w:rPr>
          <w:rFonts w:cs="Arial"/>
          <w:color w:val="000000"/>
          <w:sz w:val="20"/>
          <w:szCs w:val="20"/>
        </w:rPr>
        <w:t>Step 2: Add code to Main method:</w:t>
      </w:r>
      <w:bookmarkEnd w:id="10"/>
    </w:p>
    <w:p w14:paraId="018DB9B6" w14:textId="77777777" w:rsidR="00FD1C1C" w:rsidRPr="004E71AB" w:rsidRDefault="00FD1C1C" w:rsidP="00FD1C1C">
      <w:pPr>
        <w:pStyle w:val="SourceCode"/>
        <w:rPr>
          <w:rFonts w:cs="Arial"/>
        </w:rPr>
      </w:pPr>
    </w:p>
    <w:p w14:paraId="351A22E8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</w:t>
      </w:r>
      <w:proofErr w:type="gramStart"/>
      <w:r w:rsidRPr="004E71AB">
        <w:rPr>
          <w:rFonts w:cs="Arial"/>
        </w:rPr>
        <w:t>static</w:t>
      </w:r>
      <w:proofErr w:type="gramEnd"/>
      <w:r w:rsidRPr="004E71AB">
        <w:rPr>
          <w:rFonts w:cs="Arial"/>
        </w:rPr>
        <w:t xml:space="preserve"> void Main(string[] </w:t>
      </w:r>
      <w:proofErr w:type="spellStart"/>
      <w:r w:rsidRPr="004E71AB">
        <w:rPr>
          <w:rFonts w:cs="Arial"/>
        </w:rPr>
        <w:t>args</w:t>
      </w:r>
      <w:proofErr w:type="spellEnd"/>
      <w:r w:rsidRPr="004E71AB">
        <w:rPr>
          <w:rFonts w:cs="Arial"/>
        </w:rPr>
        <w:t>)</w:t>
      </w:r>
    </w:p>
    <w:p w14:paraId="46B9E311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{</w:t>
      </w:r>
    </w:p>
    <w:p w14:paraId="6448DEC6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//// Declare new list of string</w:t>
      </w:r>
    </w:p>
    <w:p w14:paraId="5A97411F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List&lt;string&gt; </w:t>
      </w:r>
      <w:proofErr w:type="spellStart"/>
      <w:r w:rsidRPr="004E71AB">
        <w:rPr>
          <w:rFonts w:cs="Arial"/>
        </w:rPr>
        <w:t>listProduct</w:t>
      </w:r>
      <w:proofErr w:type="spellEnd"/>
      <w:r w:rsidRPr="004E71AB">
        <w:rPr>
          <w:rFonts w:cs="Arial"/>
        </w:rPr>
        <w:t xml:space="preserve"> = new List&lt;string</w:t>
      </w:r>
      <w:proofErr w:type="gramStart"/>
      <w:r w:rsidRPr="004E71AB">
        <w:rPr>
          <w:rFonts w:cs="Arial"/>
        </w:rPr>
        <w:t>&gt;(</w:t>
      </w:r>
      <w:proofErr w:type="gramEnd"/>
      <w:r w:rsidRPr="004E71AB">
        <w:rPr>
          <w:rFonts w:cs="Arial"/>
        </w:rPr>
        <w:t>);</w:t>
      </w:r>
    </w:p>
    <w:p w14:paraId="77AA3161" w14:textId="77777777" w:rsidR="00FD1C1C" w:rsidRPr="004E71AB" w:rsidRDefault="00FD1C1C" w:rsidP="00FD1C1C">
      <w:pPr>
        <w:pStyle w:val="SourceCode"/>
        <w:rPr>
          <w:rFonts w:cs="Arial"/>
        </w:rPr>
      </w:pPr>
    </w:p>
    <w:p w14:paraId="57353E63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//// </w:t>
      </w:r>
      <w:proofErr w:type="gramStart"/>
      <w:r w:rsidRPr="004E71AB">
        <w:rPr>
          <w:rFonts w:cs="Arial"/>
        </w:rPr>
        <w:t>Add</w:t>
      </w:r>
      <w:proofErr w:type="gramEnd"/>
      <w:r w:rsidRPr="004E71AB">
        <w:rPr>
          <w:rFonts w:cs="Arial"/>
        </w:rPr>
        <w:t xml:space="preserve"> values into the list</w:t>
      </w:r>
    </w:p>
    <w:p w14:paraId="30A74863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listProduct.Add</w:t>
      </w:r>
      <w:proofErr w:type="spellEnd"/>
      <w:r w:rsidRPr="004E71AB">
        <w:rPr>
          <w:rFonts w:cs="Arial"/>
        </w:rPr>
        <w:t>(</w:t>
      </w:r>
      <w:proofErr w:type="gramEnd"/>
      <w:r w:rsidRPr="004E71AB">
        <w:rPr>
          <w:rFonts w:cs="Arial"/>
        </w:rPr>
        <w:t>"Dell Latitude E6440");</w:t>
      </w:r>
    </w:p>
    <w:p w14:paraId="1C90D170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listProduct.Add</w:t>
      </w:r>
      <w:proofErr w:type="spellEnd"/>
      <w:r w:rsidRPr="004E71AB">
        <w:rPr>
          <w:rFonts w:cs="Arial"/>
        </w:rPr>
        <w:t>(</w:t>
      </w:r>
      <w:proofErr w:type="gramEnd"/>
      <w:r w:rsidRPr="004E71AB">
        <w:rPr>
          <w:rFonts w:cs="Arial"/>
        </w:rPr>
        <w:t xml:space="preserve">"HP </w:t>
      </w:r>
      <w:proofErr w:type="spellStart"/>
      <w:r w:rsidRPr="004E71AB">
        <w:rPr>
          <w:rFonts w:cs="Arial"/>
        </w:rPr>
        <w:t>Elitebook</w:t>
      </w:r>
      <w:proofErr w:type="spellEnd"/>
      <w:r w:rsidRPr="004E71AB">
        <w:rPr>
          <w:rFonts w:cs="Arial"/>
        </w:rPr>
        <w:t>");</w:t>
      </w:r>
    </w:p>
    <w:p w14:paraId="7ABF767F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listProduct.Add</w:t>
      </w:r>
      <w:proofErr w:type="spellEnd"/>
      <w:r w:rsidRPr="004E71AB">
        <w:rPr>
          <w:rFonts w:cs="Arial"/>
        </w:rPr>
        <w:t>(</w:t>
      </w:r>
      <w:proofErr w:type="gramEnd"/>
      <w:r w:rsidRPr="004E71AB">
        <w:rPr>
          <w:rFonts w:cs="Arial"/>
        </w:rPr>
        <w:t>"Asus X541UA-XX272T");</w:t>
      </w:r>
    </w:p>
    <w:p w14:paraId="1E31EAE9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listProduct.Add</w:t>
      </w:r>
      <w:proofErr w:type="spellEnd"/>
      <w:r w:rsidRPr="004E71AB">
        <w:rPr>
          <w:rFonts w:cs="Arial"/>
        </w:rPr>
        <w:t>(</w:t>
      </w:r>
      <w:proofErr w:type="gramEnd"/>
      <w:r w:rsidRPr="004E71AB">
        <w:rPr>
          <w:rFonts w:cs="Arial"/>
        </w:rPr>
        <w:t xml:space="preserve">"Lenovo </w:t>
      </w:r>
      <w:proofErr w:type="spellStart"/>
      <w:r w:rsidRPr="004E71AB">
        <w:rPr>
          <w:rFonts w:cs="Arial"/>
        </w:rPr>
        <w:t>Thinkpad</w:t>
      </w:r>
      <w:proofErr w:type="spellEnd"/>
      <w:r w:rsidRPr="004E71AB">
        <w:rPr>
          <w:rFonts w:cs="Arial"/>
        </w:rPr>
        <w:t xml:space="preserve"> X220");</w:t>
      </w:r>
    </w:p>
    <w:p w14:paraId="7C0DC163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listProduct.Add</w:t>
      </w:r>
      <w:proofErr w:type="spellEnd"/>
      <w:r w:rsidRPr="004E71AB">
        <w:rPr>
          <w:rFonts w:cs="Arial"/>
        </w:rPr>
        <w:t>(</w:t>
      </w:r>
      <w:proofErr w:type="gramEnd"/>
      <w:r w:rsidRPr="004E71AB">
        <w:rPr>
          <w:rFonts w:cs="Arial"/>
        </w:rPr>
        <w:t xml:space="preserve">"Apple </w:t>
      </w:r>
      <w:proofErr w:type="spellStart"/>
      <w:r w:rsidRPr="004E71AB">
        <w:rPr>
          <w:rFonts w:cs="Arial"/>
        </w:rPr>
        <w:t>Macbook</w:t>
      </w:r>
      <w:proofErr w:type="spellEnd"/>
      <w:r w:rsidRPr="004E71AB">
        <w:rPr>
          <w:rFonts w:cs="Arial"/>
        </w:rPr>
        <w:t>");</w:t>
      </w:r>
    </w:p>
    <w:p w14:paraId="36C0DD84" w14:textId="77777777" w:rsidR="00FD1C1C" w:rsidRPr="004E71AB" w:rsidRDefault="00FD1C1C" w:rsidP="00FD1C1C">
      <w:pPr>
        <w:pStyle w:val="SourceCode"/>
        <w:rPr>
          <w:rFonts w:cs="Arial"/>
        </w:rPr>
      </w:pPr>
    </w:p>
    <w:p w14:paraId="1FFECFD2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//// </w:t>
      </w:r>
      <w:proofErr w:type="gramStart"/>
      <w:r w:rsidRPr="004E71AB">
        <w:rPr>
          <w:rFonts w:cs="Arial"/>
        </w:rPr>
        <w:t>Gets</w:t>
      </w:r>
      <w:proofErr w:type="gramEnd"/>
      <w:r w:rsidRPr="004E71AB">
        <w:rPr>
          <w:rFonts w:cs="Arial"/>
        </w:rPr>
        <w:t xml:space="preserve"> the number of elements actually contained in the list</w:t>
      </w:r>
    </w:p>
    <w:p w14:paraId="0D776DFB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gramStart"/>
      <w:r w:rsidRPr="004E71AB">
        <w:rPr>
          <w:rFonts w:cs="Arial"/>
        </w:rPr>
        <w:t>Console.WriteLine(</w:t>
      </w:r>
      <w:proofErr w:type="gramEnd"/>
      <w:r w:rsidRPr="004E71AB">
        <w:rPr>
          <w:rFonts w:cs="Arial"/>
        </w:rPr>
        <w:t xml:space="preserve">"List have {0} product(s)", </w:t>
      </w:r>
      <w:proofErr w:type="spellStart"/>
      <w:r w:rsidRPr="004E71AB">
        <w:rPr>
          <w:rFonts w:cs="Arial"/>
        </w:rPr>
        <w:t>listProduct.Count</w:t>
      </w:r>
      <w:proofErr w:type="spellEnd"/>
      <w:r w:rsidRPr="004E71AB">
        <w:rPr>
          <w:rFonts w:cs="Arial"/>
        </w:rPr>
        <w:t>);</w:t>
      </w:r>
    </w:p>
    <w:p w14:paraId="39C2DC9F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//// Print current list</w:t>
      </w:r>
    </w:p>
    <w:p w14:paraId="0396A093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lastRenderedPageBreak/>
        <w:t xml:space="preserve">            </w:t>
      </w:r>
      <w:proofErr w:type="spellStart"/>
      <w:proofErr w:type="gramStart"/>
      <w:r w:rsidRPr="004E71AB">
        <w:rPr>
          <w:rFonts w:cs="Arial"/>
        </w:rPr>
        <w:t>PrintList</w:t>
      </w:r>
      <w:proofErr w:type="spellEnd"/>
      <w:r w:rsidRPr="004E71AB">
        <w:rPr>
          <w:rFonts w:cs="Arial"/>
        </w:rPr>
        <w:t>(</w:t>
      </w:r>
      <w:proofErr w:type="spellStart"/>
      <w:proofErr w:type="gramEnd"/>
      <w:r w:rsidRPr="004E71AB">
        <w:rPr>
          <w:rFonts w:cs="Arial"/>
        </w:rPr>
        <w:t>listProduct</w:t>
      </w:r>
      <w:proofErr w:type="spellEnd"/>
      <w:r w:rsidRPr="004E71AB">
        <w:rPr>
          <w:rFonts w:cs="Arial"/>
        </w:rPr>
        <w:t>);</w:t>
      </w:r>
    </w:p>
    <w:p w14:paraId="449ACE97" w14:textId="77777777" w:rsidR="00FD1C1C" w:rsidRPr="004E71AB" w:rsidRDefault="00FD1C1C" w:rsidP="00FD1C1C">
      <w:pPr>
        <w:pStyle w:val="SourceCode"/>
        <w:rPr>
          <w:rFonts w:cs="Arial"/>
        </w:rPr>
      </w:pPr>
    </w:p>
    <w:p w14:paraId="01F450A0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//// Get value by index. </w:t>
      </w:r>
    </w:p>
    <w:p w14:paraId="14C5AE78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//// Remember that, start </w:t>
      </w:r>
      <w:proofErr w:type="spellStart"/>
      <w:r w:rsidRPr="004E71AB">
        <w:rPr>
          <w:rFonts w:cs="Arial"/>
        </w:rPr>
        <w:t>posision</w:t>
      </w:r>
      <w:proofErr w:type="spellEnd"/>
      <w:r w:rsidRPr="004E71AB">
        <w:rPr>
          <w:rFonts w:cs="Arial"/>
        </w:rPr>
        <w:t xml:space="preserve"> is </w:t>
      </w:r>
      <w:proofErr w:type="spellStart"/>
      <w:r w:rsidRPr="004E71AB">
        <w:rPr>
          <w:rFonts w:cs="Arial"/>
        </w:rPr>
        <w:t>rezo</w:t>
      </w:r>
      <w:proofErr w:type="spellEnd"/>
      <w:r w:rsidRPr="004E71AB">
        <w:rPr>
          <w:rFonts w:cs="Arial"/>
        </w:rPr>
        <w:t xml:space="preserve"> (0):</w:t>
      </w:r>
    </w:p>
    <w:p w14:paraId="7EC2E8BD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//// First element at position 0</w:t>
      </w:r>
    </w:p>
    <w:p w14:paraId="1667A5E1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//// Second element at position 1</w:t>
      </w:r>
      <w:proofErr w:type="gramStart"/>
      <w:r w:rsidRPr="004E71AB">
        <w:rPr>
          <w:rFonts w:cs="Arial"/>
        </w:rPr>
        <w:t>, ....</w:t>
      </w:r>
      <w:proofErr w:type="gramEnd"/>
    </w:p>
    <w:p w14:paraId="21536F19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Console.Write</w:t>
      </w:r>
      <w:proofErr w:type="spellEnd"/>
      <w:r w:rsidRPr="004E71AB">
        <w:rPr>
          <w:rFonts w:cs="Arial"/>
        </w:rPr>
        <w:t>(</w:t>
      </w:r>
      <w:proofErr w:type="gramEnd"/>
      <w:r w:rsidRPr="004E71AB">
        <w:rPr>
          <w:rFonts w:cs="Arial"/>
        </w:rPr>
        <w:t>"The third product in the list is: ");</w:t>
      </w:r>
    </w:p>
    <w:p w14:paraId="18D9DB11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gramStart"/>
      <w:r w:rsidRPr="004E71AB">
        <w:rPr>
          <w:rFonts w:cs="Arial"/>
        </w:rPr>
        <w:t>Console.WriteLine(</w:t>
      </w:r>
      <w:proofErr w:type="spellStart"/>
      <w:proofErr w:type="gramEnd"/>
      <w:r w:rsidRPr="004E71AB">
        <w:rPr>
          <w:rFonts w:cs="Arial"/>
        </w:rPr>
        <w:t>listProduct</w:t>
      </w:r>
      <w:proofErr w:type="spellEnd"/>
      <w:r w:rsidRPr="004E71AB">
        <w:rPr>
          <w:rFonts w:cs="Arial"/>
        </w:rPr>
        <w:t>[2]);</w:t>
      </w:r>
    </w:p>
    <w:p w14:paraId="78B5CB80" w14:textId="77777777" w:rsidR="00FD1C1C" w:rsidRPr="004E71AB" w:rsidRDefault="00FD1C1C" w:rsidP="00FD1C1C">
      <w:pPr>
        <w:pStyle w:val="SourceCode"/>
        <w:rPr>
          <w:rFonts w:cs="Arial"/>
        </w:rPr>
      </w:pPr>
    </w:p>
    <w:p w14:paraId="714CF3C5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//// Remove an element from the list by passing value</w:t>
      </w:r>
    </w:p>
    <w:p w14:paraId="3030B997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gramStart"/>
      <w:r w:rsidRPr="004E71AB">
        <w:rPr>
          <w:rFonts w:cs="Arial"/>
        </w:rPr>
        <w:t>Console.WriteLine(</w:t>
      </w:r>
      <w:proofErr w:type="gramEnd"/>
      <w:r w:rsidRPr="004E71AB">
        <w:rPr>
          <w:rFonts w:cs="Arial"/>
        </w:rPr>
        <w:t>"Remove one product Asus X541UA-XX272T from list");</w:t>
      </w:r>
    </w:p>
    <w:p w14:paraId="584C946B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listProduct.Remove</w:t>
      </w:r>
      <w:proofErr w:type="spellEnd"/>
      <w:r w:rsidRPr="004E71AB">
        <w:rPr>
          <w:rFonts w:cs="Arial"/>
        </w:rPr>
        <w:t>(</w:t>
      </w:r>
      <w:proofErr w:type="gramEnd"/>
      <w:r w:rsidRPr="004E71AB">
        <w:rPr>
          <w:rFonts w:cs="Arial"/>
        </w:rPr>
        <w:t>"Asus X541UA-XX272T");</w:t>
      </w:r>
    </w:p>
    <w:p w14:paraId="0CE6C06A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PrintList</w:t>
      </w:r>
      <w:proofErr w:type="spellEnd"/>
      <w:r w:rsidRPr="004E71AB">
        <w:rPr>
          <w:rFonts w:cs="Arial"/>
        </w:rPr>
        <w:t>(</w:t>
      </w:r>
      <w:proofErr w:type="spellStart"/>
      <w:proofErr w:type="gramEnd"/>
      <w:r w:rsidRPr="004E71AB">
        <w:rPr>
          <w:rFonts w:cs="Arial"/>
        </w:rPr>
        <w:t>listProduct</w:t>
      </w:r>
      <w:proofErr w:type="spellEnd"/>
      <w:r w:rsidRPr="004E71AB">
        <w:rPr>
          <w:rFonts w:cs="Arial"/>
        </w:rPr>
        <w:t>);</w:t>
      </w:r>
    </w:p>
    <w:p w14:paraId="0B70596F" w14:textId="77777777" w:rsidR="00FD1C1C" w:rsidRPr="004E71AB" w:rsidRDefault="00FD1C1C" w:rsidP="00FD1C1C">
      <w:pPr>
        <w:pStyle w:val="SourceCode"/>
        <w:rPr>
          <w:rFonts w:cs="Arial"/>
        </w:rPr>
      </w:pPr>
    </w:p>
    <w:p w14:paraId="7023B044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//// Remove an element from the list by passing </w:t>
      </w:r>
      <w:proofErr w:type="spellStart"/>
      <w:r w:rsidRPr="004E71AB">
        <w:rPr>
          <w:rFonts w:cs="Arial"/>
        </w:rPr>
        <w:t>possition</w:t>
      </w:r>
      <w:proofErr w:type="spellEnd"/>
    </w:p>
    <w:p w14:paraId="242E22B5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gramStart"/>
      <w:r w:rsidRPr="004E71AB">
        <w:rPr>
          <w:rFonts w:cs="Arial"/>
        </w:rPr>
        <w:t>Console.WriteLine(</w:t>
      </w:r>
      <w:proofErr w:type="gramEnd"/>
      <w:r w:rsidRPr="004E71AB">
        <w:rPr>
          <w:rFonts w:cs="Arial"/>
        </w:rPr>
        <w:t>"Remove product at position 3");</w:t>
      </w:r>
    </w:p>
    <w:p w14:paraId="18F632ED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listProduct.RemoveAt</w:t>
      </w:r>
      <w:proofErr w:type="spellEnd"/>
      <w:r w:rsidRPr="004E71AB">
        <w:rPr>
          <w:rFonts w:cs="Arial"/>
        </w:rPr>
        <w:t>(</w:t>
      </w:r>
      <w:proofErr w:type="gramEnd"/>
      <w:r w:rsidRPr="004E71AB">
        <w:rPr>
          <w:rFonts w:cs="Arial"/>
        </w:rPr>
        <w:t>2);</w:t>
      </w:r>
    </w:p>
    <w:p w14:paraId="380C7847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PrintList</w:t>
      </w:r>
      <w:proofErr w:type="spellEnd"/>
      <w:r w:rsidRPr="004E71AB">
        <w:rPr>
          <w:rFonts w:cs="Arial"/>
        </w:rPr>
        <w:t>(</w:t>
      </w:r>
      <w:proofErr w:type="spellStart"/>
      <w:proofErr w:type="gramEnd"/>
      <w:r w:rsidRPr="004E71AB">
        <w:rPr>
          <w:rFonts w:cs="Arial"/>
        </w:rPr>
        <w:t>listProduct</w:t>
      </w:r>
      <w:proofErr w:type="spellEnd"/>
      <w:r w:rsidRPr="004E71AB">
        <w:rPr>
          <w:rFonts w:cs="Arial"/>
        </w:rPr>
        <w:t>);</w:t>
      </w:r>
    </w:p>
    <w:p w14:paraId="516F0EE3" w14:textId="77777777" w:rsidR="00FD1C1C" w:rsidRPr="004E71AB" w:rsidRDefault="00FD1C1C" w:rsidP="00FD1C1C">
      <w:pPr>
        <w:pStyle w:val="SourceCode"/>
        <w:rPr>
          <w:rFonts w:cs="Arial"/>
        </w:rPr>
      </w:pPr>
    </w:p>
    <w:p w14:paraId="2C9B052A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//// Sort the list is very simple</w:t>
      </w:r>
    </w:p>
    <w:p w14:paraId="5221E8E9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gramStart"/>
      <w:r w:rsidRPr="004E71AB">
        <w:rPr>
          <w:rFonts w:cs="Arial"/>
        </w:rPr>
        <w:t>Console.WriteLine(</w:t>
      </w:r>
      <w:proofErr w:type="gramEnd"/>
      <w:r w:rsidRPr="004E71AB">
        <w:rPr>
          <w:rFonts w:cs="Arial"/>
        </w:rPr>
        <w:t>"Sort the list");</w:t>
      </w:r>
    </w:p>
    <w:p w14:paraId="79F10583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listProduct.Sort</w:t>
      </w:r>
      <w:proofErr w:type="spellEnd"/>
      <w:r w:rsidRPr="004E71AB">
        <w:rPr>
          <w:rFonts w:cs="Arial"/>
        </w:rPr>
        <w:t>(</w:t>
      </w:r>
      <w:proofErr w:type="gramEnd"/>
      <w:r w:rsidRPr="004E71AB">
        <w:rPr>
          <w:rFonts w:cs="Arial"/>
        </w:rPr>
        <w:t>);</w:t>
      </w:r>
    </w:p>
    <w:p w14:paraId="2E6D6EBF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PrintList</w:t>
      </w:r>
      <w:proofErr w:type="spellEnd"/>
      <w:r w:rsidRPr="004E71AB">
        <w:rPr>
          <w:rFonts w:cs="Arial"/>
        </w:rPr>
        <w:t>(</w:t>
      </w:r>
      <w:proofErr w:type="spellStart"/>
      <w:proofErr w:type="gramEnd"/>
      <w:r w:rsidRPr="004E71AB">
        <w:rPr>
          <w:rFonts w:cs="Arial"/>
        </w:rPr>
        <w:t>listProduct</w:t>
      </w:r>
      <w:proofErr w:type="spellEnd"/>
      <w:r w:rsidRPr="004E71AB">
        <w:rPr>
          <w:rFonts w:cs="Arial"/>
        </w:rPr>
        <w:t>);</w:t>
      </w:r>
    </w:p>
    <w:p w14:paraId="373E6E7A" w14:textId="77777777" w:rsidR="00FD1C1C" w:rsidRPr="004E71AB" w:rsidRDefault="00FD1C1C" w:rsidP="00FD1C1C">
      <w:pPr>
        <w:pStyle w:val="SourceCode"/>
        <w:rPr>
          <w:rFonts w:cs="Arial"/>
        </w:rPr>
      </w:pPr>
    </w:p>
    <w:p w14:paraId="71211708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Console.ReadKey</w:t>
      </w:r>
      <w:proofErr w:type="spellEnd"/>
      <w:r w:rsidRPr="004E71AB">
        <w:rPr>
          <w:rFonts w:cs="Arial"/>
        </w:rPr>
        <w:t>(</w:t>
      </w:r>
      <w:proofErr w:type="gramEnd"/>
      <w:r w:rsidRPr="004E71AB">
        <w:rPr>
          <w:rFonts w:cs="Arial"/>
        </w:rPr>
        <w:t>);</w:t>
      </w:r>
    </w:p>
    <w:p w14:paraId="1D7D9082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}</w:t>
      </w:r>
    </w:p>
    <w:p w14:paraId="751D95C7" w14:textId="77777777" w:rsidR="00FD1C1C" w:rsidRPr="004E71AB" w:rsidRDefault="00FD1C1C" w:rsidP="00FD1C1C">
      <w:pPr>
        <w:pStyle w:val="SourceCode"/>
        <w:rPr>
          <w:rFonts w:cs="Arial"/>
        </w:rPr>
      </w:pPr>
    </w:p>
    <w:p w14:paraId="0B07E93C" w14:textId="77777777" w:rsidR="00FD1C1C" w:rsidRPr="004E71AB" w:rsidRDefault="00FD1C1C" w:rsidP="00FD1C1C">
      <w:pPr>
        <w:pStyle w:val="Heading3"/>
        <w:rPr>
          <w:rFonts w:cs="Arial"/>
          <w:sz w:val="20"/>
          <w:szCs w:val="20"/>
        </w:rPr>
      </w:pPr>
      <w:bookmarkStart w:id="11" w:name="_Toc17709579"/>
      <w:r w:rsidRPr="004E71AB">
        <w:rPr>
          <w:rFonts w:cs="Arial"/>
          <w:sz w:val="20"/>
          <w:szCs w:val="20"/>
        </w:rPr>
        <w:t>Step 3: Add method PrintList</w:t>
      </w:r>
      <w:bookmarkEnd w:id="11"/>
    </w:p>
    <w:p w14:paraId="498B52AD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</w:t>
      </w:r>
      <w:proofErr w:type="gramStart"/>
      <w:r w:rsidRPr="004E71AB">
        <w:rPr>
          <w:rFonts w:cs="Arial"/>
        </w:rPr>
        <w:t>static</w:t>
      </w:r>
      <w:proofErr w:type="gramEnd"/>
      <w:r w:rsidRPr="004E71AB">
        <w:rPr>
          <w:rFonts w:cs="Arial"/>
        </w:rPr>
        <w:t xml:space="preserve"> void </w:t>
      </w:r>
      <w:proofErr w:type="spellStart"/>
      <w:r w:rsidRPr="004E71AB">
        <w:rPr>
          <w:rFonts w:cs="Arial"/>
        </w:rPr>
        <w:t>PrintList</w:t>
      </w:r>
      <w:proofErr w:type="spellEnd"/>
      <w:r w:rsidRPr="004E71AB">
        <w:rPr>
          <w:rFonts w:cs="Arial"/>
        </w:rPr>
        <w:t xml:space="preserve">(List&lt;string&gt; </w:t>
      </w:r>
      <w:proofErr w:type="spellStart"/>
      <w:r w:rsidRPr="004E71AB">
        <w:rPr>
          <w:rFonts w:cs="Arial"/>
        </w:rPr>
        <w:t>listProduct</w:t>
      </w:r>
      <w:proofErr w:type="spellEnd"/>
      <w:r w:rsidRPr="004E71AB">
        <w:rPr>
          <w:rFonts w:cs="Arial"/>
        </w:rPr>
        <w:t>)</w:t>
      </w:r>
    </w:p>
    <w:p w14:paraId="00EF9350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{</w:t>
      </w:r>
    </w:p>
    <w:p w14:paraId="01F31D16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//// Change color text to Magenta</w:t>
      </w:r>
    </w:p>
    <w:p w14:paraId="66AF913C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r w:rsidRPr="004E71AB">
        <w:rPr>
          <w:rFonts w:cs="Arial"/>
        </w:rPr>
        <w:t>Console.ForegroundColor</w:t>
      </w:r>
      <w:proofErr w:type="spellEnd"/>
      <w:r w:rsidRPr="004E71AB">
        <w:rPr>
          <w:rFonts w:cs="Arial"/>
        </w:rPr>
        <w:t xml:space="preserve"> = </w:t>
      </w:r>
      <w:proofErr w:type="spellStart"/>
      <w:r w:rsidRPr="004E71AB">
        <w:rPr>
          <w:rFonts w:cs="Arial"/>
        </w:rPr>
        <w:t>ConsoleColor.Magenta</w:t>
      </w:r>
      <w:proofErr w:type="spellEnd"/>
      <w:r w:rsidRPr="004E71AB">
        <w:rPr>
          <w:rFonts w:cs="Arial"/>
        </w:rPr>
        <w:t>;</w:t>
      </w:r>
    </w:p>
    <w:p w14:paraId="786391A1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Console.Write</w:t>
      </w:r>
      <w:proofErr w:type="spellEnd"/>
      <w:r w:rsidRPr="004E71AB">
        <w:rPr>
          <w:rFonts w:cs="Arial"/>
        </w:rPr>
        <w:t>(</w:t>
      </w:r>
      <w:proofErr w:type="gramEnd"/>
      <w:r w:rsidRPr="004E71AB">
        <w:rPr>
          <w:rFonts w:cs="Arial"/>
        </w:rPr>
        <w:t>"List product is: ");</w:t>
      </w:r>
    </w:p>
    <w:p w14:paraId="1ED6D57C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//// Print all products in the list</w:t>
      </w:r>
    </w:p>
    <w:p w14:paraId="32C8C399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foreach</w:t>
      </w:r>
      <w:proofErr w:type="spellEnd"/>
      <w:proofErr w:type="gramEnd"/>
      <w:r w:rsidRPr="004E71AB">
        <w:rPr>
          <w:rFonts w:cs="Arial"/>
        </w:rPr>
        <w:t xml:space="preserve"> (string product in </w:t>
      </w:r>
      <w:proofErr w:type="spellStart"/>
      <w:r w:rsidRPr="004E71AB">
        <w:rPr>
          <w:rFonts w:cs="Arial"/>
        </w:rPr>
        <w:t>listProduct</w:t>
      </w:r>
      <w:proofErr w:type="spellEnd"/>
      <w:r w:rsidRPr="004E71AB">
        <w:rPr>
          <w:rFonts w:cs="Arial"/>
        </w:rPr>
        <w:t>)</w:t>
      </w:r>
    </w:p>
    <w:p w14:paraId="5B049E58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{</w:t>
      </w:r>
    </w:p>
    <w:p w14:paraId="5B3B8709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    </w:t>
      </w:r>
      <w:proofErr w:type="spellStart"/>
      <w:proofErr w:type="gramStart"/>
      <w:r w:rsidRPr="004E71AB">
        <w:rPr>
          <w:rFonts w:cs="Arial"/>
        </w:rPr>
        <w:t>Console.Write</w:t>
      </w:r>
      <w:proofErr w:type="spellEnd"/>
      <w:r w:rsidRPr="004E71AB">
        <w:rPr>
          <w:rFonts w:cs="Arial"/>
        </w:rPr>
        <w:t>(</w:t>
      </w:r>
      <w:proofErr w:type="gramEnd"/>
      <w:r w:rsidRPr="004E71AB">
        <w:rPr>
          <w:rFonts w:cs="Arial"/>
        </w:rPr>
        <w:t>"{0}, ", product);</w:t>
      </w:r>
    </w:p>
    <w:p w14:paraId="15B841C8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lastRenderedPageBreak/>
        <w:t xml:space="preserve">            }</w:t>
      </w:r>
    </w:p>
    <w:p w14:paraId="58C06381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gramStart"/>
      <w:r w:rsidRPr="004E71AB">
        <w:rPr>
          <w:rFonts w:cs="Arial"/>
        </w:rPr>
        <w:t>Console.WriteLine(</w:t>
      </w:r>
      <w:proofErr w:type="gramEnd"/>
      <w:r w:rsidRPr="004E71AB">
        <w:rPr>
          <w:rFonts w:cs="Arial"/>
        </w:rPr>
        <w:t>);</w:t>
      </w:r>
    </w:p>
    <w:p w14:paraId="67B64180" w14:textId="77777777" w:rsidR="00FD1C1C" w:rsidRPr="004E71AB" w:rsidRDefault="00FD1C1C" w:rsidP="00FD1C1C">
      <w:pPr>
        <w:pStyle w:val="SourceCode"/>
        <w:rPr>
          <w:rFonts w:cs="Arial"/>
        </w:rPr>
      </w:pPr>
    </w:p>
    <w:p w14:paraId="55FBAC15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//// Reset color text to default (black)</w:t>
      </w:r>
    </w:p>
    <w:p w14:paraId="330580A4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    </w:t>
      </w:r>
      <w:proofErr w:type="spellStart"/>
      <w:proofErr w:type="gramStart"/>
      <w:r w:rsidRPr="004E71AB">
        <w:rPr>
          <w:rFonts w:cs="Arial"/>
        </w:rPr>
        <w:t>Console.ResetColor</w:t>
      </w:r>
      <w:proofErr w:type="spellEnd"/>
      <w:r w:rsidRPr="004E71AB">
        <w:rPr>
          <w:rFonts w:cs="Arial"/>
        </w:rPr>
        <w:t>(</w:t>
      </w:r>
      <w:proofErr w:type="gramEnd"/>
      <w:r w:rsidRPr="004E71AB">
        <w:rPr>
          <w:rFonts w:cs="Arial"/>
        </w:rPr>
        <w:t>);</w:t>
      </w:r>
    </w:p>
    <w:p w14:paraId="7524D357" w14:textId="77777777" w:rsidR="00FD1C1C" w:rsidRPr="004E71AB" w:rsidRDefault="00FD1C1C" w:rsidP="00FD1C1C">
      <w:pPr>
        <w:pStyle w:val="SourceCode"/>
        <w:rPr>
          <w:rFonts w:cs="Arial"/>
        </w:rPr>
      </w:pPr>
      <w:r w:rsidRPr="004E71AB">
        <w:rPr>
          <w:rFonts w:cs="Arial"/>
        </w:rPr>
        <w:t xml:space="preserve">        }        </w:t>
      </w:r>
    </w:p>
    <w:p w14:paraId="20CCA08D" w14:textId="77777777" w:rsidR="00FD1C1C" w:rsidRPr="004E71AB" w:rsidRDefault="00FD1C1C" w:rsidP="00FD1C1C">
      <w:pPr>
        <w:pStyle w:val="Heading3"/>
        <w:rPr>
          <w:rFonts w:cs="Arial"/>
          <w:sz w:val="20"/>
          <w:szCs w:val="20"/>
        </w:rPr>
      </w:pPr>
      <w:bookmarkStart w:id="12" w:name="_Toc17709580"/>
      <w:r w:rsidRPr="004E71AB">
        <w:rPr>
          <w:rFonts w:cs="Arial"/>
          <w:sz w:val="20"/>
          <w:szCs w:val="20"/>
        </w:rPr>
        <w:t>Step 4: Run the application</w:t>
      </w:r>
      <w:bookmarkEnd w:id="12"/>
    </w:p>
    <w:p w14:paraId="30DB2FDF" w14:textId="77777777" w:rsidR="00FD1C1C" w:rsidRPr="004E71AB" w:rsidRDefault="00FD1C1C" w:rsidP="00FD1C1C">
      <w:pPr>
        <w:pStyle w:val="Heading61"/>
        <w:rPr>
          <w:rFonts w:cs="Arial"/>
          <w:b w:val="0"/>
          <w:color w:val="auto"/>
          <w:sz w:val="20"/>
        </w:rPr>
      </w:pPr>
      <w:bookmarkStart w:id="13" w:name="_Toc5200192"/>
      <w:r w:rsidRPr="004E71AB">
        <w:rPr>
          <w:rFonts w:cs="Arial"/>
          <w:b w:val="0"/>
          <w:color w:val="auto"/>
          <w:sz w:val="20"/>
        </w:rPr>
        <w:t>Outputs</w:t>
      </w:r>
      <w:bookmarkEnd w:id="13"/>
    </w:p>
    <w:p w14:paraId="76F8A0AE" w14:textId="7C942A40" w:rsidR="00FD1C1C" w:rsidRPr="00544E9C" w:rsidRDefault="00FD1C1C" w:rsidP="00FD1C1C">
      <w:r>
        <w:rPr>
          <w:b/>
        </w:rPr>
        <w:tab/>
        <w:t xml:space="preserve"> </w:t>
      </w:r>
      <w:r>
        <w:rPr>
          <w:noProof/>
          <w:lang w:val="en-US"/>
        </w:rPr>
        <w:drawing>
          <wp:inline distT="0" distB="0" distL="0" distR="0" wp14:anchorId="3B3920C2" wp14:editId="19AA7B89">
            <wp:extent cx="530352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957E" w14:textId="7046D2FC" w:rsidR="00475211" w:rsidRDefault="00475211" w:rsidP="00FD1C1C">
      <w:pPr>
        <w:pStyle w:val="Heading3"/>
        <w:rPr>
          <w:b/>
        </w:rPr>
      </w:pPr>
    </w:p>
    <w:sectPr w:rsidR="00475211" w:rsidSect="007A5F82">
      <w:headerReference w:type="default" r:id="rId11"/>
      <w:footerReference w:type="default" r:id="rId12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FDA27" w14:textId="77777777" w:rsidR="006F290F" w:rsidRDefault="006F290F" w:rsidP="004E71AB">
      <w:pPr>
        <w:pStyle w:val="ListParagraph"/>
      </w:pPr>
      <w:r>
        <w:separator/>
      </w:r>
    </w:p>
  </w:endnote>
  <w:endnote w:type="continuationSeparator" w:id="0">
    <w:p w14:paraId="64E3A9B1" w14:textId="77777777" w:rsidR="006F290F" w:rsidRDefault="006F290F" w:rsidP="004E71AB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1685E437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D099A">
      <w:rPr>
        <w:rStyle w:val="PageNumber"/>
        <w:rFonts w:ascii="Arial" w:hAnsi="Arial" w:cs="Arial"/>
        <w:noProof/>
        <w:sz w:val="18"/>
        <w:szCs w:val="18"/>
      </w:rPr>
      <w:t>4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D099A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9387F" w14:textId="77777777" w:rsidR="006F290F" w:rsidRDefault="006F290F" w:rsidP="004E71AB">
      <w:pPr>
        <w:pStyle w:val="ListParagraph"/>
      </w:pPr>
      <w:r>
        <w:separator/>
      </w:r>
    </w:p>
  </w:footnote>
  <w:footnote w:type="continuationSeparator" w:id="0">
    <w:p w14:paraId="0713A265" w14:textId="77777777" w:rsidR="006F290F" w:rsidRDefault="006F290F" w:rsidP="004E71AB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55A0F9E6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363209">
      <w:rPr>
        <w:sz w:val="20"/>
      </w:rPr>
      <w:t>C# 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A0C2DD90"/>
    <w:lvl w:ilvl="0" w:tplc="5882F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39C0696"/>
    <w:multiLevelType w:val="hybridMultilevel"/>
    <w:tmpl w:val="A5D8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3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63407"/>
    <w:multiLevelType w:val="hybridMultilevel"/>
    <w:tmpl w:val="73EA47A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565FE8"/>
    <w:multiLevelType w:val="hybridMultilevel"/>
    <w:tmpl w:val="31DC11BE"/>
    <w:lvl w:ilvl="0" w:tplc="245673D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0A048B"/>
    <w:multiLevelType w:val="hybridMultilevel"/>
    <w:tmpl w:val="9C9ED650"/>
    <w:lvl w:ilvl="0" w:tplc="46E096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72C68"/>
    <w:multiLevelType w:val="hybridMultilevel"/>
    <w:tmpl w:val="79F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9E6C27"/>
    <w:multiLevelType w:val="hybridMultilevel"/>
    <w:tmpl w:val="891A1636"/>
    <w:lvl w:ilvl="0" w:tplc="9D46F93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77843"/>
    <w:multiLevelType w:val="hybridMultilevel"/>
    <w:tmpl w:val="76DE9BD2"/>
    <w:lvl w:ilvl="0" w:tplc="3F7E2774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02DC6"/>
    <w:multiLevelType w:val="hybridMultilevel"/>
    <w:tmpl w:val="9A1A4F9C"/>
    <w:lvl w:ilvl="0" w:tplc="6930B7C4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31F51"/>
    <w:multiLevelType w:val="hybridMultilevel"/>
    <w:tmpl w:val="4860F130"/>
    <w:lvl w:ilvl="0" w:tplc="6ED450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321814"/>
    <w:multiLevelType w:val="hybridMultilevel"/>
    <w:tmpl w:val="C138F7B4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05756"/>
    <w:multiLevelType w:val="hybridMultilevel"/>
    <w:tmpl w:val="D7BCD148"/>
    <w:lvl w:ilvl="0" w:tplc="6930B7C4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6B48D5"/>
    <w:multiLevelType w:val="hybridMultilevel"/>
    <w:tmpl w:val="A888D486"/>
    <w:lvl w:ilvl="0" w:tplc="B61621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31"/>
  </w:num>
  <w:num w:numId="4">
    <w:abstractNumId w:val="13"/>
  </w:num>
  <w:num w:numId="5">
    <w:abstractNumId w:val="9"/>
  </w:num>
  <w:num w:numId="6">
    <w:abstractNumId w:val="14"/>
  </w:num>
  <w:num w:numId="7">
    <w:abstractNumId w:val="9"/>
    <w:lvlOverride w:ilvl="0">
      <w:startOverride w:val="1"/>
    </w:lvlOverride>
  </w:num>
  <w:num w:numId="8">
    <w:abstractNumId w:val="23"/>
  </w:num>
  <w:num w:numId="9">
    <w:abstractNumId w:val="6"/>
  </w:num>
  <w:num w:numId="10">
    <w:abstractNumId w:val="1"/>
  </w:num>
  <w:num w:numId="11">
    <w:abstractNumId w:val="18"/>
  </w:num>
  <w:num w:numId="12">
    <w:abstractNumId w:val="3"/>
  </w:num>
  <w:num w:numId="13">
    <w:abstractNumId w:val="5"/>
  </w:num>
  <w:num w:numId="14">
    <w:abstractNumId w:val="24"/>
  </w:num>
  <w:num w:numId="15">
    <w:abstractNumId w:val="25"/>
  </w:num>
  <w:num w:numId="16">
    <w:abstractNumId w:val="37"/>
  </w:num>
  <w:num w:numId="17">
    <w:abstractNumId w:val="17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9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2"/>
  </w:num>
  <w:num w:numId="28">
    <w:abstractNumId w:val="10"/>
  </w:num>
  <w:num w:numId="29">
    <w:abstractNumId w:val="2"/>
  </w:num>
  <w:num w:numId="30">
    <w:abstractNumId w:val="35"/>
  </w:num>
  <w:num w:numId="31">
    <w:abstractNumId w:val="34"/>
  </w:num>
  <w:num w:numId="32">
    <w:abstractNumId w:val="0"/>
  </w:num>
  <w:num w:numId="33">
    <w:abstractNumId w:val="28"/>
  </w:num>
  <w:num w:numId="34">
    <w:abstractNumId w:val="15"/>
  </w:num>
  <w:num w:numId="35">
    <w:abstractNumId w:val="32"/>
  </w:num>
  <w:num w:numId="36">
    <w:abstractNumId w:val="22"/>
  </w:num>
  <w:num w:numId="37">
    <w:abstractNumId w:val="36"/>
  </w:num>
  <w:num w:numId="38">
    <w:abstractNumId w:val="30"/>
  </w:num>
  <w:num w:numId="39">
    <w:abstractNumId w:val="33"/>
  </w:num>
  <w:num w:numId="40">
    <w:abstractNumId w:val="26"/>
  </w:num>
  <w:num w:numId="41">
    <w:abstractNumId w:val="27"/>
  </w:num>
  <w:num w:numId="42">
    <w:abstractNumId w:val="11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10BB3"/>
    <w:rsid w:val="00031534"/>
    <w:rsid w:val="0004181A"/>
    <w:rsid w:val="00090250"/>
    <w:rsid w:val="00092BB0"/>
    <w:rsid w:val="00092EC3"/>
    <w:rsid w:val="000C1FE0"/>
    <w:rsid w:val="000C4A66"/>
    <w:rsid w:val="000D26B8"/>
    <w:rsid w:val="000F0720"/>
    <w:rsid w:val="001207DB"/>
    <w:rsid w:val="00127B81"/>
    <w:rsid w:val="00151B68"/>
    <w:rsid w:val="00167DA8"/>
    <w:rsid w:val="00171177"/>
    <w:rsid w:val="001732BE"/>
    <w:rsid w:val="00192E3A"/>
    <w:rsid w:val="001A412D"/>
    <w:rsid w:val="001A41A7"/>
    <w:rsid w:val="001D099A"/>
    <w:rsid w:val="001E05CE"/>
    <w:rsid w:val="001E217D"/>
    <w:rsid w:val="001F3EED"/>
    <w:rsid w:val="001F455A"/>
    <w:rsid w:val="001F5A02"/>
    <w:rsid w:val="00201C24"/>
    <w:rsid w:val="00203C28"/>
    <w:rsid w:val="002279BD"/>
    <w:rsid w:val="002353A4"/>
    <w:rsid w:val="00241A4E"/>
    <w:rsid w:val="002454BF"/>
    <w:rsid w:val="00251E83"/>
    <w:rsid w:val="00255B7B"/>
    <w:rsid w:val="002673BE"/>
    <w:rsid w:val="002703A3"/>
    <w:rsid w:val="0027214E"/>
    <w:rsid w:val="00280532"/>
    <w:rsid w:val="002863CD"/>
    <w:rsid w:val="002A0595"/>
    <w:rsid w:val="002A1B75"/>
    <w:rsid w:val="002A7CB3"/>
    <w:rsid w:val="002B262C"/>
    <w:rsid w:val="002B6010"/>
    <w:rsid w:val="002C5099"/>
    <w:rsid w:val="002C697D"/>
    <w:rsid w:val="002F0ABF"/>
    <w:rsid w:val="002F1A6E"/>
    <w:rsid w:val="002F3B39"/>
    <w:rsid w:val="002F3F63"/>
    <w:rsid w:val="00300E9D"/>
    <w:rsid w:val="00301DDE"/>
    <w:rsid w:val="003032F8"/>
    <w:rsid w:val="00314E3D"/>
    <w:rsid w:val="00333E17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C5098"/>
    <w:rsid w:val="003C73FD"/>
    <w:rsid w:val="003D24A1"/>
    <w:rsid w:val="003D5293"/>
    <w:rsid w:val="003D552E"/>
    <w:rsid w:val="003D6CC1"/>
    <w:rsid w:val="003D747D"/>
    <w:rsid w:val="003E5D04"/>
    <w:rsid w:val="003F19DF"/>
    <w:rsid w:val="003F684D"/>
    <w:rsid w:val="004053C9"/>
    <w:rsid w:val="00453047"/>
    <w:rsid w:val="004559F0"/>
    <w:rsid w:val="004624B6"/>
    <w:rsid w:val="00475211"/>
    <w:rsid w:val="004756FF"/>
    <w:rsid w:val="00495666"/>
    <w:rsid w:val="004A4B9A"/>
    <w:rsid w:val="004B601A"/>
    <w:rsid w:val="004C3A44"/>
    <w:rsid w:val="004C4C5D"/>
    <w:rsid w:val="004E4D85"/>
    <w:rsid w:val="004E519F"/>
    <w:rsid w:val="004E71AB"/>
    <w:rsid w:val="0050359B"/>
    <w:rsid w:val="005132A9"/>
    <w:rsid w:val="00523598"/>
    <w:rsid w:val="0053500E"/>
    <w:rsid w:val="005550F0"/>
    <w:rsid w:val="0056236F"/>
    <w:rsid w:val="00571169"/>
    <w:rsid w:val="0057792B"/>
    <w:rsid w:val="00581F03"/>
    <w:rsid w:val="00582855"/>
    <w:rsid w:val="005921F5"/>
    <w:rsid w:val="005940DB"/>
    <w:rsid w:val="005948C0"/>
    <w:rsid w:val="0059753A"/>
    <w:rsid w:val="005C20E6"/>
    <w:rsid w:val="005C5B42"/>
    <w:rsid w:val="005D409D"/>
    <w:rsid w:val="005E1B8E"/>
    <w:rsid w:val="005E64CE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87D31"/>
    <w:rsid w:val="00697B23"/>
    <w:rsid w:val="006A10AC"/>
    <w:rsid w:val="006A35E3"/>
    <w:rsid w:val="006E05F7"/>
    <w:rsid w:val="006F290F"/>
    <w:rsid w:val="006F2DB5"/>
    <w:rsid w:val="00714A36"/>
    <w:rsid w:val="00727AFF"/>
    <w:rsid w:val="00730E39"/>
    <w:rsid w:val="007355B1"/>
    <w:rsid w:val="007406D1"/>
    <w:rsid w:val="00740E4F"/>
    <w:rsid w:val="00743442"/>
    <w:rsid w:val="0075061E"/>
    <w:rsid w:val="00752093"/>
    <w:rsid w:val="00761F5F"/>
    <w:rsid w:val="00763633"/>
    <w:rsid w:val="00771EAB"/>
    <w:rsid w:val="00787511"/>
    <w:rsid w:val="007930FE"/>
    <w:rsid w:val="007957CA"/>
    <w:rsid w:val="0079687A"/>
    <w:rsid w:val="00797BB9"/>
    <w:rsid w:val="007A2FE4"/>
    <w:rsid w:val="007A5F82"/>
    <w:rsid w:val="007A7FC0"/>
    <w:rsid w:val="007C1ACD"/>
    <w:rsid w:val="007C2769"/>
    <w:rsid w:val="007D70A4"/>
    <w:rsid w:val="007E0DC7"/>
    <w:rsid w:val="00801D8C"/>
    <w:rsid w:val="0081480B"/>
    <w:rsid w:val="0081676B"/>
    <w:rsid w:val="00816EA9"/>
    <w:rsid w:val="008257E3"/>
    <w:rsid w:val="00826F93"/>
    <w:rsid w:val="00840641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6098"/>
    <w:rsid w:val="008B34DF"/>
    <w:rsid w:val="008B5C61"/>
    <w:rsid w:val="008C016E"/>
    <w:rsid w:val="008D27E0"/>
    <w:rsid w:val="00911129"/>
    <w:rsid w:val="009137D7"/>
    <w:rsid w:val="0091757E"/>
    <w:rsid w:val="00917707"/>
    <w:rsid w:val="00922392"/>
    <w:rsid w:val="00931D9B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775B2"/>
    <w:rsid w:val="0099343F"/>
    <w:rsid w:val="0099629C"/>
    <w:rsid w:val="009A3047"/>
    <w:rsid w:val="009C19C2"/>
    <w:rsid w:val="00A0539F"/>
    <w:rsid w:val="00A11982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E1EF1"/>
    <w:rsid w:val="00AF0F10"/>
    <w:rsid w:val="00AF4E2C"/>
    <w:rsid w:val="00AF70F7"/>
    <w:rsid w:val="00B00049"/>
    <w:rsid w:val="00B02EB8"/>
    <w:rsid w:val="00B11EC0"/>
    <w:rsid w:val="00B23B6F"/>
    <w:rsid w:val="00B24529"/>
    <w:rsid w:val="00B41976"/>
    <w:rsid w:val="00B632B1"/>
    <w:rsid w:val="00B6559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234A7"/>
    <w:rsid w:val="00C35833"/>
    <w:rsid w:val="00C36B0F"/>
    <w:rsid w:val="00C43DDC"/>
    <w:rsid w:val="00C440C8"/>
    <w:rsid w:val="00C45A55"/>
    <w:rsid w:val="00C511EA"/>
    <w:rsid w:val="00C732F8"/>
    <w:rsid w:val="00CA2687"/>
    <w:rsid w:val="00CC0FCA"/>
    <w:rsid w:val="00CC56D8"/>
    <w:rsid w:val="00CD171A"/>
    <w:rsid w:val="00CD243B"/>
    <w:rsid w:val="00CE217D"/>
    <w:rsid w:val="00CE4E63"/>
    <w:rsid w:val="00CF517A"/>
    <w:rsid w:val="00D01CEC"/>
    <w:rsid w:val="00D05A31"/>
    <w:rsid w:val="00D1306F"/>
    <w:rsid w:val="00D21A33"/>
    <w:rsid w:val="00D45790"/>
    <w:rsid w:val="00D5289D"/>
    <w:rsid w:val="00D52E5A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74DE6"/>
    <w:rsid w:val="00E86ACE"/>
    <w:rsid w:val="00E87EAF"/>
    <w:rsid w:val="00EA37CD"/>
    <w:rsid w:val="00EB19B5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40D04"/>
    <w:rsid w:val="00F4173E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B0FE8"/>
    <w:rsid w:val="00FB73EA"/>
    <w:rsid w:val="00FC47E6"/>
    <w:rsid w:val="00FD1C1C"/>
    <w:rsid w:val="00FD2AAF"/>
    <w:rsid w:val="00FE03A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3FD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4E71AB"/>
    <w:pPr>
      <w:numPr>
        <w:numId w:val="43"/>
      </w:numPr>
      <w:spacing w:before="120" w:after="120" w:line="288" w:lineRule="auto"/>
    </w:pPr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E71AB"/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73FD"/>
    <w:rPr>
      <w:rFonts w:eastAsiaTheme="majorEastAsia" w:cstheme="majorBidi"/>
      <w:color w:val="000000" w:themeColor="text1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character" w:customStyle="1" w:styleId="pun">
    <w:name w:val="pun"/>
    <w:basedOn w:val="DefaultParagraphFont"/>
    <w:rsid w:val="007D70A4"/>
  </w:style>
  <w:style w:type="paragraph" w:styleId="NoSpacing">
    <w:name w:val="No Spacing"/>
    <w:uiPriority w:val="1"/>
    <w:qFormat/>
    <w:rsid w:val="00816EA9"/>
    <w:rPr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2E129-CC66-4A71-94E1-8DF88C813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330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3993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102</cp:revision>
  <cp:lastPrinted>2019-06-10T04:15:00Z</cp:lastPrinted>
  <dcterms:created xsi:type="dcterms:W3CDTF">2019-06-10T03:55:00Z</dcterms:created>
  <dcterms:modified xsi:type="dcterms:W3CDTF">2019-08-26T03:59:00Z</dcterms:modified>
  <cp:category>Template</cp:category>
  <cp:contentStatus>20/11/2012</cp:contentStatus>
</cp:coreProperties>
</file>