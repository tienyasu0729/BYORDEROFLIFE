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0412BE1" w:rsidR="005E64CE" w:rsidRPr="007F5672" w:rsidRDefault="007F567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Entity Framework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0E263014" w14:textId="77777777" w:rsidR="00317151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77123" w:history="1">
        <w:r w:rsidR="00317151" w:rsidRPr="00027382">
          <w:rPr>
            <w:rStyle w:val="Hyperlink"/>
            <w:rFonts w:cs="Arial"/>
            <w:noProof/>
          </w:rPr>
          <w:t>Lab: Creating Custom Exception Filter</w:t>
        </w:r>
        <w:r w:rsidR="00317151">
          <w:rPr>
            <w:noProof/>
            <w:webHidden/>
          </w:rPr>
          <w:tab/>
        </w:r>
        <w:r w:rsidR="00317151">
          <w:rPr>
            <w:noProof/>
            <w:webHidden/>
          </w:rPr>
          <w:fldChar w:fldCharType="begin"/>
        </w:r>
        <w:r w:rsidR="00317151">
          <w:rPr>
            <w:noProof/>
            <w:webHidden/>
          </w:rPr>
          <w:instrText xml:space="preserve"> PAGEREF _Toc13577123 \h </w:instrText>
        </w:r>
        <w:r w:rsidR="00317151">
          <w:rPr>
            <w:noProof/>
            <w:webHidden/>
          </w:rPr>
        </w:r>
        <w:r w:rsidR="00317151">
          <w:rPr>
            <w:noProof/>
            <w:webHidden/>
          </w:rPr>
          <w:fldChar w:fldCharType="separate"/>
        </w:r>
        <w:r w:rsidR="00317151">
          <w:rPr>
            <w:noProof/>
            <w:webHidden/>
          </w:rPr>
          <w:t>4</w:t>
        </w:r>
        <w:r w:rsidR="00317151">
          <w:rPr>
            <w:noProof/>
            <w:webHidden/>
          </w:rPr>
          <w:fldChar w:fldCharType="end"/>
        </w:r>
      </w:hyperlink>
    </w:p>
    <w:p w14:paraId="6A0F3373" w14:textId="77777777" w:rsidR="00317151" w:rsidRDefault="0031715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24" w:history="1">
        <w:r w:rsidRPr="00027382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5A7DB" w14:textId="77777777" w:rsidR="00317151" w:rsidRDefault="0031715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25" w:history="1">
        <w:r w:rsidRPr="00027382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7557AB" w14:textId="77777777" w:rsidR="00317151" w:rsidRDefault="0031715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26" w:history="1">
        <w:r w:rsidRPr="00027382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B13688" w14:textId="77777777" w:rsidR="00317151" w:rsidRDefault="0031715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27" w:history="1">
        <w:r w:rsidRPr="00027382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5B92E" w14:textId="77777777" w:rsidR="00317151" w:rsidRDefault="0031715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28" w:history="1">
        <w:r w:rsidRPr="00027382">
          <w:rPr>
            <w:rStyle w:val="Hyperlink"/>
            <w:noProof/>
            <w:lang w:val="en-GB"/>
          </w:rPr>
          <w:t xml:space="preserve">Step </w:t>
        </w:r>
        <w:r w:rsidRPr="00027382">
          <w:rPr>
            <w:rStyle w:val="Hyperlink"/>
            <w:noProof/>
          </w:rPr>
          <w:t xml:space="preserve">1: </w:t>
        </w:r>
        <w:r w:rsidRPr="00027382">
          <w:rPr>
            <w:rStyle w:val="Hyperlink"/>
            <w:noProof/>
            <w:lang w:val="en-GB"/>
          </w:rPr>
          <w:t>Create a class file by implementing the IExceptionFilter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DCEEA" w14:textId="77777777" w:rsidR="00317151" w:rsidRDefault="0031715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29" w:history="1">
        <w:r w:rsidRPr="00027382">
          <w:rPr>
            <w:rStyle w:val="Hyperlink"/>
            <w:noProof/>
            <w:lang w:val="en-GB"/>
          </w:rPr>
          <w:t>Step 2: create a class file with the name LogCustomExceptionFilter.cs.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979922" w14:textId="77777777" w:rsidR="00317151" w:rsidRDefault="0031715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30" w:history="1">
        <w:r w:rsidRPr="00027382">
          <w:rPr>
            <w:rStyle w:val="Hyperlink"/>
            <w:noProof/>
            <w:lang w:val="en-GB"/>
          </w:rPr>
          <w:t>Step 3: Registering the Custom Exception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DA9B0B" w14:textId="77777777" w:rsidR="00317151" w:rsidRDefault="0031715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31" w:history="1">
        <w:r w:rsidRPr="00027382">
          <w:rPr>
            <w:rStyle w:val="Hyperlink"/>
            <w:noProof/>
            <w:lang w:val="en-GB"/>
          </w:rPr>
          <w:t>Step 4: Modifying the Global.asax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AF234" w14:textId="77777777" w:rsidR="00317151" w:rsidRDefault="0031715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32" w:history="1">
        <w:r w:rsidRPr="00027382">
          <w:rPr>
            <w:rStyle w:val="Hyperlink"/>
            <w:noProof/>
            <w:lang w:val="en-GB"/>
          </w:rPr>
          <w:t>Step 5: Modifying the Error.cshtml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A7C72" w14:textId="77777777" w:rsidR="00317151" w:rsidRDefault="0031715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7133" w:history="1">
        <w:r w:rsidRPr="00027382">
          <w:rPr>
            <w:rStyle w:val="Hyperlink"/>
            <w:noProof/>
            <w:lang w:val="en-GB"/>
          </w:rPr>
          <w:t>Step 6: Modifying the HomeController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6821AA7A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496E45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NWEB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31715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31715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10</w:t>
            </w:r>
          </w:p>
          <w:p w14:paraId="70784EDC" w14:textId="1F6E4D69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1715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LONG</w:t>
            </w:r>
          </w:p>
          <w:p w14:paraId="52763A31" w14:textId="77B1F705" w:rsidR="00D01CEC" w:rsidRPr="00B541B8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B541B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300</w:t>
            </w:r>
          </w:p>
          <w:p w14:paraId="1CA355C6" w14:textId="1F3AF0CE" w:rsidR="00D01CEC" w:rsidRPr="0025607C" w:rsidRDefault="00D01CEC" w:rsidP="008E225E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B541B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1445D849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8042533"/>
      <w:bookmarkStart w:id="3" w:name="_Toc536158119"/>
      <w:bookmarkStart w:id="4" w:name="_Toc13577123"/>
      <w:r>
        <w:rPr>
          <w:rFonts w:ascii="Arial" w:hAnsi="Arial" w:cs="Arial"/>
        </w:rPr>
        <w:t>Lab</w:t>
      </w:r>
      <w:bookmarkEnd w:id="3"/>
      <w:r w:rsidR="007F1F5A">
        <w:rPr>
          <w:rFonts w:ascii="Arial" w:hAnsi="Arial" w:cs="Arial"/>
        </w:rPr>
        <w:t xml:space="preserve">: </w:t>
      </w:r>
      <w:r w:rsidR="00317151" w:rsidRPr="00317151">
        <w:rPr>
          <w:rFonts w:ascii="Arial" w:hAnsi="Arial" w:cs="Arial"/>
        </w:rPr>
        <w:t>Creating Custom Exception Filter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77124"/>
      <w:bookmarkEnd w:id="2"/>
      <w:r w:rsidRPr="00090250">
        <w:t>Objectives:</w:t>
      </w:r>
      <w:bookmarkEnd w:id="5"/>
    </w:p>
    <w:p w14:paraId="315210FD" w14:textId="518F6F53" w:rsidR="00B00049" w:rsidRPr="00F1617D" w:rsidRDefault="00052BDD" w:rsidP="00317151">
      <w:pPr>
        <w:pStyle w:val="ListParagraph"/>
      </w:pPr>
      <w:r>
        <w:rPr>
          <w:lang w:val="en-US"/>
        </w:rPr>
        <w:t xml:space="preserve">Learn to </w:t>
      </w:r>
      <w:r w:rsidR="00317151" w:rsidRPr="00317151">
        <w:rPr>
          <w:lang w:val="en-US"/>
        </w:rPr>
        <w:t>Creating Custom Exception Filter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77125"/>
      <w:r w:rsidRPr="005921F5">
        <w:t>Prerequisites</w:t>
      </w:r>
      <w:r w:rsidR="00EF4573">
        <w:t>:</w:t>
      </w:r>
      <w:bookmarkEnd w:id="6"/>
    </w:p>
    <w:p w14:paraId="36C89480" w14:textId="37F015D0" w:rsidR="009C19C2" w:rsidRPr="003C5098" w:rsidRDefault="00D524D5" w:rsidP="00F1617D">
      <w:pPr>
        <w:pStyle w:val="ListParagraph"/>
        <w:rPr>
          <w:b/>
          <w:bCs/>
        </w:rPr>
      </w:pPr>
      <w:r>
        <w:rPr>
          <w:lang w:val="en-GB"/>
        </w:rPr>
        <w:t>N/A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77126"/>
      <w:r>
        <w:t>Problem</w:t>
      </w:r>
      <w:r w:rsidR="00DA1E0E">
        <w:t xml:space="preserve"> Description</w:t>
      </w:r>
      <w:r>
        <w:t>:</w:t>
      </w:r>
      <w:bookmarkEnd w:id="7"/>
    </w:p>
    <w:p w14:paraId="21BF0970" w14:textId="7E4BDF36" w:rsidR="003F684D" w:rsidRDefault="00C440C8" w:rsidP="00D524D5">
      <w:pPr>
        <w:pStyle w:val="Style2"/>
      </w:pPr>
      <w:bookmarkStart w:id="8" w:name="_Toc13577127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E5F41C6" w14:textId="3DA757D6" w:rsidR="00363209" w:rsidRDefault="002D0D65" w:rsidP="003C5098">
      <w:pPr>
        <w:pStyle w:val="Heading3"/>
        <w:rPr>
          <w:lang w:val="en-GB"/>
        </w:rPr>
      </w:pPr>
      <w:bookmarkStart w:id="9" w:name="_Toc13577128"/>
      <w:r>
        <w:rPr>
          <w:lang w:val="en-GB"/>
        </w:rPr>
        <w:t>Step</w:t>
      </w:r>
      <w:r w:rsidR="00B541B8">
        <w:rPr>
          <w:lang w:val="en-GB"/>
        </w:rPr>
        <w:t xml:space="preserve"> </w:t>
      </w:r>
      <w:r w:rsidR="003C5098">
        <w:t xml:space="preserve">1: </w:t>
      </w:r>
      <w:r w:rsidR="00317151">
        <w:rPr>
          <w:lang w:val="en-GB"/>
        </w:rPr>
        <w:t>C</w:t>
      </w:r>
      <w:r w:rsidR="00317151" w:rsidRPr="00317151">
        <w:rPr>
          <w:lang w:val="en-GB"/>
        </w:rPr>
        <w:t xml:space="preserve">reate a class file by implementing the </w:t>
      </w:r>
      <w:proofErr w:type="spellStart"/>
      <w:r w:rsidR="00317151" w:rsidRPr="00317151">
        <w:rPr>
          <w:lang w:val="en-GB"/>
        </w:rPr>
        <w:t>IExceptionFilter</w:t>
      </w:r>
      <w:proofErr w:type="spellEnd"/>
      <w:r w:rsidR="00317151" w:rsidRPr="00317151">
        <w:rPr>
          <w:lang w:val="en-GB"/>
        </w:rPr>
        <w:t xml:space="preserve"> interface</w:t>
      </w:r>
      <w:bookmarkEnd w:id="9"/>
    </w:p>
    <w:p w14:paraId="04EA69C7" w14:textId="3A9AB43D" w:rsidR="00D524D5" w:rsidRPr="00D524D5" w:rsidRDefault="00317151" w:rsidP="00D524D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CB315E5" wp14:editId="49C5DBF1">
            <wp:extent cx="6119495" cy="1642919"/>
            <wp:effectExtent l="0" t="0" r="0" b="0"/>
            <wp:docPr id="5" name="Picture 5" descr="Creating Custom Exception Filter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Custom Exception Filter in 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4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123D" w14:textId="51611B81" w:rsidR="002D0D65" w:rsidRDefault="002D0D65" w:rsidP="003D3AC7">
      <w:pPr>
        <w:pStyle w:val="Heading3"/>
        <w:rPr>
          <w:lang w:val="en-GB"/>
        </w:rPr>
      </w:pPr>
      <w:bookmarkStart w:id="10" w:name="_Toc13577129"/>
      <w:r>
        <w:rPr>
          <w:lang w:val="en-GB"/>
        </w:rPr>
        <w:t xml:space="preserve">Step 2: </w:t>
      </w:r>
      <w:r w:rsidR="00317151" w:rsidRPr="00317151">
        <w:rPr>
          <w:lang w:val="en-GB"/>
        </w:rPr>
        <w:t xml:space="preserve">create a class file with the name </w:t>
      </w:r>
      <w:proofErr w:type="spellStart"/>
      <w:r w:rsidR="00317151" w:rsidRPr="00317151">
        <w:rPr>
          <w:lang w:val="en-GB"/>
        </w:rPr>
        <w:t>LogCustomExceptionFilter.cs</w:t>
      </w:r>
      <w:proofErr w:type="spellEnd"/>
      <w:r w:rsidR="00D524D5" w:rsidRPr="00D524D5">
        <w:rPr>
          <w:lang w:val="en-GB"/>
        </w:rPr>
        <w:t>.</w:t>
      </w:r>
      <w:bookmarkEnd w:id="10"/>
    </w:p>
    <w:p w14:paraId="1ED49995" w14:textId="4D329F0D" w:rsidR="00D524D5" w:rsidRDefault="00317151" w:rsidP="00D524D5">
      <w:pPr>
        <w:rPr>
          <w:noProof/>
          <w:lang w:val="en-US"/>
        </w:rPr>
      </w:pPr>
      <w:r>
        <w:rPr>
          <w:lang w:val="en-GB"/>
        </w:rPr>
        <w:t>C</w:t>
      </w:r>
      <w:r w:rsidRPr="00317151">
        <w:rPr>
          <w:lang w:val="en-GB"/>
        </w:rPr>
        <w:t xml:space="preserve">reate a class file with the name </w:t>
      </w:r>
      <w:proofErr w:type="spellStart"/>
      <w:r w:rsidRPr="00317151">
        <w:rPr>
          <w:lang w:val="en-GB"/>
        </w:rPr>
        <w:t>LogCustomExceptionFilter.cs</w:t>
      </w:r>
      <w:proofErr w:type="spellEnd"/>
      <w:r w:rsidRPr="00317151">
        <w:rPr>
          <w:lang w:val="en-GB"/>
        </w:rPr>
        <w:t xml:space="preserve"> within the Models folder and then copy and paste the following code in it </w:t>
      </w:r>
    </w:p>
    <w:p w14:paraId="2A0C9F99" w14:textId="3D31DC07" w:rsidR="00317151" w:rsidRDefault="00317151" w:rsidP="00D524D5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350BE20A" wp14:editId="5219A73E">
            <wp:extent cx="6126480" cy="5760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BE9A" w14:textId="0F031F7B" w:rsidR="00317151" w:rsidRDefault="00317151" w:rsidP="00317151">
      <w:pPr>
        <w:pStyle w:val="Heading3"/>
        <w:rPr>
          <w:lang w:val="en-GB"/>
        </w:rPr>
      </w:pPr>
      <w:bookmarkStart w:id="11" w:name="_Toc13577130"/>
      <w:r>
        <w:rPr>
          <w:lang w:val="en-GB"/>
        </w:rPr>
        <w:t xml:space="preserve">Step 3: </w:t>
      </w:r>
      <w:r w:rsidRPr="00317151">
        <w:rPr>
          <w:lang w:val="en-GB"/>
        </w:rPr>
        <w:t>Registering the Custom Exception Filter</w:t>
      </w:r>
      <w:bookmarkEnd w:id="11"/>
    </w:p>
    <w:p w14:paraId="05DB5F2B" w14:textId="082EF61B" w:rsidR="00317151" w:rsidRDefault="00317151" w:rsidP="00D524D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73E335E" wp14:editId="52364CD9">
            <wp:extent cx="61150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120C" w14:textId="5C721E52" w:rsidR="00317151" w:rsidRDefault="00317151" w:rsidP="00317151">
      <w:pPr>
        <w:pStyle w:val="Heading3"/>
        <w:rPr>
          <w:lang w:val="en-GB"/>
        </w:rPr>
      </w:pPr>
      <w:bookmarkStart w:id="12" w:name="_Toc13577131"/>
      <w:r>
        <w:rPr>
          <w:lang w:val="en-GB"/>
        </w:rPr>
        <w:lastRenderedPageBreak/>
        <w:t xml:space="preserve">Step 4: </w:t>
      </w:r>
      <w:r w:rsidRPr="00317151">
        <w:rPr>
          <w:lang w:val="en-GB"/>
        </w:rPr>
        <w:t xml:space="preserve">Modifying the </w:t>
      </w:r>
      <w:proofErr w:type="spellStart"/>
      <w:r w:rsidRPr="00317151">
        <w:rPr>
          <w:lang w:val="en-GB"/>
        </w:rPr>
        <w:t>Global.asax</w:t>
      </w:r>
      <w:bookmarkEnd w:id="12"/>
      <w:proofErr w:type="spellEnd"/>
    </w:p>
    <w:p w14:paraId="210218B1" w14:textId="336F9ED6" w:rsidR="00317151" w:rsidRPr="00D524D5" w:rsidRDefault="00317151" w:rsidP="00D524D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9CC5CFF" wp14:editId="324F9E10">
            <wp:extent cx="611505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8974" w14:textId="768D5629" w:rsidR="002D0D65" w:rsidRDefault="00317151" w:rsidP="003D3AC7">
      <w:pPr>
        <w:pStyle w:val="Heading3"/>
        <w:rPr>
          <w:lang w:val="en-GB"/>
        </w:rPr>
      </w:pPr>
      <w:bookmarkStart w:id="13" w:name="_Toc13577132"/>
      <w:r>
        <w:rPr>
          <w:lang w:val="en-GB"/>
        </w:rPr>
        <w:t>Step 5</w:t>
      </w:r>
      <w:r w:rsidR="002D0D65">
        <w:rPr>
          <w:lang w:val="en-GB"/>
        </w:rPr>
        <w:t xml:space="preserve">: </w:t>
      </w:r>
      <w:r w:rsidRPr="00317151">
        <w:rPr>
          <w:lang w:val="en-GB"/>
        </w:rPr>
        <w:t xml:space="preserve">Modifying the </w:t>
      </w:r>
      <w:proofErr w:type="spellStart"/>
      <w:r w:rsidRPr="00317151">
        <w:rPr>
          <w:lang w:val="en-GB"/>
        </w:rPr>
        <w:t>Error.cshtml</w:t>
      </w:r>
      <w:proofErr w:type="spellEnd"/>
      <w:r w:rsidRPr="00317151">
        <w:rPr>
          <w:lang w:val="en-GB"/>
        </w:rPr>
        <w:t xml:space="preserve"> view</w:t>
      </w:r>
      <w:bookmarkEnd w:id="13"/>
    </w:p>
    <w:p w14:paraId="5278CB20" w14:textId="3D903528" w:rsidR="002D0D65" w:rsidRPr="002D0D65" w:rsidRDefault="00317151" w:rsidP="002D0D6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795AFA3" wp14:editId="035DB909">
            <wp:extent cx="611505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2E71" w14:textId="638092AA" w:rsidR="003D3AC7" w:rsidRDefault="00317151" w:rsidP="003D3AC7">
      <w:pPr>
        <w:pStyle w:val="Heading3"/>
        <w:rPr>
          <w:lang w:val="en-GB"/>
        </w:rPr>
      </w:pPr>
      <w:bookmarkStart w:id="14" w:name="_Toc13577133"/>
      <w:r>
        <w:rPr>
          <w:lang w:val="en-GB"/>
        </w:rPr>
        <w:lastRenderedPageBreak/>
        <w:t>Step 6</w:t>
      </w:r>
      <w:r w:rsidR="00857F16">
        <w:rPr>
          <w:lang w:val="en-GB"/>
        </w:rPr>
        <w:t xml:space="preserve">: </w:t>
      </w:r>
      <w:r w:rsidRPr="00317151">
        <w:rPr>
          <w:lang w:val="en-GB"/>
        </w:rPr>
        <w:t xml:space="preserve">Modifying the </w:t>
      </w:r>
      <w:proofErr w:type="spellStart"/>
      <w:r w:rsidRPr="00317151">
        <w:rPr>
          <w:lang w:val="en-GB"/>
        </w:rPr>
        <w:t>HomeController</w:t>
      </w:r>
      <w:bookmarkEnd w:id="14"/>
      <w:proofErr w:type="spellEnd"/>
    </w:p>
    <w:p w14:paraId="4F5C9A5A" w14:textId="27D64E22" w:rsidR="00317151" w:rsidRPr="00317151" w:rsidRDefault="00317151" w:rsidP="0031715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B4F2B52" wp14:editId="7AC30CFD">
            <wp:extent cx="6115050" cy="3609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D5F7" w14:textId="63802A84" w:rsidR="00857F16" w:rsidRDefault="00857F16" w:rsidP="00857F16">
      <w:pPr>
        <w:rPr>
          <w:lang w:val="en-GB"/>
        </w:rPr>
      </w:pPr>
    </w:p>
    <w:p w14:paraId="2F12B1CC" w14:textId="17B4AB13" w:rsidR="00857F16" w:rsidRPr="00857F16" w:rsidRDefault="00857F16" w:rsidP="00857F16">
      <w:pPr>
        <w:rPr>
          <w:lang w:val="en-GB"/>
        </w:rPr>
      </w:pPr>
    </w:p>
    <w:sectPr w:rsidR="00857F16" w:rsidRPr="00857F16" w:rsidSect="007A5F82">
      <w:headerReference w:type="default" r:id="rId16"/>
      <w:footerReference w:type="default" r:id="rId17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0271A" w14:textId="77777777" w:rsidR="00B546D5" w:rsidRDefault="00B546D5" w:rsidP="00F1617D">
      <w:pPr>
        <w:pStyle w:val="ListParagraph"/>
      </w:pPr>
      <w:r>
        <w:separator/>
      </w:r>
    </w:p>
  </w:endnote>
  <w:endnote w:type="continuationSeparator" w:id="0">
    <w:p w14:paraId="68D0585D" w14:textId="77777777" w:rsidR="00B546D5" w:rsidRDefault="00B546D5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317151">
      <w:rPr>
        <w:rStyle w:val="PageNumber"/>
        <w:rFonts w:ascii="Arial" w:hAnsi="Arial" w:cs="Arial"/>
        <w:noProof/>
        <w:sz w:val="18"/>
        <w:szCs w:val="18"/>
      </w:rPr>
      <w:t>2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317151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21046" w14:textId="77777777" w:rsidR="00B546D5" w:rsidRDefault="00B546D5" w:rsidP="00F1617D">
      <w:pPr>
        <w:pStyle w:val="ListParagraph"/>
      </w:pPr>
      <w:r>
        <w:separator/>
      </w:r>
    </w:p>
  </w:footnote>
  <w:footnote w:type="continuationSeparator" w:id="0">
    <w:p w14:paraId="7ADC518E" w14:textId="77777777" w:rsidR="00B546D5" w:rsidRDefault="00B546D5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AA02CA"/>
    <w:multiLevelType w:val="multilevel"/>
    <w:tmpl w:val="787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5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0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1"/>
  </w:num>
  <w:num w:numId="15">
    <w:abstractNumId w:val="22"/>
  </w:num>
  <w:num w:numId="16">
    <w:abstractNumId w:val="28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7"/>
  </w:num>
  <w:num w:numId="31">
    <w:abstractNumId w:val="26"/>
  </w:num>
  <w:num w:numId="32">
    <w:abstractNumId w:val="0"/>
  </w:num>
  <w:num w:numId="33">
    <w:abstractNumId w:val="23"/>
  </w:num>
  <w:num w:numId="34">
    <w:abstractNumId w:val="0"/>
  </w:num>
  <w:num w:numId="35">
    <w:abstractNumId w:val="18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85D"/>
    <w:rsid w:val="00026FF1"/>
    <w:rsid w:val="00031534"/>
    <w:rsid w:val="0004181A"/>
    <w:rsid w:val="00052BDD"/>
    <w:rsid w:val="00090250"/>
    <w:rsid w:val="00092BB0"/>
    <w:rsid w:val="00092EC3"/>
    <w:rsid w:val="00096362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E4895"/>
    <w:rsid w:val="001E5D8A"/>
    <w:rsid w:val="001F3EED"/>
    <w:rsid w:val="001F455A"/>
    <w:rsid w:val="001F5A02"/>
    <w:rsid w:val="0020055E"/>
    <w:rsid w:val="00201C24"/>
    <w:rsid w:val="0021487B"/>
    <w:rsid w:val="002279BD"/>
    <w:rsid w:val="002353A4"/>
    <w:rsid w:val="002454BF"/>
    <w:rsid w:val="00251E83"/>
    <w:rsid w:val="00255B7B"/>
    <w:rsid w:val="00271FF6"/>
    <w:rsid w:val="00280532"/>
    <w:rsid w:val="002863CD"/>
    <w:rsid w:val="00294CA8"/>
    <w:rsid w:val="002A03CD"/>
    <w:rsid w:val="002A0595"/>
    <w:rsid w:val="002A1B75"/>
    <w:rsid w:val="002B262C"/>
    <w:rsid w:val="002B40BB"/>
    <w:rsid w:val="002B6010"/>
    <w:rsid w:val="002C5099"/>
    <w:rsid w:val="002C697D"/>
    <w:rsid w:val="002D0D65"/>
    <w:rsid w:val="002F1A6E"/>
    <w:rsid w:val="002F3B39"/>
    <w:rsid w:val="002F3F63"/>
    <w:rsid w:val="00300E9D"/>
    <w:rsid w:val="00301DDE"/>
    <w:rsid w:val="003032F8"/>
    <w:rsid w:val="00314E3D"/>
    <w:rsid w:val="00317151"/>
    <w:rsid w:val="00317636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2234"/>
    <w:rsid w:val="003C5098"/>
    <w:rsid w:val="003D24A1"/>
    <w:rsid w:val="003D3AC7"/>
    <w:rsid w:val="003D5293"/>
    <w:rsid w:val="003D552E"/>
    <w:rsid w:val="003D6CC1"/>
    <w:rsid w:val="003D747D"/>
    <w:rsid w:val="003F19DF"/>
    <w:rsid w:val="003F684D"/>
    <w:rsid w:val="004053C9"/>
    <w:rsid w:val="0041078A"/>
    <w:rsid w:val="00432EAB"/>
    <w:rsid w:val="00453047"/>
    <w:rsid w:val="004559F0"/>
    <w:rsid w:val="004624B6"/>
    <w:rsid w:val="004756FF"/>
    <w:rsid w:val="00485FFE"/>
    <w:rsid w:val="00495666"/>
    <w:rsid w:val="00496E45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01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3691A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0331B"/>
    <w:rsid w:val="0081480B"/>
    <w:rsid w:val="0081676B"/>
    <w:rsid w:val="008257E3"/>
    <w:rsid w:val="00826F93"/>
    <w:rsid w:val="00837B24"/>
    <w:rsid w:val="00840641"/>
    <w:rsid w:val="00857F16"/>
    <w:rsid w:val="00860A98"/>
    <w:rsid w:val="00860E6D"/>
    <w:rsid w:val="00862BE6"/>
    <w:rsid w:val="0086423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8E225E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C6F27"/>
    <w:rsid w:val="00AE1EF1"/>
    <w:rsid w:val="00AF0F10"/>
    <w:rsid w:val="00AF4E2C"/>
    <w:rsid w:val="00AF70F7"/>
    <w:rsid w:val="00B00049"/>
    <w:rsid w:val="00B02EB8"/>
    <w:rsid w:val="00B11EC0"/>
    <w:rsid w:val="00B22C56"/>
    <w:rsid w:val="00B23B6F"/>
    <w:rsid w:val="00B24529"/>
    <w:rsid w:val="00B41976"/>
    <w:rsid w:val="00B541B8"/>
    <w:rsid w:val="00B546D5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16A0A"/>
    <w:rsid w:val="00C234A7"/>
    <w:rsid w:val="00C35833"/>
    <w:rsid w:val="00C36B0F"/>
    <w:rsid w:val="00C43DDC"/>
    <w:rsid w:val="00C440C8"/>
    <w:rsid w:val="00C45A55"/>
    <w:rsid w:val="00C511EA"/>
    <w:rsid w:val="00C64C23"/>
    <w:rsid w:val="00C672C2"/>
    <w:rsid w:val="00C71D19"/>
    <w:rsid w:val="00CA2687"/>
    <w:rsid w:val="00CC0FCA"/>
    <w:rsid w:val="00CC56D8"/>
    <w:rsid w:val="00CD171A"/>
    <w:rsid w:val="00CD243B"/>
    <w:rsid w:val="00CE217D"/>
    <w:rsid w:val="00CE4E63"/>
    <w:rsid w:val="00CF43CA"/>
    <w:rsid w:val="00CF517A"/>
    <w:rsid w:val="00D01CEC"/>
    <w:rsid w:val="00D1306F"/>
    <w:rsid w:val="00D21A33"/>
    <w:rsid w:val="00D43FAE"/>
    <w:rsid w:val="00D45790"/>
    <w:rsid w:val="00D524D5"/>
    <w:rsid w:val="00D5289D"/>
    <w:rsid w:val="00D53464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77484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15B9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A7B1F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B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95"/>
    <w:rPr>
      <w:rFonts w:ascii="Courier New" w:eastAsia="Times New Roman" w:hAnsi="Courier New" w:cs="Courier New"/>
    </w:rPr>
  </w:style>
  <w:style w:type="character" w:customStyle="1" w:styleId="kwrd">
    <w:name w:val="kwrd"/>
    <w:basedOn w:val="DefaultParagraphFont"/>
    <w:rsid w:val="001E4895"/>
  </w:style>
  <w:style w:type="character" w:customStyle="1" w:styleId="userclass">
    <w:name w:val="userclass"/>
    <w:basedOn w:val="DefaultParagraphFont"/>
    <w:rsid w:val="001E4895"/>
  </w:style>
  <w:style w:type="character" w:customStyle="1" w:styleId="str">
    <w:name w:val="str"/>
    <w:basedOn w:val="DefaultParagraphFont"/>
    <w:rsid w:val="001E4895"/>
  </w:style>
  <w:style w:type="character" w:styleId="HTMLCode">
    <w:name w:val="HTML Code"/>
    <w:basedOn w:val="DefaultParagraphFont"/>
    <w:uiPriority w:val="99"/>
    <w:semiHidden/>
    <w:unhideWhenUsed/>
    <w:rsid w:val="00D53464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D53464"/>
  </w:style>
  <w:style w:type="character" w:customStyle="1" w:styleId="html">
    <w:name w:val="html"/>
    <w:basedOn w:val="DefaultParagraphFont"/>
    <w:rsid w:val="00D53464"/>
  </w:style>
  <w:style w:type="character" w:customStyle="1" w:styleId="attr">
    <w:name w:val="attr"/>
    <w:basedOn w:val="DefaultParagraphFont"/>
    <w:rsid w:val="00D53464"/>
  </w:style>
  <w:style w:type="character" w:customStyle="1" w:styleId="rem">
    <w:name w:val="rem"/>
    <w:basedOn w:val="DefaultParagraphFont"/>
    <w:rsid w:val="00D53464"/>
  </w:style>
  <w:style w:type="character" w:customStyle="1" w:styleId="language">
    <w:name w:val="language"/>
    <w:basedOn w:val="DefaultParagraphFont"/>
    <w:rsid w:val="00B541B8"/>
  </w:style>
  <w:style w:type="character" w:customStyle="1" w:styleId="hljs-comment">
    <w:name w:val="hljs-comment"/>
    <w:basedOn w:val="DefaultParagraphFont"/>
    <w:rsid w:val="00B541B8"/>
  </w:style>
  <w:style w:type="character" w:customStyle="1" w:styleId="hljs-tag">
    <w:name w:val="hljs-tag"/>
    <w:basedOn w:val="DefaultParagraphFont"/>
    <w:rsid w:val="00B541B8"/>
  </w:style>
  <w:style w:type="character" w:customStyle="1" w:styleId="hljs-name">
    <w:name w:val="hljs-name"/>
    <w:basedOn w:val="DefaultParagraphFont"/>
    <w:rsid w:val="00B541B8"/>
  </w:style>
  <w:style w:type="character" w:styleId="Emphasis">
    <w:name w:val="Emphasis"/>
    <w:basedOn w:val="DefaultParagraphFont"/>
    <w:uiPriority w:val="20"/>
    <w:qFormat/>
    <w:rsid w:val="00B541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BDD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vi-VN"/>
    </w:rPr>
  </w:style>
  <w:style w:type="paragraph" w:styleId="NoSpacing">
    <w:name w:val="No Spacing"/>
    <w:uiPriority w:val="1"/>
    <w:qFormat/>
    <w:rsid w:val="00D524D5"/>
    <w:rPr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0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E9F51-4502-4A87-84B1-092D2CAA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407</TotalTime>
  <Pages>7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2145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108</cp:revision>
  <cp:lastPrinted>2019-06-10T04:15:00Z</cp:lastPrinted>
  <dcterms:created xsi:type="dcterms:W3CDTF">2019-06-10T03:55:00Z</dcterms:created>
  <dcterms:modified xsi:type="dcterms:W3CDTF">2019-07-09T08:05:00Z</dcterms:modified>
  <cp:category>Template</cp:category>
  <cp:contentStatus>20/11/2012</cp:contentStatus>
</cp:coreProperties>
</file>