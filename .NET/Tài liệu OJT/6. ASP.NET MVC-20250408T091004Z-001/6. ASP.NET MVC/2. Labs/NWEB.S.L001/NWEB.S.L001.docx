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71102018" w:rsidR="005E64CE" w:rsidRPr="007F5672" w:rsidRDefault="0062335B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MVC Application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17CD387E" w14:textId="77777777" w:rsidR="00676C6B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62996" w:history="1">
        <w:r w:rsidR="00676C6B" w:rsidRPr="00E833A7">
          <w:rPr>
            <w:rStyle w:val="Hyperlink"/>
            <w:rFonts w:cs="Arial"/>
            <w:noProof/>
          </w:rPr>
          <w:t>Lab: Create First ASP.NET MVC Application</w:t>
        </w:r>
        <w:r w:rsidR="00676C6B">
          <w:rPr>
            <w:noProof/>
            <w:webHidden/>
          </w:rPr>
          <w:tab/>
        </w:r>
        <w:r w:rsidR="00676C6B">
          <w:rPr>
            <w:noProof/>
            <w:webHidden/>
          </w:rPr>
          <w:fldChar w:fldCharType="begin"/>
        </w:r>
        <w:r w:rsidR="00676C6B">
          <w:rPr>
            <w:noProof/>
            <w:webHidden/>
          </w:rPr>
          <w:instrText xml:space="preserve"> PAGEREF _Toc13562996 \h </w:instrText>
        </w:r>
        <w:r w:rsidR="00676C6B">
          <w:rPr>
            <w:noProof/>
            <w:webHidden/>
          </w:rPr>
        </w:r>
        <w:r w:rsidR="00676C6B">
          <w:rPr>
            <w:noProof/>
            <w:webHidden/>
          </w:rPr>
          <w:fldChar w:fldCharType="separate"/>
        </w:r>
        <w:r w:rsidR="00676C6B">
          <w:rPr>
            <w:noProof/>
            <w:webHidden/>
          </w:rPr>
          <w:t>4</w:t>
        </w:r>
        <w:r w:rsidR="00676C6B">
          <w:rPr>
            <w:noProof/>
            <w:webHidden/>
          </w:rPr>
          <w:fldChar w:fldCharType="end"/>
        </w:r>
      </w:hyperlink>
    </w:p>
    <w:p w14:paraId="36FCF6FE" w14:textId="77777777" w:rsidR="00676C6B" w:rsidRDefault="00676C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997" w:history="1">
        <w:r w:rsidRPr="00E833A7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C311D" w14:textId="77777777" w:rsidR="00676C6B" w:rsidRDefault="00676C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998" w:history="1">
        <w:r w:rsidRPr="00E833A7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14D9EA" w14:textId="77777777" w:rsidR="00676C6B" w:rsidRDefault="00676C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2999" w:history="1">
        <w:r w:rsidRPr="00E833A7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F89836" w14:textId="77777777" w:rsidR="00676C6B" w:rsidRDefault="00676C6B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3000" w:history="1">
        <w:r w:rsidRPr="00E833A7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F41DEB" w14:textId="77777777" w:rsidR="00676C6B" w:rsidRDefault="00676C6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3001" w:history="1">
        <w:r w:rsidRPr="00E833A7">
          <w:rPr>
            <w:rStyle w:val="Hyperlink"/>
            <w:noProof/>
          </w:rPr>
          <w:t>Step 1: Open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2CA0BB" w14:textId="77777777" w:rsidR="00676C6B" w:rsidRDefault="00676C6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3002" w:history="1">
        <w:r w:rsidRPr="00E833A7">
          <w:rPr>
            <w:rStyle w:val="Hyperlink"/>
            <w:noProof/>
          </w:rPr>
          <w:t>Step 2: Select </w:t>
        </w:r>
        <w:r w:rsidRPr="00E833A7">
          <w:rPr>
            <w:rStyle w:val="Hyperlink"/>
            <w:b/>
            <w:bCs/>
            <w:noProof/>
          </w:rPr>
          <w:t>ASP.NET Web Application (.NET Framework)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1EF030" w14:textId="77777777" w:rsidR="00676C6B" w:rsidRDefault="00676C6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3003" w:history="1">
        <w:r w:rsidRPr="00E833A7">
          <w:rPr>
            <w:rStyle w:val="Hyperlink"/>
            <w:noProof/>
            <w:lang w:val="en-GB"/>
          </w:rPr>
          <w:t>Step 3: Select MVC project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F13B80" w14:textId="77777777" w:rsidR="00676C6B" w:rsidRDefault="00676C6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3004" w:history="1">
        <w:r w:rsidRPr="00E833A7">
          <w:rPr>
            <w:rStyle w:val="Hyperlink"/>
            <w:noProof/>
            <w:lang w:val="en-GB"/>
          </w:rPr>
          <w:t>Step 4: Change the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848414" w14:textId="77777777" w:rsidR="00676C6B" w:rsidRDefault="00676C6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3005" w:history="1">
        <w:r w:rsidRPr="00E833A7">
          <w:rPr>
            <w:rStyle w:val="Hyperlink"/>
            <w:noProof/>
            <w:lang w:val="en-GB"/>
          </w:rPr>
          <w:t>Step 5: Create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CBC04C" w14:textId="77777777" w:rsidR="00676C6B" w:rsidRDefault="00676C6B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63006" w:history="1">
        <w:r w:rsidRPr="00E833A7">
          <w:rPr>
            <w:rStyle w:val="Hyperlink"/>
            <w:noProof/>
            <w:lang w:val="en-GB"/>
          </w:rPr>
          <w:t>Step 6: Run the project for the first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7A8EDDB5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NEFW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C16A0A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01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49E08F29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4080D5A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F5672">
              <w:rPr>
                <w:rFonts w:cs="Arial"/>
                <w:b/>
                <w:color w:val="FFFFFF" w:themeColor="background1"/>
                <w:sz w:val="20"/>
                <w:szCs w:val="24"/>
              </w:rPr>
              <w:t>30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0707B801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8042533"/>
      <w:bookmarkStart w:id="3" w:name="_Toc536158119"/>
      <w:bookmarkStart w:id="4" w:name="_Toc13562996"/>
      <w:r>
        <w:rPr>
          <w:rFonts w:ascii="Arial" w:hAnsi="Arial" w:cs="Arial"/>
        </w:rPr>
        <w:t>Lab</w:t>
      </w:r>
      <w:bookmarkEnd w:id="3"/>
      <w:r w:rsidR="007F1F5A">
        <w:rPr>
          <w:rFonts w:ascii="Arial" w:hAnsi="Arial" w:cs="Arial"/>
        </w:rPr>
        <w:t xml:space="preserve">: </w:t>
      </w:r>
      <w:r w:rsidR="0062335B" w:rsidRPr="0062335B">
        <w:rPr>
          <w:rFonts w:ascii="Arial" w:hAnsi="Arial" w:cs="Arial"/>
        </w:rPr>
        <w:t>Create First ASP.NET MVC Application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62997"/>
      <w:bookmarkEnd w:id="2"/>
      <w:r w:rsidRPr="00090250">
        <w:t>Objectives:</w:t>
      </w:r>
      <w:bookmarkEnd w:id="5"/>
    </w:p>
    <w:p w14:paraId="315210FD" w14:textId="445AFBB7" w:rsidR="00B00049" w:rsidRPr="00F1617D" w:rsidRDefault="0062335B" w:rsidP="0062335B">
      <w:pPr>
        <w:pStyle w:val="ListParagraph"/>
      </w:pPr>
      <w:r>
        <w:t>C</w:t>
      </w:r>
      <w:r w:rsidRPr="0062335B">
        <w:t>reate a new MVC web application using Visual Studio and understand the basic building blocks of the ASP.NET MVC Application.</w:t>
      </w:r>
      <w:r w:rsidR="00026FF1">
        <w:rPr>
          <w:lang w:val="en-US"/>
        </w:rPr>
        <w:t>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62998"/>
      <w:r w:rsidRPr="005921F5">
        <w:t>Prerequisites</w:t>
      </w:r>
      <w:r w:rsidR="00EF4573">
        <w:t>:</w:t>
      </w:r>
      <w:bookmarkEnd w:id="6"/>
    </w:p>
    <w:p w14:paraId="36C89480" w14:textId="14CBA16F" w:rsidR="009C19C2" w:rsidRPr="003C5098" w:rsidRDefault="003C5098" w:rsidP="00F1617D">
      <w:pPr>
        <w:pStyle w:val="ListParagraph"/>
        <w:rPr>
          <w:b/>
          <w:bCs/>
        </w:rPr>
      </w:pPr>
      <w:r>
        <w:t>Download and installs Visual Studio (included .net Framework)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62999"/>
      <w:r>
        <w:t>Problem</w:t>
      </w:r>
      <w:r w:rsidR="00DA1E0E">
        <w:t xml:space="preserve"> Description</w:t>
      </w:r>
      <w:r>
        <w:t>:</w:t>
      </w:r>
      <w:bookmarkEnd w:id="7"/>
    </w:p>
    <w:p w14:paraId="2CD8315D" w14:textId="5224CA71" w:rsidR="00DA1E0E" w:rsidRPr="005550F0" w:rsidRDefault="0062335B" w:rsidP="001E4895">
      <w:pPr>
        <w:pStyle w:val="Body"/>
        <w:numPr>
          <w:ilvl w:val="0"/>
          <w:numId w:val="31"/>
        </w:numPr>
        <w:spacing w:before="0" w:after="0" w:line="360" w:lineRule="auto"/>
        <w:jc w:val="both"/>
      </w:pPr>
      <w:r>
        <w:t>N/A</w:t>
      </w:r>
    </w:p>
    <w:p w14:paraId="21BF0970" w14:textId="48747391" w:rsidR="003F684D" w:rsidRDefault="00C440C8" w:rsidP="00090250">
      <w:pPr>
        <w:pStyle w:val="Style2"/>
      </w:pPr>
      <w:bookmarkStart w:id="8" w:name="_Toc13563000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12B69CD6" w14:textId="77777777" w:rsidR="00676C6B" w:rsidRDefault="003C5098" w:rsidP="003C5098">
      <w:pPr>
        <w:pStyle w:val="Heading3"/>
      </w:pPr>
      <w:bookmarkStart w:id="9" w:name="_Toc13563001"/>
      <w:r>
        <w:t xml:space="preserve">Step 1: </w:t>
      </w:r>
      <w:r w:rsidR="007F1F5A" w:rsidRPr="007F1F5A">
        <w:t>Open Visual Studio</w:t>
      </w:r>
      <w:bookmarkEnd w:id="9"/>
      <w:r w:rsidR="007F1F5A" w:rsidRPr="007F1F5A">
        <w:t xml:space="preserve"> </w:t>
      </w:r>
    </w:p>
    <w:p w14:paraId="5E5F41C6" w14:textId="58B52248" w:rsidR="00363209" w:rsidRDefault="00676C6B" w:rsidP="00676C6B">
      <w:r>
        <w:rPr>
          <w:lang w:val="en-GB"/>
        </w:rPr>
        <w:t>S</w:t>
      </w:r>
      <w:r w:rsidR="0062335B" w:rsidRPr="0062335B">
        <w:t>elect </w:t>
      </w:r>
      <w:r w:rsidR="0062335B" w:rsidRPr="0062335B">
        <w:rPr>
          <w:b/>
          <w:bCs/>
        </w:rPr>
        <w:t>File menu</w:t>
      </w:r>
      <w:r w:rsidR="0062335B" w:rsidRPr="0062335B">
        <w:t> -&gt; </w:t>
      </w:r>
      <w:r w:rsidR="0062335B" w:rsidRPr="0062335B">
        <w:rPr>
          <w:b/>
          <w:bCs/>
        </w:rPr>
        <w:t>New</w:t>
      </w:r>
      <w:r w:rsidR="0062335B" w:rsidRPr="0062335B">
        <w:t> -&gt; </w:t>
      </w:r>
      <w:r w:rsidR="0062335B" w:rsidRPr="0062335B">
        <w:rPr>
          <w:b/>
          <w:bCs/>
        </w:rPr>
        <w:t>Project</w:t>
      </w:r>
      <w:r w:rsidR="0062335B" w:rsidRPr="0062335B">
        <w:t> as shown below.</w:t>
      </w:r>
    </w:p>
    <w:p w14:paraId="5F433DB4" w14:textId="38A4758F" w:rsidR="0062335B" w:rsidRPr="0062335B" w:rsidRDefault="0062335B" w:rsidP="0062335B">
      <w:r>
        <w:rPr>
          <w:noProof/>
          <w:lang w:val="en-US"/>
        </w:rPr>
        <w:drawing>
          <wp:inline distT="0" distB="0" distL="0" distR="0" wp14:anchorId="2F327F4D" wp14:editId="1D3283BC">
            <wp:extent cx="6119495" cy="1937702"/>
            <wp:effectExtent l="0" t="0" r="0" b="5715"/>
            <wp:docPr id="3" name="Picture 3" descr="Create 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MVC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93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ABBC0" w14:textId="0770BB7C" w:rsidR="00C672C2" w:rsidRPr="00C672C2" w:rsidRDefault="003C5098" w:rsidP="003C5098">
      <w:pPr>
        <w:pStyle w:val="Heading3"/>
        <w:rPr>
          <w:lang w:val="en-GB"/>
        </w:rPr>
      </w:pPr>
      <w:bookmarkStart w:id="10" w:name="_Toc13563002"/>
      <w:r>
        <w:t xml:space="preserve">Step 2: </w:t>
      </w:r>
      <w:r w:rsidR="0062335B">
        <w:t>S</w:t>
      </w:r>
      <w:r w:rsidR="0062335B" w:rsidRPr="0062335B">
        <w:t>elect </w:t>
      </w:r>
      <w:r w:rsidR="0062335B" w:rsidRPr="0062335B">
        <w:rPr>
          <w:b/>
          <w:bCs/>
        </w:rPr>
        <w:t>ASP.NET Web Application (.NET Framework)</w:t>
      </w:r>
      <w:bookmarkEnd w:id="10"/>
      <w:r w:rsidR="0062335B" w:rsidRPr="0062335B">
        <w:t> </w:t>
      </w:r>
    </w:p>
    <w:p w14:paraId="64AD0365" w14:textId="77777777" w:rsidR="0062335B" w:rsidRDefault="0062335B" w:rsidP="00C672C2">
      <w:r w:rsidRPr="0062335B">
        <w:t>From the </w:t>
      </w:r>
      <w:r w:rsidRPr="0062335B">
        <w:rPr>
          <w:b/>
          <w:bCs/>
        </w:rPr>
        <w:t>New Project</w:t>
      </w:r>
      <w:r w:rsidRPr="0062335B">
        <w:t> dialog as shown below, expand Visual C# node and select </w:t>
      </w:r>
      <w:r w:rsidRPr="0062335B">
        <w:rPr>
          <w:b/>
          <w:bCs/>
        </w:rPr>
        <w:t>Web</w:t>
      </w:r>
      <w:r>
        <w:rPr>
          <w:b/>
          <w:bCs/>
          <w:lang w:val="en-GB"/>
        </w:rPr>
        <w:t xml:space="preserve"> </w:t>
      </w:r>
      <w:r w:rsidRPr="0062335B">
        <w:t>in the left pane, and then select </w:t>
      </w:r>
      <w:r w:rsidRPr="0062335B">
        <w:rPr>
          <w:b/>
          <w:bCs/>
        </w:rPr>
        <w:t>ASP.NET Web Application (.NET Framework)</w:t>
      </w:r>
      <w:r w:rsidRPr="0062335B">
        <w:t xml:space="preserve"> in the middle pane. </w:t>
      </w:r>
    </w:p>
    <w:p w14:paraId="20DEAD47" w14:textId="77777777" w:rsidR="0062335B" w:rsidRDefault="0062335B" w:rsidP="00C672C2">
      <w:r w:rsidRPr="0062335B">
        <w:t>Enter the name of your project MyMVCApplication. (You can give any appropriate name for your application). Also, you can change the location of the MVC application by clicking on </w:t>
      </w:r>
      <w:r w:rsidRPr="0062335B">
        <w:rPr>
          <w:b/>
          <w:bCs/>
        </w:rPr>
        <w:t>Browse..</w:t>
      </w:r>
      <w:r w:rsidRPr="0062335B">
        <w:t xml:space="preserve"> button. </w:t>
      </w:r>
    </w:p>
    <w:p w14:paraId="0AD52B2A" w14:textId="19AA3DD5" w:rsidR="0062335B" w:rsidRDefault="0062335B" w:rsidP="00C672C2">
      <w:pPr>
        <w:rPr>
          <w:b/>
          <w:bCs/>
        </w:rPr>
      </w:pPr>
      <w:r w:rsidRPr="0062335B">
        <w:t>Finally, click </w:t>
      </w:r>
      <w:r w:rsidRPr="0062335B">
        <w:rPr>
          <w:b/>
          <w:bCs/>
        </w:rPr>
        <w:t>OK.</w:t>
      </w:r>
    </w:p>
    <w:p w14:paraId="3312E155" w14:textId="491002B2" w:rsidR="0062335B" w:rsidRDefault="0062335B" w:rsidP="00C672C2">
      <w:r>
        <w:rPr>
          <w:noProof/>
          <w:lang w:val="en-US"/>
        </w:rPr>
        <w:lastRenderedPageBreak/>
        <w:drawing>
          <wp:inline distT="0" distB="0" distL="0" distR="0" wp14:anchorId="7A2A182E" wp14:editId="089435FA">
            <wp:extent cx="6119495" cy="3729368"/>
            <wp:effectExtent l="0" t="0" r="0" b="4445"/>
            <wp:docPr id="4" name="Picture 4" descr="Selec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em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1F39" w14:textId="0964B0D8" w:rsidR="007F1F5A" w:rsidRDefault="007F1F5A" w:rsidP="00C672C2">
      <w:pPr>
        <w:pStyle w:val="Heading3"/>
        <w:rPr>
          <w:lang w:val="en-GB"/>
        </w:rPr>
      </w:pPr>
      <w:bookmarkStart w:id="11" w:name="_Toc13563003"/>
      <w:r>
        <w:rPr>
          <w:lang w:val="en-GB"/>
        </w:rPr>
        <w:t xml:space="preserve">Step 3: </w:t>
      </w:r>
      <w:r w:rsidR="0062335B">
        <w:rPr>
          <w:lang w:val="en-GB"/>
        </w:rPr>
        <w:t>Select MVC project template</w:t>
      </w:r>
      <w:bookmarkEnd w:id="11"/>
    </w:p>
    <w:p w14:paraId="67F90BC3" w14:textId="3112F7F0" w:rsidR="001E4895" w:rsidRDefault="0062335B" w:rsidP="0062335B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BEDE57A" wp14:editId="219EBF1D">
            <wp:extent cx="6119495" cy="3977672"/>
            <wp:effectExtent l="0" t="0" r="0" b="3810"/>
            <wp:docPr id="5" name="Picture 5" descr="Create MVC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MVC A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7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50D" w14:textId="0E50029F" w:rsidR="001E4895" w:rsidRDefault="001E4895" w:rsidP="001E4895">
      <w:pPr>
        <w:pStyle w:val="Heading3"/>
        <w:rPr>
          <w:lang w:val="en-GB"/>
        </w:rPr>
      </w:pPr>
      <w:bookmarkStart w:id="12" w:name="_Toc13563004"/>
      <w:r>
        <w:rPr>
          <w:lang w:val="en-GB"/>
        </w:rPr>
        <w:lastRenderedPageBreak/>
        <w:t xml:space="preserve">Step 4: </w:t>
      </w:r>
      <w:r w:rsidR="0062335B">
        <w:rPr>
          <w:lang w:val="en-GB"/>
        </w:rPr>
        <w:t>C</w:t>
      </w:r>
      <w:r w:rsidR="0062335B" w:rsidRPr="0062335B">
        <w:rPr>
          <w:lang w:val="en-GB"/>
        </w:rPr>
        <w:t>hange the authentication</w:t>
      </w:r>
      <w:bookmarkEnd w:id="12"/>
    </w:p>
    <w:p w14:paraId="7D1E2860" w14:textId="1E5A4961" w:rsidR="001E4895" w:rsidRPr="001E4895" w:rsidRDefault="0062335B" w:rsidP="001E4895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A72EE52" wp14:editId="03E5B4EB">
            <wp:extent cx="5734050" cy="2543175"/>
            <wp:effectExtent l="0" t="0" r="0" b="9525"/>
            <wp:docPr id="6" name="Picture 6" descr="Create simple 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simple MVC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C69B" w14:textId="33A26F0A" w:rsidR="001E4895" w:rsidRDefault="001E4895" w:rsidP="001E4895">
      <w:pPr>
        <w:pStyle w:val="Heading3"/>
        <w:rPr>
          <w:lang w:val="en-GB"/>
        </w:rPr>
      </w:pPr>
      <w:bookmarkStart w:id="13" w:name="_Toc13563005"/>
      <w:r>
        <w:rPr>
          <w:lang w:val="en-GB"/>
        </w:rPr>
        <w:t xml:space="preserve">Step 5: </w:t>
      </w:r>
      <w:r w:rsidR="0062335B">
        <w:rPr>
          <w:lang w:val="en-GB"/>
        </w:rPr>
        <w:t>Create project</w:t>
      </w:r>
      <w:bookmarkEnd w:id="13"/>
    </w:p>
    <w:p w14:paraId="7F075CC3" w14:textId="162CDFF8" w:rsidR="0062335B" w:rsidRPr="0062335B" w:rsidRDefault="0062335B" w:rsidP="0062335B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F348513" wp14:editId="73215FE8">
            <wp:extent cx="6119495" cy="3687141"/>
            <wp:effectExtent l="0" t="0" r="0" b="8890"/>
            <wp:docPr id="7" name="Picture 7" descr="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VC Appli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8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0CA0" w14:textId="646118FC" w:rsidR="0062335B" w:rsidRDefault="0062335B" w:rsidP="0062335B">
      <w:pPr>
        <w:pStyle w:val="Heading3"/>
        <w:rPr>
          <w:lang w:val="en-GB"/>
        </w:rPr>
      </w:pPr>
      <w:bookmarkStart w:id="14" w:name="_Toc13563006"/>
      <w:r>
        <w:rPr>
          <w:lang w:val="en-GB"/>
        </w:rPr>
        <w:t>Step 6</w:t>
      </w:r>
      <w:r>
        <w:rPr>
          <w:lang w:val="en-GB"/>
        </w:rPr>
        <w:t xml:space="preserve">: </w:t>
      </w:r>
      <w:r>
        <w:rPr>
          <w:lang w:val="en-GB"/>
        </w:rPr>
        <w:t>R</w:t>
      </w:r>
      <w:r w:rsidRPr="0062335B">
        <w:rPr>
          <w:lang w:val="en-GB"/>
        </w:rPr>
        <w:t>un the project</w:t>
      </w:r>
      <w:r>
        <w:rPr>
          <w:lang w:val="en-GB"/>
        </w:rPr>
        <w:t xml:space="preserve"> for the first time</w:t>
      </w:r>
      <w:bookmarkEnd w:id="14"/>
    </w:p>
    <w:p w14:paraId="75B0AC14" w14:textId="6B7EF6A3" w:rsidR="0062335B" w:rsidRPr="0062335B" w:rsidRDefault="0062335B" w:rsidP="0062335B">
      <w:pPr>
        <w:rPr>
          <w:lang w:val="en-US"/>
        </w:rPr>
      </w:pPr>
      <w:r>
        <w:rPr>
          <w:lang w:val="en-US"/>
        </w:rPr>
        <w:t>P</w:t>
      </w:r>
      <w:r w:rsidRPr="0062335B">
        <w:rPr>
          <w:lang w:val="en-US"/>
        </w:rPr>
        <w:t>ress F5 to run the project in debug mode or Ctrl + F5 to run the project without debugging. It will open home page in the browser as shown below.</w:t>
      </w:r>
    </w:p>
    <w:p w14:paraId="39707C48" w14:textId="2CA9FA9F" w:rsidR="00005076" w:rsidRPr="001E4895" w:rsidRDefault="0062335B" w:rsidP="0062335B">
      <w:pPr>
        <w:rPr>
          <w:lang w:val="en-GB"/>
        </w:rPr>
      </w:pPr>
      <w:r w:rsidRPr="0062335B">
        <w:rPr>
          <w:lang w:val="en-US"/>
        </w:rPr>
        <w:lastRenderedPageBreak/>
        <w:drawing>
          <wp:inline distT="0" distB="0" distL="0" distR="0" wp14:anchorId="00EF4181" wp14:editId="734EAF5A">
            <wp:extent cx="5734050" cy="2924175"/>
            <wp:effectExtent l="0" t="0" r="0" b="9525"/>
            <wp:docPr id="9" name="Picture 9" descr="Run MVC Applicati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un MVC Applicati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076" w:rsidRPr="001E4895" w:rsidSect="007A5F82">
      <w:headerReference w:type="default" r:id="rId17"/>
      <w:footerReference w:type="default" r:id="rId18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90835" w14:textId="77777777" w:rsidR="00B37A89" w:rsidRDefault="00B37A89" w:rsidP="00F1617D">
      <w:pPr>
        <w:pStyle w:val="ListParagraph"/>
      </w:pPr>
      <w:r>
        <w:separator/>
      </w:r>
    </w:p>
  </w:endnote>
  <w:endnote w:type="continuationSeparator" w:id="0">
    <w:p w14:paraId="6909777C" w14:textId="77777777" w:rsidR="00B37A89" w:rsidRDefault="00B37A89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676C6B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676C6B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AD3C5" w14:textId="77777777" w:rsidR="00B37A89" w:rsidRDefault="00B37A89" w:rsidP="00F1617D">
      <w:pPr>
        <w:pStyle w:val="ListParagraph"/>
      </w:pPr>
      <w:r>
        <w:separator/>
      </w:r>
    </w:p>
  </w:footnote>
  <w:footnote w:type="continuationSeparator" w:id="0">
    <w:p w14:paraId="2F03CD70" w14:textId="77777777" w:rsidR="00B37A89" w:rsidRDefault="00B37A89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19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0"/>
  </w:num>
  <w:num w:numId="15">
    <w:abstractNumId w:val="21"/>
  </w:num>
  <w:num w:numId="16">
    <w:abstractNumId w:val="27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3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6"/>
  </w:num>
  <w:num w:numId="31">
    <w:abstractNumId w:val="25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FF1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F3EED"/>
    <w:rsid w:val="001F455A"/>
    <w:rsid w:val="001F5A02"/>
    <w:rsid w:val="0020055E"/>
    <w:rsid w:val="00201C24"/>
    <w:rsid w:val="002279BD"/>
    <w:rsid w:val="002353A4"/>
    <w:rsid w:val="002454BF"/>
    <w:rsid w:val="00251E83"/>
    <w:rsid w:val="00255B7B"/>
    <w:rsid w:val="00271FF6"/>
    <w:rsid w:val="00280532"/>
    <w:rsid w:val="002863CD"/>
    <w:rsid w:val="002A03CD"/>
    <w:rsid w:val="002A0595"/>
    <w:rsid w:val="002A1B75"/>
    <w:rsid w:val="002B262C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32EAB"/>
    <w:rsid w:val="00453047"/>
    <w:rsid w:val="004559F0"/>
    <w:rsid w:val="004624B6"/>
    <w:rsid w:val="004756F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2335B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C6B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37A89"/>
    <w:rsid w:val="00B41976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72C2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1306F"/>
    <w:rsid w:val="00D21A33"/>
    <w:rsid w:val="00D43FAE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teacher.com/Content/images/mvc/first-mvc-app7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26BDD-0A34-4ED7-A237-895E3263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270</TotalTime>
  <Pages>7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2581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92</cp:revision>
  <cp:lastPrinted>2019-06-10T04:15:00Z</cp:lastPrinted>
  <dcterms:created xsi:type="dcterms:W3CDTF">2019-06-10T03:55:00Z</dcterms:created>
  <dcterms:modified xsi:type="dcterms:W3CDTF">2019-07-09T04:09:00Z</dcterms:modified>
  <cp:category>Template</cp:category>
  <cp:contentStatus>20/11/2012</cp:contentStatus>
</cp:coreProperties>
</file>