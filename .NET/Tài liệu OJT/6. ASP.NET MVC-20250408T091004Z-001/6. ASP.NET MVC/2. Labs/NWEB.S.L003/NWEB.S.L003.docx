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001368B9" w14:textId="77777777" w:rsidR="00A619BC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64203" w:history="1">
        <w:r w:rsidR="00A619BC" w:rsidRPr="001653EB">
          <w:rPr>
            <w:rStyle w:val="Hyperlink"/>
            <w:rFonts w:cs="Arial"/>
            <w:noProof/>
          </w:rPr>
          <w:t>Lab: Adding a New Controller</w:t>
        </w:r>
        <w:r w:rsidR="00A619BC">
          <w:rPr>
            <w:noProof/>
            <w:webHidden/>
          </w:rPr>
          <w:tab/>
        </w:r>
        <w:r w:rsidR="00A619BC">
          <w:rPr>
            <w:noProof/>
            <w:webHidden/>
          </w:rPr>
          <w:fldChar w:fldCharType="begin"/>
        </w:r>
        <w:r w:rsidR="00A619BC">
          <w:rPr>
            <w:noProof/>
            <w:webHidden/>
          </w:rPr>
          <w:instrText xml:space="preserve"> PAGEREF _Toc13564203 \h </w:instrText>
        </w:r>
        <w:r w:rsidR="00A619BC">
          <w:rPr>
            <w:noProof/>
            <w:webHidden/>
          </w:rPr>
        </w:r>
        <w:r w:rsidR="00A619BC">
          <w:rPr>
            <w:noProof/>
            <w:webHidden/>
          </w:rPr>
          <w:fldChar w:fldCharType="separate"/>
        </w:r>
        <w:r w:rsidR="00A619BC">
          <w:rPr>
            <w:noProof/>
            <w:webHidden/>
          </w:rPr>
          <w:t>4</w:t>
        </w:r>
        <w:r w:rsidR="00A619BC">
          <w:rPr>
            <w:noProof/>
            <w:webHidden/>
          </w:rPr>
          <w:fldChar w:fldCharType="end"/>
        </w:r>
      </w:hyperlink>
    </w:p>
    <w:p w14:paraId="03A520E8" w14:textId="77777777" w:rsidR="00A619BC" w:rsidRDefault="00A619B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04" w:history="1">
        <w:r w:rsidRPr="001653EB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C1163" w14:textId="77777777" w:rsidR="00A619BC" w:rsidRDefault="00A619B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05" w:history="1">
        <w:r w:rsidRPr="001653EB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3F7CC" w14:textId="77777777" w:rsidR="00A619BC" w:rsidRDefault="00A619B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06" w:history="1">
        <w:r w:rsidRPr="001653EB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26260D" w14:textId="77777777" w:rsidR="00A619BC" w:rsidRDefault="00A619B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07" w:history="1">
        <w:r w:rsidRPr="001653EB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E8B81" w14:textId="77777777" w:rsidR="00A619BC" w:rsidRDefault="00A619B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08" w:history="1">
        <w:r w:rsidRPr="001653EB">
          <w:rPr>
            <w:rStyle w:val="Hyperlink"/>
            <w:noProof/>
          </w:rPr>
          <w:t xml:space="preserve">Step 1: Open </w:t>
        </w:r>
        <w:r w:rsidRPr="001653EB">
          <w:rPr>
            <w:rStyle w:val="Hyperlink"/>
            <w:noProof/>
            <w:lang w:val="en-GB"/>
          </w:rPr>
          <w:t>MVC project that created in NWEB.S.L001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8A91FA" w14:textId="77777777" w:rsidR="00A619BC" w:rsidRDefault="00A619B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09" w:history="1">
        <w:r w:rsidRPr="001653EB">
          <w:rPr>
            <w:rStyle w:val="Hyperlink"/>
            <w:noProof/>
          </w:rPr>
          <w:t xml:space="preserve">Step 2: </w:t>
        </w:r>
        <w:r w:rsidRPr="001653EB">
          <w:rPr>
            <w:rStyle w:val="Hyperlink"/>
            <w:noProof/>
            <w:lang w:val="en-GB"/>
          </w:rPr>
          <w:t>Add new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0F13EB" w14:textId="77777777" w:rsidR="00A619BC" w:rsidRDefault="00A619B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10" w:history="1">
        <w:r w:rsidRPr="001653EB">
          <w:rPr>
            <w:rStyle w:val="Hyperlink"/>
            <w:noProof/>
            <w:lang w:val="en-GB"/>
          </w:rPr>
          <w:t>Step 3: Select controller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7BC7A8" w14:textId="77777777" w:rsidR="00A619BC" w:rsidRDefault="00A619B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11" w:history="1">
        <w:r w:rsidRPr="001653EB">
          <w:rPr>
            <w:rStyle w:val="Hyperlink"/>
            <w:noProof/>
            <w:lang w:val="en-GB"/>
          </w:rPr>
          <w:t xml:space="preserve">Step 4: Add </w:t>
        </w:r>
        <w:r w:rsidRPr="001653EB">
          <w:rPr>
            <w:rStyle w:val="Hyperlink"/>
            <w:b/>
            <w:noProof/>
            <w:lang w:val="en-GB"/>
          </w:rPr>
          <w:t>StudentController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A75517" w14:textId="77777777" w:rsidR="00A619BC" w:rsidRDefault="00A619B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12" w:history="1">
        <w:r w:rsidRPr="001653EB">
          <w:rPr>
            <w:rStyle w:val="Hyperlink"/>
            <w:noProof/>
            <w:lang w:val="en-GB"/>
          </w:rPr>
          <w:t>Step 5: Create action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8441F" w14:textId="77777777" w:rsidR="00A619BC" w:rsidRDefault="00A619B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4213" w:history="1">
        <w:r w:rsidRPr="001653EB">
          <w:rPr>
            <w:rStyle w:val="Hyperlink"/>
            <w:noProof/>
            <w:lang w:val="en-GB"/>
          </w:rPr>
          <w:t>Step 6: Run and check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60CE7BD4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193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NWEV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59400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03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687F0CC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94001"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</w:p>
          <w:p w14:paraId="1CA355C6" w14:textId="4080D5A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30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3416E798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64203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031938" w:rsidRPr="00031938">
        <w:rPr>
          <w:rFonts w:ascii="Arial" w:hAnsi="Arial" w:cs="Arial"/>
        </w:rPr>
        <w:t>Adding a New Controller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64204"/>
      <w:bookmarkEnd w:id="2"/>
      <w:r w:rsidRPr="00090250">
        <w:t>Objectives:</w:t>
      </w:r>
      <w:bookmarkEnd w:id="5"/>
    </w:p>
    <w:p w14:paraId="315210FD" w14:textId="7F74DBA2" w:rsidR="00B00049" w:rsidRPr="00F1617D" w:rsidRDefault="00031938" w:rsidP="00594001">
      <w:pPr>
        <w:pStyle w:val="ListParagraph"/>
      </w:pPr>
      <w:r>
        <w:t>A</w:t>
      </w:r>
      <w:r w:rsidRPr="00031938">
        <w:t>dd a new empty controller in our MVC application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64205"/>
      <w:r w:rsidRPr="005921F5">
        <w:t>Prerequisites</w:t>
      </w:r>
      <w:r w:rsidR="00EF4573">
        <w:t>:</w:t>
      </w:r>
      <w:bookmarkEnd w:id="6"/>
    </w:p>
    <w:p w14:paraId="36C89480" w14:textId="658E0E64" w:rsidR="009C19C2" w:rsidRPr="003C5098" w:rsidRDefault="00031938" w:rsidP="00F1617D">
      <w:pPr>
        <w:pStyle w:val="ListParagraph"/>
        <w:rPr>
          <w:b/>
          <w:bCs/>
        </w:rPr>
      </w:pPr>
      <w:r>
        <w:rPr>
          <w:lang w:val="en-GB"/>
        </w:rPr>
        <w:t>Complete lab NWEB.S.L001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64206"/>
      <w:r>
        <w:t>Problem</w:t>
      </w:r>
      <w:r w:rsidR="00DA1E0E">
        <w:t xml:space="preserve"> Description</w:t>
      </w:r>
      <w:r>
        <w:t>:</w:t>
      </w:r>
      <w:bookmarkEnd w:id="7"/>
    </w:p>
    <w:p w14:paraId="2CD8315D" w14:textId="6A3EF3CD" w:rsidR="00DA1E0E" w:rsidRPr="005550F0" w:rsidRDefault="00DA1E0E" w:rsidP="00594001">
      <w:pPr>
        <w:pStyle w:val="Body"/>
        <w:numPr>
          <w:ilvl w:val="0"/>
          <w:numId w:val="31"/>
        </w:numPr>
        <w:spacing w:before="0" w:after="0" w:line="360" w:lineRule="auto"/>
        <w:jc w:val="both"/>
      </w:pPr>
    </w:p>
    <w:p w14:paraId="21BF0970" w14:textId="48747391" w:rsidR="003F684D" w:rsidRDefault="00C440C8" w:rsidP="00090250">
      <w:pPr>
        <w:pStyle w:val="Style2"/>
      </w:pPr>
      <w:bookmarkStart w:id="8" w:name="_Toc13564207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25BFA8F7" w:rsidR="00363209" w:rsidRDefault="003C5098" w:rsidP="003C5098">
      <w:pPr>
        <w:pStyle w:val="Heading3"/>
      </w:pPr>
      <w:bookmarkStart w:id="9" w:name="_Toc13564208"/>
      <w:r>
        <w:t xml:space="preserve">Step 1: </w:t>
      </w:r>
      <w:r w:rsidR="00031938" w:rsidRPr="007F1F5A">
        <w:t xml:space="preserve">Open </w:t>
      </w:r>
      <w:r w:rsidR="00031938">
        <w:rPr>
          <w:lang w:val="en-GB"/>
        </w:rPr>
        <w:t>MVC project that created in NWEB.S.L001</w:t>
      </w:r>
      <w:bookmarkEnd w:id="9"/>
    </w:p>
    <w:p w14:paraId="4ECABBC0" w14:textId="19F5840E" w:rsidR="00C672C2" w:rsidRPr="00C672C2" w:rsidRDefault="003C5098" w:rsidP="003C5098">
      <w:pPr>
        <w:pStyle w:val="Heading3"/>
        <w:rPr>
          <w:lang w:val="en-GB"/>
        </w:rPr>
      </w:pPr>
      <w:bookmarkStart w:id="10" w:name="_Toc13564209"/>
      <w:r>
        <w:t xml:space="preserve">Step 2: </w:t>
      </w:r>
      <w:r w:rsidR="00031938">
        <w:rPr>
          <w:lang w:val="en-GB"/>
        </w:rPr>
        <w:t>Add new controller</w:t>
      </w:r>
      <w:bookmarkEnd w:id="10"/>
    </w:p>
    <w:p w14:paraId="79BED42B" w14:textId="197F739A" w:rsidR="007F1F5A" w:rsidRDefault="00031938" w:rsidP="00031938">
      <w:pPr>
        <w:rPr>
          <w:shd w:val="clear" w:color="auto" w:fill="FFFFFF"/>
        </w:rPr>
      </w:pPr>
      <w:r w:rsidRPr="00031938">
        <w:rPr>
          <w:shd w:val="clear" w:color="auto" w:fill="FFFFFF"/>
        </w:rPr>
        <w:t>In the Visual Studio, right click on the Controller folder -&gt; sel</w:t>
      </w:r>
      <w:r>
        <w:rPr>
          <w:shd w:val="clear" w:color="auto" w:fill="FFFFFF"/>
        </w:rPr>
        <w:t>ect Add -&gt; click on Controller.</w:t>
      </w:r>
    </w:p>
    <w:p w14:paraId="498297F0" w14:textId="160DFF5E" w:rsidR="00031938" w:rsidRDefault="00031938" w:rsidP="007F1F5A">
      <w:r>
        <w:rPr>
          <w:noProof/>
          <w:lang w:val="en-US"/>
        </w:rPr>
        <w:drawing>
          <wp:inline distT="0" distB="0" distL="0" distR="0" wp14:anchorId="7EF376AB" wp14:editId="54B3F014">
            <wp:extent cx="5734050" cy="3438525"/>
            <wp:effectExtent l="0" t="0" r="0" b="9525"/>
            <wp:docPr id="8" name="Picture 8" descr="Add New Controlle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New Controller in ASP.NET 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734B" w14:textId="791547CD" w:rsidR="00031938" w:rsidRDefault="00031938" w:rsidP="00031938">
      <w:pPr>
        <w:pStyle w:val="Heading3"/>
        <w:rPr>
          <w:lang w:val="en-GB"/>
        </w:rPr>
      </w:pPr>
      <w:bookmarkStart w:id="11" w:name="_Toc13564210"/>
      <w:r>
        <w:rPr>
          <w:lang w:val="en-GB"/>
        </w:rPr>
        <w:lastRenderedPageBreak/>
        <w:t>Step 3: Select controller template</w:t>
      </w:r>
      <w:bookmarkEnd w:id="11"/>
    </w:p>
    <w:p w14:paraId="5E763D29" w14:textId="24996F9E" w:rsidR="00031938" w:rsidRPr="00031938" w:rsidRDefault="00031938" w:rsidP="007F1F5A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DC778F4" wp14:editId="419C4F42">
            <wp:extent cx="5734050" cy="3962400"/>
            <wp:effectExtent l="0" t="0" r="0" b="0"/>
            <wp:docPr id="9" name="Picture 9" descr="https://www.tutorialsteacher.com/Content/images/mvc/mvc-controll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teacher.com/Content/images/mvc/mvc-controller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1F39" w14:textId="61C1E5B9" w:rsidR="007F1F5A" w:rsidRDefault="00031938" w:rsidP="00C672C2">
      <w:pPr>
        <w:pStyle w:val="Heading3"/>
        <w:rPr>
          <w:lang w:val="en-GB"/>
        </w:rPr>
      </w:pPr>
      <w:bookmarkStart w:id="12" w:name="_Toc13564211"/>
      <w:r>
        <w:rPr>
          <w:lang w:val="en-GB"/>
        </w:rPr>
        <w:t>Step 4</w:t>
      </w:r>
      <w:r w:rsidR="007F1F5A">
        <w:rPr>
          <w:lang w:val="en-GB"/>
        </w:rPr>
        <w:t xml:space="preserve">: </w:t>
      </w:r>
      <w:r w:rsidR="00C672C2">
        <w:rPr>
          <w:lang w:val="en-GB"/>
        </w:rPr>
        <w:t>A</w:t>
      </w:r>
      <w:r w:rsidR="007F1F5A" w:rsidRPr="007F1F5A">
        <w:rPr>
          <w:lang w:val="en-GB"/>
        </w:rPr>
        <w:t xml:space="preserve">dd </w:t>
      </w:r>
      <w:proofErr w:type="spellStart"/>
      <w:r>
        <w:rPr>
          <w:b/>
          <w:lang w:val="en-GB"/>
        </w:rPr>
        <w:t>StudentController</w:t>
      </w:r>
      <w:bookmarkEnd w:id="12"/>
      <w:proofErr w:type="spellEnd"/>
    </w:p>
    <w:p w14:paraId="67F90BC3" w14:textId="5D16C0C4" w:rsidR="001E4895" w:rsidRDefault="00031938" w:rsidP="0059400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4107FFA" wp14:editId="52E95961">
            <wp:extent cx="5734050" cy="1228725"/>
            <wp:effectExtent l="0" t="0" r="0" b="9525"/>
            <wp:docPr id="10" name="Picture 10" descr="https://www.tutorialsteacher.com/Content/images/mvc/mvc-controlle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steacher.com/Content/images/mvc/mvc-controller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19EF" w14:textId="0E7ECB84" w:rsidR="00031938" w:rsidRDefault="00031938" w:rsidP="00A619BC">
      <w:pPr>
        <w:pStyle w:val="Heading3"/>
        <w:rPr>
          <w:lang w:val="en-GB"/>
        </w:rPr>
      </w:pPr>
      <w:bookmarkStart w:id="13" w:name="_Toc13564212"/>
      <w:r>
        <w:rPr>
          <w:lang w:val="en-GB"/>
        </w:rPr>
        <w:t>Step 5: Create action Index</w:t>
      </w:r>
      <w:bookmarkEnd w:id="13"/>
    </w:p>
    <w:p w14:paraId="6565D3E4" w14:textId="4008C832" w:rsidR="00031938" w:rsidRPr="00594001" w:rsidRDefault="00031938" w:rsidP="0059400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E88E3E8" wp14:editId="07FE40CE">
            <wp:extent cx="573405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C69B" w14:textId="346F0092" w:rsidR="001E4895" w:rsidRDefault="00031938" w:rsidP="001E4895">
      <w:pPr>
        <w:pStyle w:val="Heading3"/>
        <w:rPr>
          <w:lang w:val="en-GB"/>
        </w:rPr>
      </w:pPr>
      <w:bookmarkStart w:id="14" w:name="_Toc13564213"/>
      <w:r>
        <w:rPr>
          <w:lang w:val="en-GB"/>
        </w:rPr>
        <w:lastRenderedPageBreak/>
        <w:t>Step 6</w:t>
      </w:r>
      <w:r w:rsidR="001E4895">
        <w:rPr>
          <w:lang w:val="en-GB"/>
        </w:rPr>
        <w:t xml:space="preserve">: </w:t>
      </w:r>
      <w:r>
        <w:rPr>
          <w:lang w:val="en-GB"/>
        </w:rPr>
        <w:t>Run and check result</w:t>
      </w:r>
      <w:bookmarkEnd w:id="14"/>
    </w:p>
    <w:p w14:paraId="39707C48" w14:textId="5E1611B5" w:rsidR="00005076" w:rsidRDefault="00031938" w:rsidP="001E489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62F294D" wp14:editId="37F21B82">
            <wp:extent cx="5715000" cy="2114550"/>
            <wp:effectExtent l="0" t="0" r="0" b="0"/>
            <wp:docPr id="13" name="Picture 13" descr="https://www.tutorialsteacher.com/Content/images/mvc/mvc-controlle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utorialsteacher.com/Content/images/mvc/mvc-controller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076" w:rsidSect="007A5F82">
      <w:headerReference w:type="default" r:id="rId15"/>
      <w:footerReference w:type="default" r:id="rId16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54512" w14:textId="77777777" w:rsidR="00066D0E" w:rsidRDefault="00066D0E" w:rsidP="00F1617D">
      <w:pPr>
        <w:pStyle w:val="ListParagraph"/>
      </w:pPr>
      <w:r>
        <w:separator/>
      </w:r>
    </w:p>
  </w:endnote>
  <w:endnote w:type="continuationSeparator" w:id="0">
    <w:p w14:paraId="49A59DD9" w14:textId="77777777" w:rsidR="00066D0E" w:rsidRDefault="00066D0E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619BC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619BC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B02FB" w14:textId="77777777" w:rsidR="00066D0E" w:rsidRDefault="00066D0E" w:rsidP="00F1617D">
      <w:pPr>
        <w:pStyle w:val="ListParagraph"/>
      </w:pPr>
      <w:r>
        <w:separator/>
      </w:r>
    </w:p>
  </w:footnote>
  <w:footnote w:type="continuationSeparator" w:id="0">
    <w:p w14:paraId="34083F4F" w14:textId="77777777" w:rsidR="00066D0E" w:rsidRDefault="00066D0E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19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0"/>
  </w:num>
  <w:num w:numId="15">
    <w:abstractNumId w:val="21"/>
  </w:num>
  <w:num w:numId="16">
    <w:abstractNumId w:val="27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6"/>
  </w:num>
  <w:num w:numId="31">
    <w:abstractNumId w:val="25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31938"/>
    <w:rsid w:val="0004181A"/>
    <w:rsid w:val="00066D0E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71FF6"/>
    <w:rsid w:val="00280532"/>
    <w:rsid w:val="002863CD"/>
    <w:rsid w:val="002A03CD"/>
    <w:rsid w:val="002A0595"/>
    <w:rsid w:val="002A1B75"/>
    <w:rsid w:val="002B262C"/>
    <w:rsid w:val="002B40BB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32EAB"/>
    <w:rsid w:val="00453047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01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19BC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72C2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1306F"/>
    <w:rsid w:val="00D21A33"/>
    <w:rsid w:val="00D43FAE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1433-C181-4031-BD4B-6FC51AD5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276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1909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96</cp:revision>
  <cp:lastPrinted>2019-06-10T04:15:00Z</cp:lastPrinted>
  <dcterms:created xsi:type="dcterms:W3CDTF">2019-06-10T03:55:00Z</dcterms:created>
  <dcterms:modified xsi:type="dcterms:W3CDTF">2019-07-09T04:29:00Z</dcterms:modified>
  <cp:category>Template</cp:category>
  <cp:contentStatus>20/11/2012</cp:contentStatus>
</cp:coreProperties>
</file>