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30412BE1" w:rsidR="005E64CE" w:rsidRPr="007F5672" w:rsidRDefault="007F5672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GB"/>
        </w:rPr>
        <w:t>Entity Framework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6081744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7F5672">
        <w:rPr>
          <w:rFonts w:cs="Arial"/>
          <w:b/>
          <w:bCs/>
          <w:lang w:val="en-GB"/>
        </w:rPr>
        <w:t>07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0EA4F660" w:rsidR="007355B1" w:rsidRPr="007355B1" w:rsidRDefault="007F5672" w:rsidP="007F5672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 c</w:t>
            </w:r>
            <w:r w:rsidR="00B41976">
              <w:rPr>
                <w:rFonts w:ascii="Arial" w:hAnsi="Arial" w:cs="Arial"/>
                <w:sz w:val="18"/>
                <w:szCs w:val="18"/>
              </w:rPr>
              <w:t>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3037AF6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2F32D4E" w14:textId="4852EC15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61DD76A" w14:textId="4FC80ACB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1DDBB53" w14:textId="698C8B4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776470B2" w14:textId="77777777" w:rsidTr="007355B1">
        <w:tc>
          <w:tcPr>
            <w:tcW w:w="540" w:type="dxa"/>
          </w:tcPr>
          <w:p w14:paraId="789DCC8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BB495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3F9EF7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664860A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977175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C7E33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789989C4" w14:textId="77777777" w:rsidR="00485FFE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3574250" w:history="1">
        <w:r w:rsidR="00485FFE" w:rsidRPr="00254915">
          <w:rPr>
            <w:rStyle w:val="Hyperlink"/>
            <w:rFonts w:cs="Arial"/>
            <w:noProof/>
          </w:rPr>
          <w:t>Lab: Use Strongly type/Loosely types</w:t>
        </w:r>
        <w:r w:rsidR="00485FFE">
          <w:rPr>
            <w:noProof/>
            <w:webHidden/>
          </w:rPr>
          <w:tab/>
        </w:r>
        <w:r w:rsidR="00485FFE">
          <w:rPr>
            <w:noProof/>
            <w:webHidden/>
          </w:rPr>
          <w:fldChar w:fldCharType="begin"/>
        </w:r>
        <w:r w:rsidR="00485FFE">
          <w:rPr>
            <w:noProof/>
            <w:webHidden/>
          </w:rPr>
          <w:instrText xml:space="preserve"> PAGEREF _Toc13574250 \h </w:instrText>
        </w:r>
        <w:r w:rsidR="00485FFE">
          <w:rPr>
            <w:noProof/>
            <w:webHidden/>
          </w:rPr>
        </w:r>
        <w:r w:rsidR="00485FFE">
          <w:rPr>
            <w:noProof/>
            <w:webHidden/>
          </w:rPr>
          <w:fldChar w:fldCharType="separate"/>
        </w:r>
        <w:r w:rsidR="00485FFE">
          <w:rPr>
            <w:noProof/>
            <w:webHidden/>
          </w:rPr>
          <w:t>4</w:t>
        </w:r>
        <w:r w:rsidR="00485FFE">
          <w:rPr>
            <w:noProof/>
            <w:webHidden/>
          </w:rPr>
          <w:fldChar w:fldCharType="end"/>
        </w:r>
      </w:hyperlink>
    </w:p>
    <w:p w14:paraId="3547187E" w14:textId="77777777" w:rsidR="00485FFE" w:rsidRDefault="00485FFE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1" w:history="1">
        <w:r w:rsidRPr="00254915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837005" w14:textId="77777777" w:rsidR="00485FFE" w:rsidRDefault="00485FFE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2" w:history="1">
        <w:r w:rsidRPr="00254915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6D25EA" w14:textId="77777777" w:rsidR="00485FFE" w:rsidRDefault="00485FFE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3" w:history="1">
        <w:r w:rsidRPr="00254915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546164" w14:textId="77777777" w:rsidR="00485FFE" w:rsidRDefault="00485FFE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4" w:history="1">
        <w:r w:rsidRPr="00254915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291BF0" w14:textId="77777777" w:rsidR="00485FFE" w:rsidRDefault="00485FF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5" w:history="1">
        <w:r w:rsidRPr="00254915">
          <w:rPr>
            <w:rStyle w:val="Hyperlink"/>
            <w:noProof/>
            <w:lang w:val="en-GB"/>
          </w:rPr>
          <w:t xml:space="preserve">Solution </w:t>
        </w:r>
        <w:r w:rsidRPr="00254915">
          <w:rPr>
            <w:rStyle w:val="Hyperlink"/>
            <w:noProof/>
          </w:rPr>
          <w:t xml:space="preserve">1: </w:t>
        </w:r>
        <w:r w:rsidRPr="00254915">
          <w:rPr>
            <w:rStyle w:val="Hyperlink"/>
            <w:noProof/>
            <w:lang w:val="en-GB"/>
          </w:rPr>
          <w:t>Use ViewBag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217B2A" w14:textId="77777777" w:rsidR="00485FFE" w:rsidRDefault="00485FF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6" w:history="1">
        <w:r w:rsidRPr="00254915">
          <w:rPr>
            <w:rStyle w:val="Hyperlink"/>
            <w:noProof/>
            <w:lang w:val="en-GB"/>
          </w:rPr>
          <w:t xml:space="preserve">Solution </w:t>
        </w:r>
        <w:r w:rsidRPr="00254915">
          <w:rPr>
            <w:rStyle w:val="Hyperlink"/>
            <w:noProof/>
          </w:rPr>
          <w:t xml:space="preserve">2: </w:t>
        </w:r>
        <w:r w:rsidRPr="00254915">
          <w:rPr>
            <w:rStyle w:val="Hyperlink"/>
            <w:noProof/>
            <w:lang w:val="en-GB"/>
          </w:rPr>
          <w:t>Use ViewData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7EBDD9" w14:textId="77777777" w:rsidR="00485FFE" w:rsidRDefault="00485FF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7" w:history="1">
        <w:r w:rsidRPr="00254915">
          <w:rPr>
            <w:rStyle w:val="Hyperlink"/>
            <w:noProof/>
            <w:lang w:val="en-GB"/>
          </w:rPr>
          <w:t xml:space="preserve">Solution </w:t>
        </w:r>
        <w:r w:rsidRPr="00254915">
          <w:rPr>
            <w:rStyle w:val="Hyperlink"/>
            <w:noProof/>
          </w:rPr>
          <w:t xml:space="preserve">3: </w:t>
        </w:r>
        <w:r w:rsidRPr="00254915">
          <w:rPr>
            <w:rStyle w:val="Hyperlink"/>
            <w:noProof/>
            <w:lang w:val="en-GB"/>
          </w:rPr>
          <w:t>Use TempData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45DB29" w14:textId="77777777" w:rsidR="00485FFE" w:rsidRDefault="00485FFE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3574258" w:history="1">
        <w:r w:rsidRPr="00254915">
          <w:rPr>
            <w:rStyle w:val="Hyperlink"/>
            <w:noProof/>
            <w:lang w:val="en-GB"/>
          </w:rPr>
          <w:t xml:space="preserve">Solution </w:t>
        </w:r>
        <w:r w:rsidRPr="00254915">
          <w:rPr>
            <w:rStyle w:val="Hyperlink"/>
            <w:noProof/>
          </w:rPr>
          <w:t xml:space="preserve">4: </w:t>
        </w:r>
        <w:r w:rsidRPr="00254915">
          <w:rPr>
            <w:rStyle w:val="Hyperlink"/>
            <w:noProof/>
            <w:lang w:val="en-GB"/>
          </w:rPr>
          <w:t>Use strongly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_Toc13574258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05529" w14:textId="066A0B1B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7FB655CB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496E45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NWEB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B541B8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M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052BD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07</w:t>
            </w:r>
          </w:p>
          <w:p w14:paraId="70784EDC" w14:textId="762CA3E4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E225E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MEDIUM</w:t>
            </w:r>
          </w:p>
          <w:p w14:paraId="52763A31" w14:textId="77B1F705" w:rsidR="00D01CEC" w:rsidRPr="00B541B8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B541B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300</w:t>
            </w:r>
          </w:p>
          <w:p w14:paraId="1CA355C6" w14:textId="1F3AF0CE" w:rsidR="00D01CEC" w:rsidRPr="0025607C" w:rsidRDefault="00D01CEC" w:rsidP="008E225E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B541B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60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3628AD41" w:rsidR="00860E6D" w:rsidRPr="003C5098" w:rsidRDefault="00DF7B3B" w:rsidP="0004181A">
      <w:pPr>
        <w:pStyle w:val="Heading1"/>
        <w:rPr>
          <w:rFonts w:ascii="Arial" w:hAnsi="Arial" w:cs="Arial"/>
          <w:lang w:val="vi-VN"/>
        </w:rPr>
      </w:pPr>
      <w:bookmarkStart w:id="2" w:name="_Toc536158119"/>
      <w:bookmarkStart w:id="3" w:name="_Toc8042533"/>
      <w:bookmarkStart w:id="4" w:name="_Toc13574250"/>
      <w:r>
        <w:rPr>
          <w:rFonts w:ascii="Arial" w:hAnsi="Arial" w:cs="Arial"/>
        </w:rPr>
        <w:t>Lab</w:t>
      </w:r>
      <w:bookmarkEnd w:id="2"/>
      <w:r w:rsidR="007F1F5A">
        <w:rPr>
          <w:rFonts w:ascii="Arial" w:hAnsi="Arial" w:cs="Arial"/>
        </w:rPr>
        <w:t xml:space="preserve">: </w:t>
      </w:r>
      <w:r w:rsidR="00096362" w:rsidRPr="00096362">
        <w:rPr>
          <w:rFonts w:ascii="Arial" w:hAnsi="Arial" w:cs="Arial"/>
        </w:rPr>
        <w:t xml:space="preserve">Use </w:t>
      </w:r>
      <w:proofErr w:type="gramStart"/>
      <w:r w:rsidR="00096362" w:rsidRPr="00096362">
        <w:rPr>
          <w:rFonts w:ascii="Arial" w:hAnsi="Arial" w:cs="Arial"/>
        </w:rPr>
        <w:t>Strongly</w:t>
      </w:r>
      <w:proofErr w:type="gramEnd"/>
      <w:r w:rsidR="00096362" w:rsidRPr="00096362">
        <w:rPr>
          <w:rFonts w:ascii="Arial" w:hAnsi="Arial" w:cs="Arial"/>
        </w:rPr>
        <w:t xml:space="preserve"> type/Loosely types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3574251"/>
      <w:bookmarkEnd w:id="3"/>
      <w:r w:rsidRPr="00090250">
        <w:t>Objectives:</w:t>
      </w:r>
      <w:bookmarkEnd w:id="5"/>
    </w:p>
    <w:p w14:paraId="315210FD" w14:textId="62258343" w:rsidR="00B00049" w:rsidRPr="00F1617D" w:rsidRDefault="00052BDD" w:rsidP="00052BDD">
      <w:pPr>
        <w:pStyle w:val="ListParagraph"/>
      </w:pPr>
      <w:r>
        <w:rPr>
          <w:lang w:val="en-US"/>
        </w:rPr>
        <w:t xml:space="preserve">Learn to </w:t>
      </w:r>
      <w:r>
        <w:rPr>
          <w:lang w:val="en-US"/>
        </w:rPr>
        <w:t>pass and retrieve data f</w:t>
      </w:r>
      <w:r w:rsidRPr="00052BDD">
        <w:rPr>
          <w:lang w:val="en-US"/>
        </w:rPr>
        <w:t xml:space="preserve">rom </w:t>
      </w:r>
      <w:r>
        <w:rPr>
          <w:lang w:val="en-US"/>
        </w:rPr>
        <w:t>controller</w:t>
      </w:r>
      <w:r w:rsidRPr="00052BDD">
        <w:rPr>
          <w:lang w:val="en-US"/>
        </w:rPr>
        <w:t xml:space="preserve"> in ASP.NET MVC</w:t>
      </w:r>
    </w:p>
    <w:p w14:paraId="67971798" w14:textId="2706A34C" w:rsidR="00EF4573" w:rsidRPr="00F047E1" w:rsidRDefault="005921F5" w:rsidP="00090250">
      <w:pPr>
        <w:pStyle w:val="Style2"/>
      </w:pPr>
      <w:bookmarkStart w:id="6" w:name="_Toc13574252"/>
      <w:r w:rsidRPr="005921F5">
        <w:t>Prerequisites</w:t>
      </w:r>
      <w:r w:rsidR="00EF4573">
        <w:t>:</w:t>
      </w:r>
      <w:bookmarkEnd w:id="6"/>
    </w:p>
    <w:p w14:paraId="36C89480" w14:textId="2538BB74" w:rsidR="009C19C2" w:rsidRPr="003C5098" w:rsidRDefault="00496E45" w:rsidP="00F1617D">
      <w:pPr>
        <w:pStyle w:val="ListParagraph"/>
        <w:rPr>
          <w:b/>
          <w:bCs/>
        </w:rPr>
      </w:pPr>
      <w:r>
        <w:rPr>
          <w:lang w:val="en-GB"/>
        </w:rPr>
        <w:t>Complete lab NWEB.S.L001</w:t>
      </w:r>
      <w:r w:rsidR="00026FF1">
        <w:rPr>
          <w:lang w:val="en-US"/>
        </w:rPr>
        <w:t>.</w:t>
      </w:r>
    </w:p>
    <w:p w14:paraId="36824EB4" w14:textId="7DDD4620" w:rsidR="00004A2C" w:rsidRDefault="00004A2C" w:rsidP="003C5098">
      <w:pPr>
        <w:pStyle w:val="Style2"/>
        <w:spacing w:line="360" w:lineRule="auto"/>
      </w:pPr>
      <w:bookmarkStart w:id="7" w:name="_Toc13574253"/>
      <w:r>
        <w:t>Problem</w:t>
      </w:r>
      <w:r w:rsidR="00DA1E0E">
        <w:t xml:space="preserve"> Description</w:t>
      </w:r>
      <w:r>
        <w:t>:</w:t>
      </w:r>
      <w:bookmarkEnd w:id="7"/>
    </w:p>
    <w:p w14:paraId="38BFACB3" w14:textId="38C24A68" w:rsid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ViewBag</w:t>
      </w:r>
      <w:proofErr w:type="spellEnd"/>
      <w:r>
        <w:rPr>
          <w:lang w:val="en-US"/>
        </w:rPr>
        <w:t xml:space="preserve"> </w:t>
      </w:r>
    </w:p>
    <w:p w14:paraId="392E0BA2" w14:textId="3684994F" w:rsid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ViewData</w:t>
      </w:r>
      <w:proofErr w:type="spellEnd"/>
    </w:p>
    <w:p w14:paraId="537E7CBF" w14:textId="7439D41C" w:rsid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 xml:space="preserve">How to use </w:t>
      </w:r>
      <w:proofErr w:type="spellStart"/>
      <w:r>
        <w:rPr>
          <w:lang w:val="en-US"/>
        </w:rPr>
        <w:t>TempData</w:t>
      </w:r>
      <w:proofErr w:type="spellEnd"/>
    </w:p>
    <w:p w14:paraId="17FA3116" w14:textId="698B1C12" w:rsidR="00052BDD" w:rsidRPr="00052BDD" w:rsidRDefault="00052BDD" w:rsidP="00052BDD">
      <w:pPr>
        <w:pStyle w:val="ListParagraph"/>
        <w:rPr>
          <w:lang w:val="en-US"/>
        </w:rPr>
      </w:pPr>
      <w:r>
        <w:rPr>
          <w:lang w:val="en-US"/>
        </w:rPr>
        <w:t>How to use strongly typed</w:t>
      </w:r>
    </w:p>
    <w:p w14:paraId="21BF0970" w14:textId="48747391" w:rsidR="003F684D" w:rsidRDefault="00C440C8" w:rsidP="00090250">
      <w:pPr>
        <w:pStyle w:val="Style2"/>
      </w:pPr>
      <w:bookmarkStart w:id="8" w:name="_Toc13574254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E5F41C6" w14:textId="505C1310" w:rsidR="00363209" w:rsidRDefault="00052BDD" w:rsidP="003C5098">
      <w:pPr>
        <w:pStyle w:val="Heading3"/>
        <w:rPr>
          <w:lang w:val="en-GB"/>
        </w:rPr>
      </w:pPr>
      <w:bookmarkStart w:id="9" w:name="_Toc13574255"/>
      <w:r>
        <w:rPr>
          <w:lang w:val="en-GB"/>
        </w:rPr>
        <w:t>Solution</w:t>
      </w:r>
      <w:r w:rsidR="00B541B8">
        <w:rPr>
          <w:lang w:val="en-GB"/>
        </w:rPr>
        <w:t xml:space="preserve"> </w:t>
      </w:r>
      <w:r w:rsidR="003C5098">
        <w:t xml:space="preserve">1: </w:t>
      </w:r>
      <w:r>
        <w:rPr>
          <w:lang w:val="en-GB"/>
        </w:rPr>
        <w:t xml:space="preserve">Use </w:t>
      </w:r>
      <w:proofErr w:type="spellStart"/>
      <w:r>
        <w:rPr>
          <w:lang w:val="en-GB"/>
        </w:rPr>
        <w:t>ViewBag</w:t>
      </w:r>
      <w:bookmarkEnd w:id="9"/>
      <w:proofErr w:type="spellEnd"/>
    </w:p>
    <w:p w14:paraId="1E9F8B89" w14:textId="26EDDB88" w:rsidR="00857F16" w:rsidRDefault="00857F16" w:rsidP="00857F16">
      <w:pPr>
        <w:rPr>
          <w:lang w:val="en-GB"/>
        </w:rPr>
      </w:pPr>
      <w:r>
        <w:rPr>
          <w:lang w:val="en-GB"/>
        </w:rPr>
        <w:t xml:space="preserve">Step 1: Update action Index, declare value and assign value to </w:t>
      </w:r>
      <w:proofErr w:type="spellStart"/>
      <w:r>
        <w:rPr>
          <w:lang w:val="en-GB"/>
        </w:rPr>
        <w:t>ViewBag</w:t>
      </w:r>
      <w:proofErr w:type="spellEnd"/>
    </w:p>
    <w:p w14:paraId="69B8D5F7" w14:textId="3C8A95C0" w:rsidR="00857F16" w:rsidRDefault="00857F16" w:rsidP="00857F16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F5280A3" wp14:editId="362ECD66">
            <wp:extent cx="55435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BC78" w14:textId="1A2BA864" w:rsidR="00857F16" w:rsidRDefault="00857F16" w:rsidP="00857F16">
      <w:pPr>
        <w:rPr>
          <w:lang w:val="en-GB"/>
        </w:rPr>
      </w:pPr>
      <w:r>
        <w:rPr>
          <w:lang w:val="en-GB"/>
        </w:rPr>
        <w:t xml:space="preserve">Step 2: Retrieve message in view </w:t>
      </w:r>
      <w:proofErr w:type="spellStart"/>
      <w:r>
        <w:rPr>
          <w:lang w:val="en-GB"/>
        </w:rPr>
        <w:t>Index.cshtml</w:t>
      </w:r>
      <w:proofErr w:type="spellEnd"/>
    </w:p>
    <w:p w14:paraId="415CA4D0" w14:textId="2C923F47" w:rsidR="00857F16" w:rsidRDefault="00857F16" w:rsidP="00857F16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FE2230C" wp14:editId="5B176BDF">
            <wp:extent cx="6076950" cy="71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448A" w14:textId="7B3BAA56" w:rsidR="00857F16" w:rsidRDefault="00857F16" w:rsidP="00857F16">
      <w:pPr>
        <w:rPr>
          <w:lang w:val="en-GB"/>
        </w:rPr>
      </w:pPr>
      <w:r>
        <w:rPr>
          <w:lang w:val="en-GB"/>
        </w:rPr>
        <w:t>Step 3: Check result</w:t>
      </w:r>
    </w:p>
    <w:p w14:paraId="2F12B1CC" w14:textId="5B2084EB" w:rsidR="00857F16" w:rsidRPr="00857F16" w:rsidRDefault="00857F16" w:rsidP="00857F16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F385D5D" wp14:editId="69577496">
            <wp:extent cx="6115050" cy="58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64D3" w14:textId="2CC75992" w:rsidR="00C64C23" w:rsidRDefault="00C64C23" w:rsidP="00C64C23">
      <w:pPr>
        <w:pStyle w:val="Heading3"/>
        <w:rPr>
          <w:lang w:val="en-GB"/>
        </w:rPr>
      </w:pPr>
      <w:bookmarkStart w:id="10" w:name="_Toc13574256"/>
      <w:r>
        <w:rPr>
          <w:lang w:val="en-GB"/>
        </w:rPr>
        <w:t xml:space="preserve">Solution </w:t>
      </w:r>
      <w:r>
        <w:t>2</w:t>
      </w:r>
      <w:r>
        <w:t xml:space="preserve">: </w:t>
      </w:r>
      <w:r>
        <w:rPr>
          <w:lang w:val="en-GB"/>
        </w:rPr>
        <w:t xml:space="preserve">Use </w:t>
      </w:r>
      <w:proofErr w:type="spellStart"/>
      <w:r>
        <w:rPr>
          <w:lang w:val="en-GB"/>
        </w:rPr>
        <w:t>ViewData</w:t>
      </w:r>
      <w:bookmarkEnd w:id="10"/>
      <w:proofErr w:type="spellEnd"/>
    </w:p>
    <w:p w14:paraId="09BEE05A" w14:textId="5674AC85" w:rsidR="00C64C23" w:rsidRDefault="00C64C23" w:rsidP="00C64C23">
      <w:pPr>
        <w:rPr>
          <w:lang w:val="en-GB"/>
        </w:rPr>
      </w:pPr>
      <w:r>
        <w:rPr>
          <w:lang w:val="en-GB"/>
        </w:rPr>
        <w:t>Step 1: Update action Index, declare v</w:t>
      </w:r>
      <w:r>
        <w:rPr>
          <w:lang w:val="en-GB"/>
        </w:rPr>
        <w:t xml:space="preserve">alue and assign value to </w:t>
      </w:r>
      <w:proofErr w:type="spellStart"/>
      <w:r>
        <w:rPr>
          <w:lang w:val="en-GB"/>
        </w:rPr>
        <w:t>ViewData</w:t>
      </w:r>
      <w:proofErr w:type="spellEnd"/>
    </w:p>
    <w:p w14:paraId="7AB18D2C" w14:textId="232E7C6F" w:rsidR="00C64C23" w:rsidRDefault="00C64C23" w:rsidP="00C64C23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3718BC98" wp14:editId="1931B662">
            <wp:extent cx="6126480" cy="10972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BED5" w14:textId="77777777" w:rsidR="00C64C23" w:rsidRDefault="00C64C23" w:rsidP="00C64C23">
      <w:pPr>
        <w:rPr>
          <w:lang w:val="en-GB"/>
        </w:rPr>
      </w:pPr>
      <w:r>
        <w:rPr>
          <w:lang w:val="en-GB"/>
        </w:rPr>
        <w:t xml:space="preserve">Step 2: Retrieve message in view </w:t>
      </w:r>
      <w:proofErr w:type="spellStart"/>
      <w:r>
        <w:rPr>
          <w:lang w:val="en-GB"/>
        </w:rPr>
        <w:t>Index.cshtml</w:t>
      </w:r>
      <w:proofErr w:type="spellEnd"/>
    </w:p>
    <w:p w14:paraId="7482AFF1" w14:textId="50A0FA24" w:rsidR="00C64C23" w:rsidRDefault="00C64C23" w:rsidP="00C64C2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D301A65" wp14:editId="14D87F86">
            <wp:extent cx="6126480" cy="640080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A417" w14:textId="77777777" w:rsidR="00C64C23" w:rsidRDefault="00C64C23" w:rsidP="00C64C23">
      <w:pPr>
        <w:rPr>
          <w:lang w:val="en-GB"/>
        </w:rPr>
      </w:pPr>
      <w:r>
        <w:rPr>
          <w:lang w:val="en-GB"/>
        </w:rPr>
        <w:t>Step 3: Check result</w:t>
      </w:r>
    </w:p>
    <w:p w14:paraId="4B37E3CA" w14:textId="071A3CC4" w:rsidR="00C64C23" w:rsidRDefault="00C64C23" w:rsidP="00C64C2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CC0A649" wp14:editId="6C5B56B5">
            <wp:extent cx="6115050" cy="55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6B57" w14:textId="7C6669E8" w:rsidR="00C64C23" w:rsidRDefault="00C64C23" w:rsidP="00C64C23">
      <w:pPr>
        <w:pStyle w:val="Heading3"/>
        <w:rPr>
          <w:lang w:val="en-GB"/>
        </w:rPr>
      </w:pPr>
      <w:bookmarkStart w:id="11" w:name="_Toc13574257"/>
      <w:r>
        <w:rPr>
          <w:lang w:val="en-GB"/>
        </w:rPr>
        <w:t xml:space="preserve">Solution </w:t>
      </w:r>
      <w:r>
        <w:t>3</w:t>
      </w:r>
      <w:r>
        <w:t xml:space="preserve">: </w:t>
      </w:r>
      <w:r>
        <w:rPr>
          <w:lang w:val="en-GB"/>
        </w:rPr>
        <w:t xml:space="preserve">Use </w:t>
      </w:r>
      <w:proofErr w:type="spellStart"/>
      <w:r>
        <w:rPr>
          <w:lang w:val="en-GB"/>
        </w:rPr>
        <w:t>TempData</w:t>
      </w:r>
      <w:bookmarkEnd w:id="11"/>
      <w:proofErr w:type="spellEnd"/>
    </w:p>
    <w:p w14:paraId="6719A765" w14:textId="5E50F122" w:rsidR="00C64C23" w:rsidRDefault="00C64C23" w:rsidP="00C64C23">
      <w:pPr>
        <w:rPr>
          <w:lang w:val="en-GB"/>
        </w:rPr>
      </w:pPr>
      <w:r>
        <w:rPr>
          <w:lang w:val="en-GB"/>
        </w:rPr>
        <w:t xml:space="preserve">Step 1: Update action Index, declare value and assign value to </w:t>
      </w:r>
      <w:proofErr w:type="spellStart"/>
      <w:r>
        <w:rPr>
          <w:lang w:val="en-GB"/>
        </w:rPr>
        <w:t>TempData</w:t>
      </w:r>
      <w:proofErr w:type="spellEnd"/>
    </w:p>
    <w:p w14:paraId="5E37AFC5" w14:textId="62297ED4" w:rsidR="00C64C23" w:rsidRDefault="00C64C23" w:rsidP="00C64C2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16AA95A0" wp14:editId="0A405C81">
            <wp:extent cx="6126480" cy="1097280"/>
            <wp:effectExtent l="0" t="0" r="762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0FDB" w14:textId="77777777" w:rsidR="00C64C23" w:rsidRDefault="00C64C23" w:rsidP="00C64C23">
      <w:pPr>
        <w:rPr>
          <w:lang w:val="en-GB"/>
        </w:rPr>
      </w:pPr>
      <w:r>
        <w:rPr>
          <w:lang w:val="en-GB"/>
        </w:rPr>
        <w:t xml:space="preserve">Step 2: Retrieve message in view </w:t>
      </w:r>
      <w:proofErr w:type="spellStart"/>
      <w:r>
        <w:rPr>
          <w:lang w:val="en-GB"/>
        </w:rPr>
        <w:t>Index.cshtml</w:t>
      </w:r>
      <w:proofErr w:type="spellEnd"/>
    </w:p>
    <w:p w14:paraId="6EEFFEA0" w14:textId="63CB5C26" w:rsidR="00C64C23" w:rsidRDefault="00CF43CA" w:rsidP="00C64C2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484DF7C0" wp14:editId="2F1F6DFD">
            <wp:extent cx="6115050" cy="7334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83790" w14:textId="77777777" w:rsidR="00C64C23" w:rsidRDefault="00C64C23" w:rsidP="00C64C23">
      <w:pPr>
        <w:rPr>
          <w:lang w:val="en-GB"/>
        </w:rPr>
      </w:pPr>
      <w:r>
        <w:rPr>
          <w:lang w:val="en-GB"/>
        </w:rPr>
        <w:t>Step 3: Check result</w:t>
      </w:r>
    </w:p>
    <w:p w14:paraId="3E485778" w14:textId="403C230C" w:rsidR="00C64C23" w:rsidRPr="00857F16" w:rsidRDefault="00CF43CA" w:rsidP="00C64C2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754E661C" wp14:editId="6C3B7674">
            <wp:extent cx="6126480" cy="548640"/>
            <wp:effectExtent l="0" t="0" r="762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208C" w14:textId="568176E8" w:rsidR="00CF43CA" w:rsidRDefault="00CF43CA" w:rsidP="00CF43CA">
      <w:pPr>
        <w:pStyle w:val="Heading3"/>
        <w:rPr>
          <w:lang w:val="en-GB"/>
        </w:rPr>
      </w:pPr>
      <w:bookmarkStart w:id="12" w:name="_Toc13574258"/>
      <w:r>
        <w:rPr>
          <w:lang w:val="en-GB"/>
        </w:rPr>
        <w:t xml:space="preserve">Solution </w:t>
      </w:r>
      <w:r w:rsidR="00C71D19">
        <w:t>4</w:t>
      </w:r>
      <w:r>
        <w:t xml:space="preserve">: </w:t>
      </w:r>
      <w:r>
        <w:rPr>
          <w:lang w:val="en-GB"/>
        </w:rPr>
        <w:t xml:space="preserve">Use </w:t>
      </w:r>
      <w:r>
        <w:rPr>
          <w:lang w:val="en-GB"/>
        </w:rPr>
        <w:t>strongly type</w:t>
      </w:r>
      <w:bookmarkEnd w:id="12"/>
    </w:p>
    <w:p w14:paraId="25B8F23D" w14:textId="77777777" w:rsidR="00CF43CA" w:rsidRDefault="00CF43CA" w:rsidP="00CF43CA">
      <w:pPr>
        <w:rPr>
          <w:lang w:val="en-GB"/>
        </w:rPr>
      </w:pPr>
      <w:r>
        <w:rPr>
          <w:lang w:val="en-GB"/>
        </w:rPr>
        <w:t xml:space="preserve">Step 1: </w:t>
      </w:r>
      <w:r>
        <w:rPr>
          <w:lang w:val="en-GB"/>
        </w:rPr>
        <w:t xml:space="preserve">Create Student model </w:t>
      </w:r>
    </w:p>
    <w:p w14:paraId="68796964" w14:textId="52D7CFBE" w:rsidR="00CF43CA" w:rsidRDefault="00CF43CA" w:rsidP="00CF43CA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25DBDDAF" wp14:editId="1950FBC7">
            <wp:extent cx="6115050" cy="25717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5FDF" w14:textId="6199D508" w:rsidR="00CF43CA" w:rsidRDefault="00CF43CA" w:rsidP="00CF43CA">
      <w:pPr>
        <w:rPr>
          <w:lang w:val="en-GB"/>
        </w:rPr>
      </w:pPr>
      <w:r>
        <w:rPr>
          <w:lang w:val="en-GB"/>
        </w:rPr>
        <w:t>Step 2: U</w:t>
      </w:r>
      <w:r>
        <w:rPr>
          <w:lang w:val="en-GB"/>
        </w:rPr>
        <w:t>pdate action Index, declare v</w:t>
      </w:r>
      <w:r>
        <w:rPr>
          <w:lang w:val="en-GB"/>
        </w:rPr>
        <w:t>alue and assign value</w:t>
      </w:r>
    </w:p>
    <w:p w14:paraId="02EAACA8" w14:textId="45A3AFF5" w:rsidR="00CF43CA" w:rsidRDefault="00CF43CA" w:rsidP="00CF43CA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49852EB" wp14:editId="30F1C1C7">
            <wp:extent cx="6038850" cy="15716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56CF" w14:textId="03D48C10" w:rsidR="00CF43CA" w:rsidRDefault="00C71D19" w:rsidP="00CF43CA">
      <w:pPr>
        <w:rPr>
          <w:lang w:val="en-GB"/>
        </w:rPr>
      </w:pPr>
      <w:r>
        <w:rPr>
          <w:lang w:val="en-GB"/>
        </w:rPr>
        <w:t>Step 3</w:t>
      </w:r>
      <w:r w:rsidR="00CF43CA">
        <w:rPr>
          <w:lang w:val="en-GB"/>
        </w:rPr>
        <w:t xml:space="preserve">: Retrieve </w:t>
      </w:r>
      <w:r>
        <w:rPr>
          <w:lang w:val="en-GB"/>
        </w:rPr>
        <w:t>object</w:t>
      </w:r>
      <w:r w:rsidR="00CF43CA">
        <w:rPr>
          <w:lang w:val="en-GB"/>
        </w:rPr>
        <w:t xml:space="preserve"> in view </w:t>
      </w:r>
      <w:proofErr w:type="spellStart"/>
      <w:r w:rsidR="00CF43CA">
        <w:rPr>
          <w:lang w:val="en-GB"/>
        </w:rPr>
        <w:t>Index.cshtml</w:t>
      </w:r>
      <w:proofErr w:type="spellEnd"/>
    </w:p>
    <w:p w14:paraId="758542BA" w14:textId="0AF65603" w:rsidR="00CF43CA" w:rsidRDefault="00C71D19" w:rsidP="00CF43CA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31212ED" wp14:editId="700F0316">
            <wp:extent cx="6126480" cy="3749040"/>
            <wp:effectExtent l="0" t="0" r="762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D056" w14:textId="77777777" w:rsidR="00CF43CA" w:rsidRDefault="00CF43CA" w:rsidP="00CF43CA">
      <w:pPr>
        <w:rPr>
          <w:lang w:val="en-GB"/>
        </w:rPr>
      </w:pPr>
      <w:r>
        <w:rPr>
          <w:lang w:val="en-GB"/>
        </w:rPr>
        <w:t>Step 3: Check result</w:t>
      </w:r>
    </w:p>
    <w:p w14:paraId="6E0E22F8" w14:textId="59EE66BF" w:rsidR="00CF43CA" w:rsidRPr="00857F16" w:rsidRDefault="00C71D19" w:rsidP="00CF43CA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72CFADA3" wp14:editId="4DFC0F93">
            <wp:extent cx="6115050" cy="1400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78FC" w14:textId="77777777" w:rsidR="00CF43CA" w:rsidRPr="00857F16" w:rsidRDefault="00CF43CA" w:rsidP="00CF43CA">
      <w:pPr>
        <w:rPr>
          <w:lang w:val="en-GB"/>
        </w:rPr>
      </w:pPr>
    </w:p>
    <w:p w14:paraId="4A873B7B" w14:textId="77777777" w:rsidR="00C64C23" w:rsidRPr="00857F16" w:rsidRDefault="00C64C23" w:rsidP="00C64C23">
      <w:pPr>
        <w:rPr>
          <w:lang w:val="en-GB"/>
        </w:rPr>
      </w:pPr>
    </w:p>
    <w:sectPr w:rsidR="00C64C23" w:rsidRPr="00857F16" w:rsidSect="007A5F82">
      <w:headerReference w:type="default" r:id="rId23"/>
      <w:footerReference w:type="default" r:id="rId24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DC4C1" w14:textId="77777777" w:rsidR="0073691A" w:rsidRDefault="0073691A" w:rsidP="00F1617D">
      <w:pPr>
        <w:pStyle w:val="ListParagraph"/>
      </w:pPr>
      <w:r>
        <w:separator/>
      </w:r>
    </w:p>
  </w:endnote>
  <w:endnote w:type="continuationSeparator" w:id="0">
    <w:p w14:paraId="2D676C86" w14:textId="77777777" w:rsidR="0073691A" w:rsidRDefault="0073691A" w:rsidP="00F1617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48639DD9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485FFE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485FFE">
      <w:rPr>
        <w:rStyle w:val="PageNumber"/>
        <w:rFonts w:ascii="Arial" w:hAnsi="Arial" w:cs="Arial"/>
        <w:noProof/>
        <w:sz w:val="18"/>
        <w:szCs w:val="18"/>
      </w:rPr>
      <w:t>7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DA631" w14:textId="77777777" w:rsidR="0073691A" w:rsidRDefault="0073691A" w:rsidP="00F1617D">
      <w:pPr>
        <w:pStyle w:val="ListParagraph"/>
      </w:pPr>
      <w:r>
        <w:separator/>
      </w:r>
    </w:p>
  </w:footnote>
  <w:footnote w:type="continuationSeparator" w:id="0">
    <w:p w14:paraId="5441C144" w14:textId="77777777" w:rsidR="0073691A" w:rsidRDefault="0073691A" w:rsidP="00F1617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793DE7B3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7F5672">
      <w:rPr>
        <w:sz w:val="20"/>
        <w:lang w:val="en-GB"/>
      </w:rPr>
      <w:t>Entity Framework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348EBB6A"/>
    <w:lvl w:ilvl="0" w:tplc="73C6CF4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AA02CA"/>
    <w:multiLevelType w:val="multilevel"/>
    <w:tmpl w:val="787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77843"/>
    <w:multiLevelType w:val="hybridMultilevel"/>
    <w:tmpl w:val="EFDC6F9E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05756"/>
    <w:multiLevelType w:val="hybridMultilevel"/>
    <w:tmpl w:val="A940998E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25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0"/>
  </w:num>
  <w:num w:numId="9">
    <w:abstractNumId w:val="6"/>
  </w:num>
  <w:num w:numId="10">
    <w:abstractNumId w:val="1"/>
  </w:num>
  <w:num w:numId="11">
    <w:abstractNumId w:val="16"/>
  </w:num>
  <w:num w:numId="12">
    <w:abstractNumId w:val="3"/>
  </w:num>
  <w:num w:numId="13">
    <w:abstractNumId w:val="5"/>
  </w:num>
  <w:num w:numId="14">
    <w:abstractNumId w:val="21"/>
  </w:num>
  <w:num w:numId="15">
    <w:abstractNumId w:val="22"/>
  </w:num>
  <w:num w:numId="16">
    <w:abstractNumId w:val="28"/>
  </w:num>
  <w:num w:numId="17">
    <w:abstractNumId w:val="15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7"/>
  </w:num>
  <w:num w:numId="31">
    <w:abstractNumId w:val="26"/>
  </w:num>
  <w:num w:numId="32">
    <w:abstractNumId w:val="0"/>
  </w:num>
  <w:num w:numId="33">
    <w:abstractNumId w:val="23"/>
  </w:num>
  <w:num w:numId="34">
    <w:abstractNumId w:val="0"/>
  </w:num>
  <w:num w:numId="35">
    <w:abstractNumId w:val="18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FF1"/>
    <w:rsid w:val="00031534"/>
    <w:rsid w:val="0004181A"/>
    <w:rsid w:val="00052BDD"/>
    <w:rsid w:val="00090250"/>
    <w:rsid w:val="00092BB0"/>
    <w:rsid w:val="00092EC3"/>
    <w:rsid w:val="00096362"/>
    <w:rsid w:val="000C1FE0"/>
    <w:rsid w:val="000C4A66"/>
    <w:rsid w:val="000D26B8"/>
    <w:rsid w:val="000F0720"/>
    <w:rsid w:val="001207DB"/>
    <w:rsid w:val="00127B81"/>
    <w:rsid w:val="00130F79"/>
    <w:rsid w:val="00151B68"/>
    <w:rsid w:val="00167DA8"/>
    <w:rsid w:val="00171177"/>
    <w:rsid w:val="001732BE"/>
    <w:rsid w:val="001A412D"/>
    <w:rsid w:val="001A41A7"/>
    <w:rsid w:val="001E05CE"/>
    <w:rsid w:val="001E217D"/>
    <w:rsid w:val="001E4895"/>
    <w:rsid w:val="001E5D8A"/>
    <w:rsid w:val="001F3EED"/>
    <w:rsid w:val="001F455A"/>
    <w:rsid w:val="001F5A02"/>
    <w:rsid w:val="0020055E"/>
    <w:rsid w:val="00201C24"/>
    <w:rsid w:val="002279BD"/>
    <w:rsid w:val="002353A4"/>
    <w:rsid w:val="002454BF"/>
    <w:rsid w:val="00251E83"/>
    <w:rsid w:val="00255B7B"/>
    <w:rsid w:val="00271FF6"/>
    <w:rsid w:val="00280532"/>
    <w:rsid w:val="002863CD"/>
    <w:rsid w:val="00294CA8"/>
    <w:rsid w:val="002A03CD"/>
    <w:rsid w:val="002A0595"/>
    <w:rsid w:val="002A1B75"/>
    <w:rsid w:val="002B262C"/>
    <w:rsid w:val="002B40BB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2234"/>
    <w:rsid w:val="003C5098"/>
    <w:rsid w:val="003D24A1"/>
    <w:rsid w:val="003D5293"/>
    <w:rsid w:val="003D552E"/>
    <w:rsid w:val="003D6CC1"/>
    <w:rsid w:val="003D747D"/>
    <w:rsid w:val="003F19DF"/>
    <w:rsid w:val="003F684D"/>
    <w:rsid w:val="004053C9"/>
    <w:rsid w:val="0041078A"/>
    <w:rsid w:val="00432EAB"/>
    <w:rsid w:val="00453047"/>
    <w:rsid w:val="004559F0"/>
    <w:rsid w:val="004624B6"/>
    <w:rsid w:val="004756FF"/>
    <w:rsid w:val="00485FFE"/>
    <w:rsid w:val="00495666"/>
    <w:rsid w:val="00496E45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01"/>
    <w:rsid w:val="005940DB"/>
    <w:rsid w:val="005948C0"/>
    <w:rsid w:val="0059753A"/>
    <w:rsid w:val="005C20E6"/>
    <w:rsid w:val="005C5B42"/>
    <w:rsid w:val="005E1B8E"/>
    <w:rsid w:val="005E64CE"/>
    <w:rsid w:val="005F6698"/>
    <w:rsid w:val="006125F9"/>
    <w:rsid w:val="00614108"/>
    <w:rsid w:val="00617469"/>
    <w:rsid w:val="0062004D"/>
    <w:rsid w:val="006221BD"/>
    <w:rsid w:val="006304A0"/>
    <w:rsid w:val="00630E97"/>
    <w:rsid w:val="00636747"/>
    <w:rsid w:val="00637D67"/>
    <w:rsid w:val="006438DA"/>
    <w:rsid w:val="0065679C"/>
    <w:rsid w:val="0067293D"/>
    <w:rsid w:val="00674B66"/>
    <w:rsid w:val="00674F27"/>
    <w:rsid w:val="00676D08"/>
    <w:rsid w:val="0067701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3691A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DC7"/>
    <w:rsid w:val="007F1F5A"/>
    <w:rsid w:val="007F5672"/>
    <w:rsid w:val="00801D8C"/>
    <w:rsid w:val="0080331B"/>
    <w:rsid w:val="0081480B"/>
    <w:rsid w:val="0081676B"/>
    <w:rsid w:val="008257E3"/>
    <w:rsid w:val="00826F93"/>
    <w:rsid w:val="00840641"/>
    <w:rsid w:val="00857F16"/>
    <w:rsid w:val="00860A98"/>
    <w:rsid w:val="00860E6D"/>
    <w:rsid w:val="00862BE6"/>
    <w:rsid w:val="0086423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0F4C"/>
    <w:rsid w:val="008D27E0"/>
    <w:rsid w:val="008E225E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C6F27"/>
    <w:rsid w:val="00AE1EF1"/>
    <w:rsid w:val="00AF0F10"/>
    <w:rsid w:val="00AF4E2C"/>
    <w:rsid w:val="00AF70F7"/>
    <w:rsid w:val="00B00049"/>
    <w:rsid w:val="00B02EB8"/>
    <w:rsid w:val="00B11EC0"/>
    <w:rsid w:val="00B22C56"/>
    <w:rsid w:val="00B23B6F"/>
    <w:rsid w:val="00B24529"/>
    <w:rsid w:val="00B41976"/>
    <w:rsid w:val="00B541B8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16A0A"/>
    <w:rsid w:val="00C234A7"/>
    <w:rsid w:val="00C35833"/>
    <w:rsid w:val="00C36B0F"/>
    <w:rsid w:val="00C43DDC"/>
    <w:rsid w:val="00C440C8"/>
    <w:rsid w:val="00C45A55"/>
    <w:rsid w:val="00C511EA"/>
    <w:rsid w:val="00C64C23"/>
    <w:rsid w:val="00C672C2"/>
    <w:rsid w:val="00C71D19"/>
    <w:rsid w:val="00CA2687"/>
    <w:rsid w:val="00CC0FCA"/>
    <w:rsid w:val="00CC56D8"/>
    <w:rsid w:val="00CD171A"/>
    <w:rsid w:val="00CD243B"/>
    <w:rsid w:val="00CE217D"/>
    <w:rsid w:val="00CE4E63"/>
    <w:rsid w:val="00CF43CA"/>
    <w:rsid w:val="00CF517A"/>
    <w:rsid w:val="00D01CEC"/>
    <w:rsid w:val="00D1306F"/>
    <w:rsid w:val="00D21A33"/>
    <w:rsid w:val="00D43FAE"/>
    <w:rsid w:val="00D45790"/>
    <w:rsid w:val="00D5289D"/>
    <w:rsid w:val="00D53464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7484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1617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A7B1F"/>
    <w:rsid w:val="00FB0FE8"/>
    <w:rsid w:val="00FB73EA"/>
    <w:rsid w:val="00FC47E6"/>
    <w:rsid w:val="00FE03A0"/>
    <w:rsid w:val="00FF262D"/>
    <w:rsid w:val="00FF598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77018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B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1617D"/>
    <w:pPr>
      <w:numPr>
        <w:numId w:val="32"/>
      </w:numPr>
      <w:spacing w:before="120" w:after="120" w:line="288" w:lineRule="auto"/>
      <w:contextualSpacing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1617D"/>
    <w:rPr>
      <w:sz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val="vi-VN"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uiPriority w:val="99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uiPriority w:val="99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77018"/>
    <w:rPr>
      <w:rFonts w:eastAsiaTheme="majorEastAsia" w:cstheme="majorBidi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semiHidden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895"/>
    <w:rPr>
      <w:rFonts w:ascii="Courier New" w:eastAsia="Times New Roman" w:hAnsi="Courier New" w:cs="Courier New"/>
    </w:rPr>
  </w:style>
  <w:style w:type="character" w:customStyle="1" w:styleId="kwrd">
    <w:name w:val="kwrd"/>
    <w:basedOn w:val="DefaultParagraphFont"/>
    <w:rsid w:val="001E4895"/>
  </w:style>
  <w:style w:type="character" w:customStyle="1" w:styleId="userclass">
    <w:name w:val="userclass"/>
    <w:basedOn w:val="DefaultParagraphFont"/>
    <w:rsid w:val="001E4895"/>
  </w:style>
  <w:style w:type="character" w:customStyle="1" w:styleId="str">
    <w:name w:val="str"/>
    <w:basedOn w:val="DefaultParagraphFont"/>
    <w:rsid w:val="001E4895"/>
  </w:style>
  <w:style w:type="character" w:styleId="HTMLCode">
    <w:name w:val="HTML Code"/>
    <w:basedOn w:val="DefaultParagraphFont"/>
    <w:uiPriority w:val="99"/>
    <w:semiHidden/>
    <w:unhideWhenUsed/>
    <w:rsid w:val="00D53464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D53464"/>
  </w:style>
  <w:style w:type="character" w:customStyle="1" w:styleId="html">
    <w:name w:val="html"/>
    <w:basedOn w:val="DefaultParagraphFont"/>
    <w:rsid w:val="00D53464"/>
  </w:style>
  <w:style w:type="character" w:customStyle="1" w:styleId="attr">
    <w:name w:val="attr"/>
    <w:basedOn w:val="DefaultParagraphFont"/>
    <w:rsid w:val="00D53464"/>
  </w:style>
  <w:style w:type="character" w:customStyle="1" w:styleId="rem">
    <w:name w:val="rem"/>
    <w:basedOn w:val="DefaultParagraphFont"/>
    <w:rsid w:val="00D53464"/>
  </w:style>
  <w:style w:type="character" w:customStyle="1" w:styleId="language">
    <w:name w:val="language"/>
    <w:basedOn w:val="DefaultParagraphFont"/>
    <w:rsid w:val="00B541B8"/>
  </w:style>
  <w:style w:type="character" w:customStyle="1" w:styleId="hljs-comment">
    <w:name w:val="hljs-comment"/>
    <w:basedOn w:val="DefaultParagraphFont"/>
    <w:rsid w:val="00B541B8"/>
  </w:style>
  <w:style w:type="character" w:customStyle="1" w:styleId="hljs-tag">
    <w:name w:val="hljs-tag"/>
    <w:basedOn w:val="DefaultParagraphFont"/>
    <w:rsid w:val="00B541B8"/>
  </w:style>
  <w:style w:type="character" w:customStyle="1" w:styleId="hljs-name">
    <w:name w:val="hljs-name"/>
    <w:basedOn w:val="DefaultParagraphFont"/>
    <w:rsid w:val="00B541B8"/>
  </w:style>
  <w:style w:type="character" w:styleId="Emphasis">
    <w:name w:val="Emphasis"/>
    <w:basedOn w:val="DefaultParagraphFont"/>
    <w:uiPriority w:val="20"/>
    <w:qFormat/>
    <w:rsid w:val="00B541B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BDD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07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E6DFB5-BDDF-4EC2-84B3-69020959C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373</TotalTime>
  <Pages>7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2192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102</cp:revision>
  <cp:lastPrinted>2019-06-10T04:15:00Z</cp:lastPrinted>
  <dcterms:created xsi:type="dcterms:W3CDTF">2019-06-10T03:55:00Z</dcterms:created>
  <dcterms:modified xsi:type="dcterms:W3CDTF">2019-07-09T07:17:00Z</dcterms:modified>
  <cp:category>Template</cp:category>
  <cp:contentStatus>20/11/2012</cp:contentStatus>
</cp:coreProperties>
</file>